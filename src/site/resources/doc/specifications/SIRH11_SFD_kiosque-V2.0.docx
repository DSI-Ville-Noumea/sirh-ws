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7" w:rsidRDefault="001A06C4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80" w:after="480"/>
      </w:pPr>
      <w:bookmarkStart w:id="0" w:name="_Toc351184282"/>
      <w:bookmarkStart w:id="1" w:name="_Toc351188983"/>
      <w:bookmarkStart w:id="2" w:name="_Toc351189018"/>
      <w:r>
        <w:rPr>
          <w:noProof/>
          <w:lang w:val="fr-FR"/>
        </w:rPr>
        <w:drawing>
          <wp:inline distT="0" distB="0" distL="0" distR="0" wp14:anchorId="0F4D3388" wp14:editId="1FBE9DAF">
            <wp:extent cx="1070825" cy="1392072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I-logo-usage-inter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758" cy="14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4" w:rsidRDefault="001A06C4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80" w:after="480"/>
      </w:pPr>
    </w:p>
    <w:p w:rsidR="001A06C4" w:rsidRDefault="001A06C4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80" w:after="480"/>
      </w:pPr>
    </w:p>
    <w:p w:rsidR="00CF73EF" w:rsidRDefault="00CF73EF" w:rsidP="00A17D52">
      <w:pPr>
        <w:pStyle w:val="Corpsdetext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600" w:after="120"/>
        <w:rPr>
          <w:b/>
          <w:smallCaps/>
          <w:color w:val="0000FF"/>
          <w:lang w:val="fr-FR"/>
        </w:rPr>
      </w:pPr>
      <w:r>
        <w:rPr>
          <w:b/>
          <w:smallCaps/>
          <w:color w:val="0000FF"/>
          <w:lang w:val="fr-FR"/>
        </w:rPr>
        <w:fldChar w:fldCharType="begin"/>
      </w:r>
      <w:r>
        <w:rPr>
          <w:b/>
          <w:smallCaps/>
          <w:color w:val="0000FF"/>
          <w:lang w:val="fr-FR"/>
        </w:rPr>
        <w:instrText xml:space="preserve"> SUBJECT   \* MERGEFORMAT </w:instrText>
      </w:r>
      <w:r>
        <w:rPr>
          <w:b/>
          <w:smallCaps/>
          <w:color w:val="0000FF"/>
          <w:lang w:val="fr-FR"/>
        </w:rPr>
        <w:fldChar w:fldCharType="separate"/>
      </w:r>
      <w:r>
        <w:rPr>
          <w:b/>
          <w:smallCaps/>
          <w:color w:val="0000FF"/>
          <w:lang w:val="fr-FR"/>
        </w:rPr>
        <w:t xml:space="preserve">SIRH : </w:t>
      </w:r>
      <w:r>
        <w:rPr>
          <w:b/>
          <w:smallCaps/>
          <w:color w:val="0000FF"/>
          <w:lang w:val="fr-FR"/>
        </w:rPr>
        <w:fldChar w:fldCharType="end"/>
      </w:r>
      <w:r w:rsidR="00AC18A2">
        <w:rPr>
          <w:b/>
          <w:smallCaps/>
          <w:color w:val="0000FF"/>
          <w:lang w:val="fr-FR"/>
        </w:rPr>
        <w:t>Kiosque RH</w:t>
      </w:r>
    </w:p>
    <w:p w:rsidR="00A17D52" w:rsidRPr="000C1579" w:rsidRDefault="00A17D52" w:rsidP="00A17D52">
      <w:pPr>
        <w:pStyle w:val="Corpsdetext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600" w:after="120"/>
        <w:rPr>
          <w:b/>
          <w:smallCaps/>
          <w:color w:val="0000FF"/>
          <w:lang w:val="fr-FR"/>
        </w:rPr>
      </w:pPr>
      <w:r>
        <w:rPr>
          <w:b/>
          <w:smallCaps/>
          <w:color w:val="0000FF"/>
          <w:lang w:val="fr-FR"/>
        </w:rPr>
        <w:fldChar w:fldCharType="begin"/>
      </w:r>
      <w:r>
        <w:rPr>
          <w:b/>
          <w:smallCaps/>
          <w:color w:val="0000FF"/>
          <w:lang w:val="fr-FR"/>
        </w:rPr>
        <w:instrText xml:space="preserve"> TITLE  \* MERGEFORMAT </w:instrText>
      </w:r>
      <w:r>
        <w:rPr>
          <w:b/>
          <w:smallCaps/>
          <w:color w:val="0000FF"/>
          <w:lang w:val="fr-FR"/>
        </w:rPr>
        <w:fldChar w:fldCharType="separate"/>
      </w:r>
      <w:r w:rsidR="00A82CC2">
        <w:rPr>
          <w:b/>
          <w:smallCaps/>
          <w:color w:val="0000FF"/>
          <w:lang w:val="fr-FR"/>
        </w:rPr>
        <w:t>Spécification Fonctionnelle Détaillée</w:t>
      </w:r>
      <w:r>
        <w:rPr>
          <w:b/>
          <w:smallCaps/>
          <w:color w:val="0000FF"/>
          <w:lang w:val="fr-FR"/>
        </w:rPr>
        <w:fldChar w:fldCharType="end"/>
      </w:r>
    </w:p>
    <w:p w:rsidR="008F4C29" w:rsidRPr="00B12C81" w:rsidRDefault="008F4C29" w:rsidP="00B76519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0"/>
        <w:rPr>
          <w:b/>
          <w:smallCaps/>
          <w:sz w:val="36"/>
          <w:lang w:val="fr-FR"/>
        </w:rPr>
      </w:pPr>
      <w:r w:rsidRPr="00B12C81">
        <w:rPr>
          <w:b/>
          <w:i/>
          <w:sz w:val="36"/>
          <w:lang w:val="fr-FR"/>
        </w:rPr>
        <w:t>© Ville de Nouméa</w:t>
      </w:r>
    </w:p>
    <w:p w:rsidR="00B76519" w:rsidRPr="00745488" w:rsidRDefault="00B76519" w:rsidP="00B76519">
      <w:pPr>
        <w:pStyle w:val="Titre"/>
        <w:spacing w:after="200"/>
        <w:rPr>
          <w:sz w:val="32"/>
          <w:szCs w:val="32"/>
        </w:rPr>
      </w:pPr>
      <w:r>
        <w:rPr>
          <w:sz w:val="32"/>
          <w:szCs w:val="32"/>
        </w:rPr>
        <w:t>État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7"/>
        <w:gridCol w:w="3960"/>
        <w:gridCol w:w="120"/>
        <w:gridCol w:w="1200"/>
        <w:gridCol w:w="998"/>
      </w:tblGrid>
      <w:tr w:rsidR="00B76519" w:rsidRPr="00B12C81" w:rsidTr="00F96428">
        <w:trPr>
          <w:jc w:val="center"/>
        </w:trPr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F96428">
            <w:pPr>
              <w:pStyle w:val="Tableauentte"/>
              <w:spacing w:after="0"/>
            </w:pPr>
            <w:r>
              <w:t>État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Acteur / Structure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Date d’état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Autres</w:t>
            </w:r>
          </w:p>
        </w:tc>
      </w:tr>
      <w:tr w:rsidR="00B76519" w:rsidRPr="00B12C81" w:rsidTr="00F96428">
        <w:trPr>
          <w:jc w:val="center"/>
        </w:trPr>
        <w:tc>
          <w:tcPr>
            <w:tcW w:w="2837" w:type="dxa"/>
          </w:tcPr>
          <w:p w:rsidR="00B76519" w:rsidRDefault="00B76519" w:rsidP="00534B1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Rédigé par </w:t>
            </w:r>
          </w:p>
        </w:tc>
        <w:tc>
          <w:tcPr>
            <w:tcW w:w="4080" w:type="dxa"/>
            <w:gridSpan w:val="2"/>
          </w:tcPr>
          <w:p w:rsidR="00B76519" w:rsidRDefault="00AE4809" w:rsidP="00534B1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Tatiana Charvet – DSI / SED</w:t>
            </w:r>
          </w:p>
          <w:p w:rsidR="000F061A" w:rsidRDefault="000F061A" w:rsidP="00534B13">
            <w:r>
              <w:rPr>
                <w:rFonts w:cs="Arial"/>
                <w:sz w:val="16"/>
                <w:szCs w:val="16"/>
              </w:rPr>
              <w:t xml:space="preserve">Michel </w:t>
            </w:r>
            <w:proofErr w:type="spellStart"/>
            <w:r>
              <w:rPr>
                <w:rFonts w:cs="Arial"/>
                <w:sz w:val="16"/>
                <w:szCs w:val="16"/>
              </w:rPr>
              <w:t>Laurient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– DRH / CEM</w:t>
            </w:r>
          </w:p>
        </w:tc>
        <w:tc>
          <w:tcPr>
            <w:tcW w:w="1200" w:type="dxa"/>
          </w:tcPr>
          <w:p w:rsidR="00B76519" w:rsidRPr="00656F8E" w:rsidRDefault="000F061A" w:rsidP="00534B1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12/07/2012</w:t>
            </w:r>
          </w:p>
        </w:tc>
        <w:tc>
          <w:tcPr>
            <w:tcW w:w="998" w:type="dxa"/>
          </w:tcPr>
          <w:p w:rsidR="00B76519" w:rsidRDefault="00B76519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F061A" w:rsidRPr="00B12C81" w:rsidTr="00F96428">
        <w:trPr>
          <w:jc w:val="center"/>
        </w:trPr>
        <w:tc>
          <w:tcPr>
            <w:tcW w:w="2837" w:type="dxa"/>
          </w:tcPr>
          <w:p w:rsidR="000F061A" w:rsidRPr="00656F8E" w:rsidRDefault="000F061A" w:rsidP="00534B1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Vérifié par </w:t>
            </w:r>
          </w:p>
        </w:tc>
        <w:tc>
          <w:tcPr>
            <w:tcW w:w="4080" w:type="dxa"/>
            <w:gridSpan w:val="2"/>
          </w:tcPr>
          <w:p w:rsidR="000F061A" w:rsidRPr="00EA38B1" w:rsidRDefault="000F061A" w:rsidP="001F60B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00" w:type="dxa"/>
          </w:tcPr>
          <w:p w:rsidR="000F061A" w:rsidRPr="00656F8E" w:rsidRDefault="000F061A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8" w:type="dxa"/>
          </w:tcPr>
          <w:p w:rsidR="000F061A" w:rsidRPr="00656F8E" w:rsidRDefault="000F061A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0F061A" w:rsidRPr="00B12C81" w:rsidTr="00F96428">
        <w:trPr>
          <w:jc w:val="center"/>
        </w:trPr>
        <w:tc>
          <w:tcPr>
            <w:tcW w:w="2837" w:type="dxa"/>
          </w:tcPr>
          <w:p w:rsidR="000F061A" w:rsidRDefault="000F061A" w:rsidP="00534B1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Validé par</w:t>
            </w:r>
          </w:p>
        </w:tc>
        <w:tc>
          <w:tcPr>
            <w:tcW w:w="4080" w:type="dxa"/>
            <w:gridSpan w:val="2"/>
          </w:tcPr>
          <w:p w:rsidR="000F061A" w:rsidRPr="00EA38B1" w:rsidRDefault="000F061A" w:rsidP="00534B1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00" w:type="dxa"/>
          </w:tcPr>
          <w:p w:rsidR="000F061A" w:rsidRDefault="000F061A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8" w:type="dxa"/>
          </w:tcPr>
          <w:p w:rsidR="000F061A" w:rsidRPr="00656F8E" w:rsidRDefault="000F061A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B76519" w:rsidRPr="00745488" w:rsidRDefault="00B76519" w:rsidP="00B76519">
      <w:pPr>
        <w:pStyle w:val="Titre"/>
        <w:spacing w:after="200"/>
        <w:rPr>
          <w:sz w:val="32"/>
          <w:szCs w:val="32"/>
        </w:rPr>
      </w:pPr>
      <w:r>
        <w:rPr>
          <w:sz w:val="32"/>
          <w:szCs w:val="32"/>
        </w:rPr>
        <w:t>Historique des versions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C0C0C0"/>
          <w:insideV w:val="dotted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7"/>
        <w:gridCol w:w="5400"/>
        <w:gridCol w:w="1440"/>
        <w:gridCol w:w="1238"/>
      </w:tblGrid>
      <w:tr w:rsidR="00B76519" w:rsidRPr="00B12C81" w:rsidTr="00B76519">
        <w:trPr>
          <w:jc w:val="center"/>
        </w:trPr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F96428">
            <w:pPr>
              <w:pStyle w:val="Tableauentte"/>
              <w:spacing w:after="0"/>
            </w:pPr>
            <w:r>
              <w:t>Version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Motif et nature de l’évolution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Auteur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B76519" w:rsidRPr="00B12C81" w:rsidRDefault="00B76519" w:rsidP="00534B13">
            <w:pPr>
              <w:pStyle w:val="Tableauentte"/>
              <w:spacing w:after="0"/>
            </w:pPr>
            <w:r>
              <w:t>Date</w:t>
            </w:r>
          </w:p>
        </w:tc>
      </w:tr>
      <w:tr w:rsidR="00B76519" w:rsidRPr="00B76519" w:rsidTr="00B76519">
        <w:trPr>
          <w:jc w:val="center"/>
        </w:trPr>
        <w:tc>
          <w:tcPr>
            <w:tcW w:w="1037" w:type="dxa"/>
          </w:tcPr>
          <w:p w:rsidR="00B76519" w:rsidRPr="00B76519" w:rsidRDefault="00B76519" w:rsidP="00534B13">
            <w:pPr>
              <w:rPr>
                <w:rFonts w:cs="Arial"/>
                <w:sz w:val="16"/>
                <w:szCs w:val="16"/>
              </w:rPr>
            </w:pPr>
            <w:r w:rsidRPr="00B76519">
              <w:rPr>
                <w:rFonts w:cs="Arial"/>
                <w:sz w:val="16"/>
                <w:szCs w:val="16"/>
              </w:rPr>
              <w:t>T0.1</w:t>
            </w:r>
          </w:p>
        </w:tc>
        <w:tc>
          <w:tcPr>
            <w:tcW w:w="5400" w:type="dxa"/>
          </w:tcPr>
          <w:p w:rsidR="00B76519" w:rsidRPr="00B76519" w:rsidRDefault="00B76519" w:rsidP="00534B13">
            <w:pPr>
              <w:rPr>
                <w:rFonts w:cs="Arial"/>
                <w:sz w:val="16"/>
                <w:szCs w:val="16"/>
              </w:rPr>
            </w:pPr>
            <w:r w:rsidRPr="00B76519">
              <w:rPr>
                <w:rFonts w:cs="Arial"/>
                <w:sz w:val="16"/>
                <w:szCs w:val="16"/>
              </w:rPr>
              <w:t>Initialisation du document</w:t>
            </w:r>
          </w:p>
        </w:tc>
        <w:tc>
          <w:tcPr>
            <w:tcW w:w="1440" w:type="dxa"/>
          </w:tcPr>
          <w:p w:rsidR="00B76519" w:rsidRPr="00B76519" w:rsidRDefault="00DE746B" w:rsidP="00534B1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Chata73</w:t>
            </w:r>
          </w:p>
        </w:tc>
        <w:tc>
          <w:tcPr>
            <w:tcW w:w="1238" w:type="dxa"/>
          </w:tcPr>
          <w:p w:rsidR="00B76519" w:rsidRPr="00B76519" w:rsidRDefault="00DE746B" w:rsidP="00534B1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11/07/2012</w:t>
            </w:r>
          </w:p>
        </w:tc>
      </w:tr>
      <w:tr w:rsidR="00B76519" w:rsidRPr="00B12C81" w:rsidTr="00B76519">
        <w:trPr>
          <w:jc w:val="center"/>
        </w:trPr>
        <w:tc>
          <w:tcPr>
            <w:tcW w:w="1037" w:type="dxa"/>
          </w:tcPr>
          <w:p w:rsidR="00B76519" w:rsidRPr="00656F8E" w:rsidRDefault="00B76519" w:rsidP="00FC34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B76519" w:rsidRPr="00F96428" w:rsidRDefault="00B76519" w:rsidP="00534B1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6519" w:rsidRPr="00656F8E" w:rsidRDefault="00B76519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38" w:type="dxa"/>
          </w:tcPr>
          <w:p w:rsidR="00B76519" w:rsidRPr="00656F8E" w:rsidRDefault="00B76519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76519" w:rsidRPr="00B12C81" w:rsidTr="00B76519">
        <w:trPr>
          <w:jc w:val="center"/>
        </w:trPr>
        <w:tc>
          <w:tcPr>
            <w:tcW w:w="1037" w:type="dxa"/>
          </w:tcPr>
          <w:p w:rsidR="00B76519" w:rsidRDefault="00B76519" w:rsidP="00534B1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B76519" w:rsidRPr="00EA38B1" w:rsidRDefault="00B76519" w:rsidP="00534B1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76519" w:rsidRDefault="00B76519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38" w:type="dxa"/>
          </w:tcPr>
          <w:p w:rsidR="00B76519" w:rsidRPr="00656F8E" w:rsidRDefault="00B76519" w:rsidP="00534B1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B76519" w:rsidRDefault="00B76519" w:rsidP="00B76519"/>
    <w:p w:rsidR="001D03E7" w:rsidRPr="00F27742" w:rsidRDefault="00B76519" w:rsidP="001D03E7">
      <w:pPr>
        <w:pStyle w:val="Titre"/>
        <w:spacing w:after="200"/>
        <w:rPr>
          <w:rFonts w:cs="Arial"/>
          <w:b w:val="0"/>
          <w:sz w:val="28"/>
          <w:szCs w:val="28"/>
        </w:rPr>
      </w:pPr>
      <w:r>
        <w:rPr>
          <w:sz w:val="32"/>
          <w:szCs w:val="32"/>
        </w:rPr>
        <w:br w:type="page"/>
      </w:r>
      <w:bookmarkStart w:id="3" w:name="_Toc433598262"/>
      <w:r w:rsidR="001D03E7" w:rsidRPr="00F27742">
        <w:rPr>
          <w:rFonts w:cs="Arial"/>
          <w:b w:val="0"/>
          <w:sz w:val="28"/>
          <w:szCs w:val="28"/>
        </w:rPr>
        <w:lastRenderedPageBreak/>
        <w:t xml:space="preserve"> </w:t>
      </w:r>
    </w:p>
    <w:p w:rsidR="00826C17" w:rsidRPr="00F27742" w:rsidRDefault="00826C17" w:rsidP="000E0250">
      <w:pPr>
        <w:jc w:val="center"/>
        <w:rPr>
          <w:rFonts w:cs="Arial"/>
          <w:b/>
          <w:sz w:val="28"/>
          <w:szCs w:val="28"/>
        </w:rPr>
      </w:pPr>
      <w:r w:rsidRPr="00F27742">
        <w:rPr>
          <w:rFonts w:cs="Arial"/>
          <w:b/>
          <w:sz w:val="28"/>
          <w:szCs w:val="28"/>
        </w:rPr>
        <w:t>TABLE DES MATIERES</w:t>
      </w:r>
    </w:p>
    <w:p w:rsidR="00FC2512" w:rsidRDefault="00826C1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</w:pPr>
      <w:r w:rsidRPr="00AD7F5E">
        <w:rPr>
          <w:rFonts w:cs="Arial"/>
        </w:rPr>
        <w:fldChar w:fldCharType="begin"/>
      </w:r>
      <w:r w:rsidRPr="00AD7F5E">
        <w:rPr>
          <w:rFonts w:cs="Arial"/>
        </w:rPr>
        <w:instrText xml:space="preserve"> TOC \o "1-4" </w:instrText>
      </w:r>
      <w:r w:rsidRPr="00AD7F5E">
        <w:rPr>
          <w:rFonts w:cs="Arial"/>
        </w:rPr>
        <w:fldChar w:fldCharType="separate"/>
      </w:r>
      <w:r w:rsidR="00FC2512">
        <w:t>1.</w:t>
      </w:r>
      <w:r w:rsidR="00FC2512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  <w:tab/>
      </w:r>
      <w:r w:rsidR="00FC2512">
        <w:t>OBJECTIFS</w:t>
      </w:r>
      <w:r w:rsidR="00FC2512">
        <w:tab/>
      </w:r>
      <w:r w:rsidR="00FC2512">
        <w:fldChar w:fldCharType="begin"/>
      </w:r>
      <w:r w:rsidR="00FC2512">
        <w:instrText xml:space="preserve"> PAGEREF _Toc334016525 \h </w:instrText>
      </w:r>
      <w:r w:rsidR="00FC2512">
        <w:fldChar w:fldCharType="separate"/>
      </w:r>
      <w:r w:rsidR="00FC2512">
        <w:t>3</w:t>
      </w:r>
      <w:r w:rsidR="00FC2512">
        <w:fldChar w:fldCharType="end"/>
      </w:r>
    </w:p>
    <w:p w:rsidR="00FC2512" w:rsidRDefault="00FC2512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  <w:tab/>
      </w:r>
      <w:r>
        <w:t>Diagramme de navigation</w:t>
      </w:r>
      <w:r>
        <w:tab/>
      </w:r>
      <w:r>
        <w:fldChar w:fldCharType="begin"/>
      </w:r>
      <w:r>
        <w:instrText xml:space="preserve"> PAGEREF _Toc334016526 \h </w:instrText>
      </w:r>
      <w:r>
        <w:fldChar w:fldCharType="separate"/>
      </w:r>
      <w:r>
        <w:t>4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Accès au kiosque</w:t>
      </w:r>
      <w:r>
        <w:tab/>
      </w:r>
      <w:r>
        <w:fldChar w:fldCharType="begin"/>
      </w:r>
      <w:r>
        <w:instrText xml:space="preserve"> PAGEREF _Toc334016527 \h </w:instrText>
      </w:r>
      <w:r>
        <w:fldChar w:fldCharType="separate"/>
      </w:r>
      <w:r>
        <w:t>4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 w:rsidRPr="00844A7D">
        <w:rPr>
          <w:lang w:val="fr-FR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 w:rsidRPr="00844A7D">
        <w:rPr>
          <w:lang w:val="fr-FR"/>
        </w:rPr>
        <w:t>Le Kiosque RH</w:t>
      </w:r>
      <w:r>
        <w:tab/>
      </w:r>
      <w:r>
        <w:fldChar w:fldCharType="begin"/>
      </w:r>
      <w:r>
        <w:instrText xml:space="preserve"> PAGEREF _Toc334016528 \h </w:instrText>
      </w:r>
      <w:r>
        <w:fldChar w:fldCharType="separate"/>
      </w:r>
      <w:r>
        <w:t>4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 w:rsidRPr="00844A7D">
        <w:rPr>
          <w:lang w:val="fr-FR"/>
        </w:rPr>
        <w:t>2.2.1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 w:rsidRPr="00844A7D">
        <w:rPr>
          <w:lang w:val="fr-FR"/>
        </w:rPr>
        <w:t>Le menu</w:t>
      </w:r>
      <w:r>
        <w:tab/>
      </w:r>
      <w:r>
        <w:fldChar w:fldCharType="begin"/>
      </w:r>
      <w:r>
        <w:instrText xml:space="preserve"> PAGEREF _Toc334016529 \h </w:instrText>
      </w:r>
      <w:r>
        <w:fldChar w:fldCharType="separate"/>
      </w:r>
      <w:r>
        <w:t>5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 w:rsidRPr="00844A7D">
        <w:rPr>
          <w:lang w:val="fr-FR"/>
        </w:rPr>
        <w:t>2.2.2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 w:rsidRPr="00844A7D">
        <w:rPr>
          <w:lang w:val="fr-FR"/>
        </w:rPr>
        <w:t>L’accueil</w:t>
      </w:r>
      <w:r>
        <w:tab/>
      </w:r>
      <w:r>
        <w:fldChar w:fldCharType="begin"/>
      </w:r>
      <w:r>
        <w:instrText xml:space="preserve"> PAGEREF _Toc334016530 \h </w:instrText>
      </w:r>
      <w:r>
        <w:fldChar w:fldCharType="separate"/>
      </w:r>
      <w:r>
        <w:t>5</w:t>
      </w:r>
      <w:r>
        <w:fldChar w:fldCharType="end"/>
      </w:r>
    </w:p>
    <w:p w:rsidR="00FC2512" w:rsidRDefault="00FC2512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fr-FR"/>
        </w:rPr>
        <w:tab/>
      </w:r>
      <w:r>
        <w:t>Présentation détaillées des Fonctionnalités</w:t>
      </w:r>
      <w:r>
        <w:tab/>
      </w:r>
      <w:r>
        <w:fldChar w:fldCharType="begin"/>
      </w:r>
      <w:r>
        <w:instrText xml:space="preserve"> PAGEREF _Toc334016531 \h </w:instrText>
      </w:r>
      <w:r>
        <w:fldChar w:fldCharType="separate"/>
      </w:r>
      <w:r>
        <w:t>6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 w:rsidRPr="00844A7D">
        <w:rPr>
          <w:lang w:val="fr-FR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 w:rsidRPr="00844A7D">
        <w:rPr>
          <w:lang w:val="fr-FR"/>
        </w:rPr>
        <w:t>Mon PROFIL</w:t>
      </w:r>
      <w:r>
        <w:tab/>
      </w:r>
      <w:r>
        <w:fldChar w:fldCharType="begin"/>
      </w:r>
      <w:r>
        <w:instrText xml:space="preserve"> PAGEREF _Toc334016532 \h </w:instrText>
      </w:r>
      <w:r>
        <w:fldChar w:fldCharType="separate"/>
      </w:r>
      <w:r>
        <w:t>6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 w:rsidRPr="00844A7D">
        <w:rPr>
          <w:lang w:val="fr-FR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 w:rsidRPr="00844A7D">
        <w:rPr>
          <w:lang w:val="fr-FR"/>
        </w:rPr>
        <w:t>Maquette</w:t>
      </w:r>
      <w:r>
        <w:tab/>
      </w:r>
      <w:r>
        <w:fldChar w:fldCharType="begin"/>
      </w:r>
      <w:r>
        <w:instrText xml:space="preserve"> PAGEREF _Toc334016533 \h </w:instrText>
      </w:r>
      <w:r>
        <w:fldChar w:fldCharType="separate"/>
      </w:r>
      <w:r>
        <w:t>6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Les champs fournis</w:t>
      </w:r>
      <w:r>
        <w:tab/>
      </w:r>
      <w:r>
        <w:fldChar w:fldCharType="begin"/>
      </w:r>
      <w:r>
        <w:instrText xml:space="preserve"> PAGEREF _Toc334016534 \h </w:instrText>
      </w:r>
      <w:r>
        <w:fldChar w:fldCharType="separate"/>
      </w:r>
      <w:r>
        <w:t>7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Enfants</w:t>
      </w:r>
      <w:r>
        <w:tab/>
      </w:r>
      <w:r>
        <w:fldChar w:fldCharType="begin"/>
      </w:r>
      <w:r>
        <w:instrText xml:space="preserve"> PAGEREF _Toc334016535 \h </w:instrText>
      </w:r>
      <w:r>
        <w:fldChar w:fldCharType="separate"/>
      </w:r>
      <w:r>
        <w:t>8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_Toc334016536 \h </w:instrText>
      </w:r>
      <w:r>
        <w:fldChar w:fldCharType="separate"/>
      </w:r>
      <w:r>
        <w:t>8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Les champs fournis</w:t>
      </w:r>
      <w:r>
        <w:tab/>
      </w:r>
      <w:r>
        <w:fldChar w:fldCharType="begin"/>
      </w:r>
      <w:r>
        <w:instrText xml:space="preserve"> PAGEREF _Toc334016537 \h </w:instrText>
      </w:r>
      <w:r>
        <w:fldChar w:fldCharType="separate"/>
      </w:r>
      <w:r>
        <w:t>8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Compte bancaire</w:t>
      </w:r>
      <w:r>
        <w:tab/>
      </w:r>
      <w:r>
        <w:fldChar w:fldCharType="begin"/>
      </w:r>
      <w:r>
        <w:instrText xml:space="preserve"> PAGEREF _Toc334016538 \h </w:instrText>
      </w:r>
      <w:r>
        <w:fldChar w:fldCharType="separate"/>
      </w:r>
      <w:r>
        <w:t>9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_Toc334016539 \h </w:instrText>
      </w:r>
      <w:r>
        <w:fldChar w:fldCharType="separate"/>
      </w:r>
      <w:r>
        <w:t>9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Les champs fournis</w:t>
      </w:r>
      <w:r>
        <w:tab/>
      </w:r>
      <w:r>
        <w:fldChar w:fldCharType="begin"/>
      </w:r>
      <w:r>
        <w:instrText xml:space="preserve"> PAGEREF _Toc334016540 \h </w:instrText>
      </w:r>
      <w:r>
        <w:fldChar w:fldCharType="separate"/>
      </w:r>
      <w:r>
        <w:t>9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Couverture sociale</w:t>
      </w:r>
      <w:r>
        <w:tab/>
      </w:r>
      <w:r>
        <w:fldChar w:fldCharType="begin"/>
      </w:r>
      <w:r>
        <w:instrText xml:space="preserve"> PAGEREF _Toc334016541 \h </w:instrText>
      </w:r>
      <w:r>
        <w:fldChar w:fldCharType="separate"/>
      </w:r>
      <w:r>
        <w:t>10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_Toc334016542 \h </w:instrText>
      </w:r>
      <w:r>
        <w:fldChar w:fldCharType="separate"/>
      </w:r>
      <w:r>
        <w:t>10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Les champs fournis</w:t>
      </w:r>
      <w:r>
        <w:tab/>
      </w:r>
      <w:r>
        <w:fldChar w:fldCharType="begin"/>
      </w:r>
      <w:r>
        <w:instrText xml:space="preserve"> PAGEREF _Toc334016543 \h </w:instrText>
      </w:r>
      <w:r>
        <w:fldChar w:fldCharType="separate"/>
      </w:r>
      <w:r>
        <w:t>10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Mes congés &amp; Arrêts</w:t>
      </w:r>
      <w:r>
        <w:tab/>
      </w:r>
      <w:r>
        <w:fldChar w:fldCharType="begin"/>
      </w:r>
      <w:r>
        <w:instrText xml:space="preserve"> PAGEREF _Toc334016544 \h </w:instrText>
      </w:r>
      <w:r>
        <w:fldChar w:fldCharType="separate"/>
      </w:r>
      <w:r>
        <w:t>11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3.5.1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_Toc334016545 \h </w:instrText>
      </w:r>
      <w:r>
        <w:fldChar w:fldCharType="separate"/>
      </w:r>
      <w:r>
        <w:t>11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3.5.2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Champs fournis</w:t>
      </w:r>
      <w:r>
        <w:tab/>
      </w:r>
      <w:r>
        <w:fldChar w:fldCharType="begin"/>
      </w:r>
      <w:r>
        <w:instrText xml:space="preserve"> PAGEREF _Toc334016546 \h </w:instrText>
      </w:r>
      <w:r>
        <w:fldChar w:fldCharType="separate"/>
      </w:r>
      <w:r>
        <w:t>11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3.6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Congés</w:t>
      </w:r>
      <w:r>
        <w:tab/>
      </w:r>
      <w:r>
        <w:fldChar w:fldCharType="begin"/>
      </w:r>
      <w:r>
        <w:instrText xml:space="preserve"> PAGEREF _Toc334016547 \h </w:instrText>
      </w:r>
      <w:r>
        <w:fldChar w:fldCharType="separate"/>
      </w:r>
      <w:r>
        <w:t>12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3.6.1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_Toc334016548 \h </w:instrText>
      </w:r>
      <w:r>
        <w:fldChar w:fldCharType="separate"/>
      </w:r>
      <w:r>
        <w:t>12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3.6.2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Champs fournis</w:t>
      </w:r>
      <w:r>
        <w:tab/>
      </w:r>
      <w:r>
        <w:fldChar w:fldCharType="begin"/>
      </w:r>
      <w:r>
        <w:instrText xml:space="preserve"> PAGEREF _Toc334016549 \h </w:instrText>
      </w:r>
      <w:r>
        <w:fldChar w:fldCharType="separate"/>
      </w:r>
      <w:r>
        <w:t>12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3.7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Mon travail / Fiche de poste</w:t>
      </w:r>
      <w:r>
        <w:tab/>
      </w:r>
      <w:r>
        <w:fldChar w:fldCharType="begin"/>
      </w:r>
      <w:r>
        <w:instrText xml:space="preserve"> PAGEREF _Toc334016550 \h </w:instrText>
      </w:r>
      <w:r>
        <w:fldChar w:fldCharType="separate"/>
      </w:r>
      <w:r>
        <w:t>13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3.7.1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_Toc334016551 \h </w:instrText>
      </w:r>
      <w:r>
        <w:fldChar w:fldCharType="separate"/>
      </w:r>
      <w:r>
        <w:t>13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3.7.2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Champs fournis</w:t>
      </w:r>
      <w:r>
        <w:tab/>
      </w:r>
      <w:r>
        <w:fldChar w:fldCharType="begin"/>
      </w:r>
      <w:r>
        <w:instrText xml:space="preserve"> PAGEREF _Toc334016552 \h </w:instrText>
      </w:r>
      <w:r>
        <w:fldChar w:fldCharType="separate"/>
      </w:r>
      <w:r>
        <w:t>14</w:t>
      </w:r>
      <w:r>
        <w:fldChar w:fldCharType="end"/>
      </w:r>
    </w:p>
    <w:p w:rsidR="00FC2512" w:rsidRDefault="00FC2512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</w:pPr>
      <w:r>
        <w:t>3.8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/>
        </w:rPr>
        <w:tab/>
      </w:r>
      <w:r>
        <w:t>Équipe</w:t>
      </w:r>
      <w:r>
        <w:tab/>
      </w:r>
      <w:r>
        <w:fldChar w:fldCharType="begin"/>
      </w:r>
      <w:r>
        <w:instrText xml:space="preserve"> PAGEREF _Toc334016553 \h </w:instrText>
      </w:r>
      <w:r>
        <w:fldChar w:fldCharType="separate"/>
      </w:r>
      <w:r>
        <w:t>15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3.8.1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Maquette</w:t>
      </w:r>
      <w:r>
        <w:tab/>
      </w:r>
      <w:r>
        <w:fldChar w:fldCharType="begin"/>
      </w:r>
      <w:r>
        <w:instrText xml:space="preserve"> PAGEREF _Toc334016554 \h </w:instrText>
      </w:r>
      <w:r>
        <w:fldChar w:fldCharType="separate"/>
      </w:r>
      <w:r>
        <w:t>15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3.8.2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Principe</w:t>
      </w:r>
      <w:r>
        <w:tab/>
      </w:r>
      <w:r>
        <w:fldChar w:fldCharType="begin"/>
      </w:r>
      <w:r>
        <w:instrText xml:space="preserve"> PAGEREF _Toc334016555 \h </w:instrText>
      </w:r>
      <w:r>
        <w:fldChar w:fldCharType="separate"/>
      </w:r>
      <w:r>
        <w:t>16</w:t>
      </w:r>
      <w:r>
        <w:fldChar w:fldCharType="end"/>
      </w:r>
    </w:p>
    <w:p w:rsidR="00FC2512" w:rsidRDefault="00FC2512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FR"/>
        </w:rPr>
      </w:pPr>
      <w:r>
        <w:t>3.8.3</w:t>
      </w:r>
      <w:r>
        <w:rPr>
          <w:rFonts w:asciiTheme="minorHAnsi" w:eastAsiaTheme="minorEastAsia" w:hAnsiTheme="minorHAnsi" w:cstheme="minorBidi"/>
          <w:sz w:val="22"/>
          <w:szCs w:val="22"/>
          <w:lang w:val="fr-FR"/>
        </w:rPr>
        <w:tab/>
      </w:r>
      <w:r>
        <w:t>Champs fournis</w:t>
      </w:r>
      <w:r>
        <w:tab/>
      </w:r>
      <w:r>
        <w:fldChar w:fldCharType="begin"/>
      </w:r>
      <w:r>
        <w:instrText xml:space="preserve"> PAGEREF _Toc334016556 \h </w:instrText>
      </w:r>
      <w:r>
        <w:fldChar w:fldCharType="separate"/>
      </w:r>
      <w:r>
        <w:t>16</w:t>
      </w:r>
      <w:r>
        <w:fldChar w:fldCharType="end"/>
      </w:r>
    </w:p>
    <w:p w:rsidR="00826C17" w:rsidRDefault="00826C17">
      <w:pPr>
        <w:rPr>
          <w:rFonts w:cs="Arial"/>
        </w:rPr>
      </w:pPr>
      <w:r w:rsidRPr="00AD7F5E">
        <w:rPr>
          <w:rFonts w:cs="Arial"/>
        </w:rPr>
        <w:fldChar w:fldCharType="end"/>
      </w:r>
      <w:bookmarkStart w:id="4" w:name="_Toc367677486"/>
      <w:bookmarkStart w:id="5" w:name="_Toc367697398"/>
      <w:bookmarkStart w:id="6" w:name="_Toc367775358"/>
      <w:bookmarkStart w:id="7" w:name="_Toc373893854"/>
      <w:bookmarkStart w:id="8" w:name="_Toc373894030"/>
      <w:bookmarkStart w:id="9" w:name="_Toc373896955"/>
      <w:bookmarkStart w:id="10" w:name="_Toc373897001"/>
      <w:bookmarkStart w:id="11" w:name="_Toc374778714"/>
      <w:bookmarkStart w:id="12" w:name="_Toc374846486"/>
      <w:bookmarkStart w:id="13" w:name="_Toc438550980"/>
      <w:bookmarkEnd w:id="0"/>
      <w:bookmarkEnd w:id="1"/>
      <w:bookmarkEnd w:id="2"/>
      <w:bookmarkEnd w:id="3"/>
    </w:p>
    <w:p w:rsidR="000F061A" w:rsidRDefault="000F061A">
      <w:pPr>
        <w:rPr>
          <w:rFonts w:cs="Arial"/>
        </w:rPr>
      </w:pPr>
    </w:p>
    <w:p w:rsidR="000F061A" w:rsidRDefault="000F061A">
      <w:pPr>
        <w:spacing w:before="0" w:after="0"/>
        <w:jc w:val="left"/>
        <w:rPr>
          <w:rFonts w:cs="Arial"/>
        </w:rPr>
      </w:pPr>
      <w:r>
        <w:rPr>
          <w:rFonts w:cs="Arial"/>
        </w:rPr>
        <w:br w:type="page"/>
      </w:r>
    </w:p>
    <w:p w:rsidR="000F061A" w:rsidRPr="000E0250" w:rsidRDefault="000F061A">
      <w:pPr>
        <w:rPr>
          <w:rFonts w:cs="Arial"/>
          <w:b/>
          <w:sz w:val="22"/>
          <w:szCs w:val="22"/>
          <w:lang w:val="fr-FR"/>
        </w:rPr>
      </w:pPr>
    </w:p>
    <w:p w:rsidR="00AC18A2" w:rsidRDefault="00AC18A2" w:rsidP="000F061A">
      <w:pPr>
        <w:pStyle w:val="Titre1"/>
      </w:pPr>
      <w:bookmarkStart w:id="14" w:name="annexe1"/>
      <w:bookmarkStart w:id="15" w:name="Annexe2"/>
      <w:bookmarkStart w:id="16" w:name="_Toc33401652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OBJECTIFS</w:t>
      </w:r>
      <w:bookmarkEnd w:id="16"/>
      <w:r>
        <w:t xml:space="preserve"> </w:t>
      </w:r>
    </w:p>
    <w:p w:rsidR="00AC18A2" w:rsidRDefault="00AC18A2" w:rsidP="00AC18A2"/>
    <w:p w:rsidR="00AC18A2" w:rsidRDefault="00A42A6A" w:rsidP="00AC18A2">
      <w:r>
        <w:t>Aujourd’hui les agents et les services sont très largement dépendants de la DRH sur la gestion de leurs ressources humaines.</w:t>
      </w:r>
    </w:p>
    <w:p w:rsidR="00A42A6A" w:rsidRDefault="00A42A6A" w:rsidP="00AC18A2"/>
    <w:p w:rsidR="00A42A6A" w:rsidRDefault="00A42A6A" w:rsidP="00AC18A2">
      <w:r>
        <w:t>L’objectif de ce kiosque est de faciliter les relations avec la DRH en offrant :</w:t>
      </w:r>
    </w:p>
    <w:p w:rsidR="00A42A6A" w:rsidRDefault="00A42A6A" w:rsidP="00AC18A2"/>
    <w:p w:rsidR="00A42A6A" w:rsidRDefault="00A42A6A" w:rsidP="00987649">
      <w:pPr>
        <w:pStyle w:val="Paragraphedeliste"/>
        <w:numPr>
          <w:ilvl w:val="0"/>
          <w:numId w:val="17"/>
        </w:numPr>
      </w:pPr>
      <w:r>
        <w:t>Des services comme :</w:t>
      </w:r>
    </w:p>
    <w:p w:rsidR="00A42A6A" w:rsidRDefault="00A42A6A" w:rsidP="00987649">
      <w:pPr>
        <w:pStyle w:val="Paragraphedeliste"/>
        <w:numPr>
          <w:ilvl w:val="1"/>
          <w:numId w:val="18"/>
        </w:numPr>
      </w:pPr>
      <w:r>
        <w:t>La gestion des congés</w:t>
      </w:r>
    </w:p>
    <w:p w:rsidR="00A42A6A" w:rsidRDefault="00A42A6A" w:rsidP="00987649">
      <w:pPr>
        <w:pStyle w:val="Paragraphedeliste"/>
        <w:numPr>
          <w:ilvl w:val="1"/>
          <w:numId w:val="18"/>
        </w:numPr>
      </w:pPr>
      <w:r>
        <w:t>La gestion des absences syndicales</w:t>
      </w:r>
    </w:p>
    <w:p w:rsidR="00A42A6A" w:rsidRDefault="00A42A6A" w:rsidP="00987649">
      <w:pPr>
        <w:pStyle w:val="Paragraphedeliste"/>
        <w:numPr>
          <w:ilvl w:val="1"/>
          <w:numId w:val="18"/>
        </w:numPr>
      </w:pPr>
      <w:r>
        <w:t>La gestion des repos compensateurs</w:t>
      </w:r>
    </w:p>
    <w:p w:rsidR="00A42A6A" w:rsidRDefault="00A42A6A" w:rsidP="00987649">
      <w:pPr>
        <w:pStyle w:val="Paragraphedeliste"/>
        <w:numPr>
          <w:ilvl w:val="1"/>
          <w:numId w:val="18"/>
        </w:numPr>
      </w:pPr>
      <w:r>
        <w:t>La gestion des EAE</w:t>
      </w:r>
    </w:p>
    <w:p w:rsidR="00A42A6A" w:rsidRDefault="00A42A6A" w:rsidP="00987649">
      <w:pPr>
        <w:pStyle w:val="Paragraphedeliste"/>
        <w:numPr>
          <w:ilvl w:val="1"/>
          <w:numId w:val="18"/>
        </w:numPr>
      </w:pPr>
      <w:r>
        <w:t>…</w:t>
      </w:r>
    </w:p>
    <w:p w:rsidR="00124644" w:rsidRDefault="00124644" w:rsidP="00124644">
      <w:pPr>
        <w:pStyle w:val="Paragraphedeliste"/>
        <w:ind w:left="1440"/>
      </w:pPr>
    </w:p>
    <w:p w:rsidR="00A42A6A" w:rsidRDefault="00A42A6A" w:rsidP="00987649">
      <w:pPr>
        <w:pStyle w:val="Paragraphedeliste"/>
        <w:numPr>
          <w:ilvl w:val="0"/>
          <w:numId w:val="17"/>
        </w:numPr>
      </w:pPr>
      <w:r>
        <w:t>Des outils d’analyse de la RH :</w:t>
      </w:r>
    </w:p>
    <w:p w:rsidR="00A42A6A" w:rsidRDefault="00A42A6A" w:rsidP="00987649">
      <w:pPr>
        <w:pStyle w:val="Paragraphedeliste"/>
        <w:numPr>
          <w:ilvl w:val="0"/>
          <w:numId w:val="19"/>
        </w:numPr>
        <w:ind w:left="1418" w:hanging="284"/>
      </w:pPr>
      <w:r>
        <w:t xml:space="preserve">État des effectifs réels, </w:t>
      </w:r>
      <w:r w:rsidR="00124644">
        <w:t>budgétés</w:t>
      </w:r>
      <w:r>
        <w:t xml:space="preserve">, </w:t>
      </w:r>
      <w:r w:rsidR="00124644">
        <w:t>règlementaires</w:t>
      </w:r>
    </w:p>
    <w:p w:rsidR="00A42A6A" w:rsidRDefault="00A42A6A" w:rsidP="00987649">
      <w:pPr>
        <w:pStyle w:val="Paragraphedeliste"/>
        <w:numPr>
          <w:ilvl w:val="0"/>
          <w:numId w:val="19"/>
        </w:numPr>
        <w:ind w:left="1418" w:hanging="284"/>
      </w:pPr>
      <w:r>
        <w:t>État des absences</w:t>
      </w:r>
    </w:p>
    <w:p w:rsidR="00A42A6A" w:rsidRDefault="00A42A6A" w:rsidP="00987649">
      <w:pPr>
        <w:pStyle w:val="Paragraphedeliste"/>
        <w:numPr>
          <w:ilvl w:val="0"/>
          <w:numId w:val="19"/>
        </w:numPr>
        <w:ind w:left="1418" w:hanging="284"/>
      </w:pPr>
      <w:r>
        <w:t>Masse salariale</w:t>
      </w:r>
    </w:p>
    <w:p w:rsidR="00A42A6A" w:rsidRDefault="00A42A6A" w:rsidP="00987649">
      <w:pPr>
        <w:pStyle w:val="Paragraphedeliste"/>
        <w:numPr>
          <w:ilvl w:val="0"/>
          <w:numId w:val="19"/>
        </w:numPr>
        <w:ind w:left="1418" w:hanging="284"/>
      </w:pPr>
      <w:proofErr w:type="spellStart"/>
      <w:r>
        <w:t>Turn</w:t>
      </w:r>
      <w:proofErr w:type="spellEnd"/>
      <w:r>
        <w:t xml:space="preserve"> over</w:t>
      </w:r>
    </w:p>
    <w:p w:rsidR="00A42A6A" w:rsidRDefault="00A42A6A" w:rsidP="00987649">
      <w:pPr>
        <w:pStyle w:val="Paragraphedeliste"/>
        <w:numPr>
          <w:ilvl w:val="0"/>
          <w:numId w:val="19"/>
        </w:numPr>
        <w:ind w:left="1418" w:hanging="284"/>
      </w:pPr>
      <w:r>
        <w:t>…</w:t>
      </w:r>
    </w:p>
    <w:p w:rsidR="00124644" w:rsidRDefault="00124644" w:rsidP="00124644">
      <w:pPr>
        <w:ind w:left="1134"/>
      </w:pPr>
    </w:p>
    <w:p w:rsidR="00A42A6A" w:rsidRDefault="00A42A6A" w:rsidP="00987649">
      <w:pPr>
        <w:pStyle w:val="Paragraphedeliste"/>
        <w:numPr>
          <w:ilvl w:val="0"/>
          <w:numId w:val="17"/>
        </w:numPr>
      </w:pPr>
      <w:r>
        <w:t>Des alertes et tableaux de bords :</w:t>
      </w:r>
    </w:p>
    <w:p w:rsidR="00A42A6A" w:rsidRDefault="00A42A6A" w:rsidP="00987649">
      <w:pPr>
        <w:pStyle w:val="Paragraphedeliste"/>
        <w:numPr>
          <w:ilvl w:val="1"/>
          <w:numId w:val="20"/>
        </w:numPr>
      </w:pPr>
      <w:r>
        <w:t>CDD arrivants en fin de contrat</w:t>
      </w:r>
    </w:p>
    <w:p w:rsidR="00A42A6A" w:rsidRDefault="00A42A6A" w:rsidP="00987649">
      <w:pPr>
        <w:pStyle w:val="Paragraphedeliste"/>
        <w:numPr>
          <w:ilvl w:val="1"/>
          <w:numId w:val="20"/>
        </w:numPr>
      </w:pPr>
      <w:r>
        <w:t>Congés – maladies – RC en cours</w:t>
      </w:r>
    </w:p>
    <w:p w:rsidR="00A42A6A" w:rsidRDefault="00A42A6A" w:rsidP="00987649">
      <w:pPr>
        <w:pStyle w:val="Paragraphedeliste"/>
        <w:numPr>
          <w:ilvl w:val="1"/>
          <w:numId w:val="20"/>
        </w:numPr>
      </w:pPr>
      <w:r>
        <w:t xml:space="preserve">Congés </w:t>
      </w:r>
      <w:r w:rsidR="00124644">
        <w:t>excédentaires</w:t>
      </w:r>
    </w:p>
    <w:p w:rsidR="00124644" w:rsidRDefault="00124644" w:rsidP="00987649">
      <w:pPr>
        <w:pStyle w:val="Paragraphedeliste"/>
        <w:numPr>
          <w:ilvl w:val="1"/>
          <w:numId w:val="20"/>
        </w:numPr>
      </w:pPr>
      <w:r>
        <w:t>Convocations aux visites médicales</w:t>
      </w:r>
    </w:p>
    <w:p w:rsidR="00A42A6A" w:rsidRDefault="00A42A6A" w:rsidP="00987649">
      <w:pPr>
        <w:pStyle w:val="Paragraphedeliste"/>
        <w:numPr>
          <w:ilvl w:val="1"/>
          <w:numId w:val="20"/>
        </w:numPr>
      </w:pPr>
      <w:r>
        <w:t>…</w:t>
      </w:r>
    </w:p>
    <w:p w:rsidR="00A42A6A" w:rsidRDefault="00A42A6A" w:rsidP="00A42A6A"/>
    <w:p w:rsidR="009A749A" w:rsidRDefault="009A749A">
      <w:pPr>
        <w:spacing w:before="0" w:after="0"/>
        <w:jc w:val="left"/>
      </w:pPr>
    </w:p>
    <w:p w:rsidR="009A749A" w:rsidRDefault="009A749A">
      <w:pPr>
        <w:spacing w:before="0" w:after="0"/>
        <w:jc w:val="left"/>
      </w:pPr>
      <w:r>
        <w:t xml:space="preserve">Bien entendu, l’information sera diffusée en fonction du rôle occupé par l’agent dans la collectivité. </w:t>
      </w:r>
    </w:p>
    <w:p w:rsidR="009A749A" w:rsidRDefault="009A749A">
      <w:pPr>
        <w:spacing w:before="0" w:after="0"/>
        <w:jc w:val="left"/>
      </w:pPr>
      <w:r>
        <w:t xml:space="preserve">Chaque agent aura accès à ses données personnelles, et en tant que responsable hiérarchique, ces derniers auront accès à </w:t>
      </w:r>
      <w:r w:rsidR="008C0956">
        <w:t>certaines données</w:t>
      </w:r>
      <w:r>
        <w:t xml:space="preserve"> de l’ensemble de leurs agents.  </w:t>
      </w:r>
    </w:p>
    <w:p w:rsidR="00AC18A2" w:rsidRDefault="00AC18A2">
      <w:pPr>
        <w:spacing w:before="0" w:after="0"/>
        <w:jc w:val="left"/>
      </w:pPr>
      <w:r>
        <w:br w:type="page"/>
      </w:r>
    </w:p>
    <w:p w:rsidR="00AC18A2" w:rsidRPr="00F60E86" w:rsidRDefault="00AC18A2" w:rsidP="00AC18A2"/>
    <w:p w:rsidR="00A82CC2" w:rsidRPr="00F60E86" w:rsidRDefault="00A82CC2" w:rsidP="004D686B">
      <w:pPr>
        <w:pStyle w:val="Titre1"/>
        <w:ind w:left="0"/>
      </w:pPr>
      <w:bookmarkStart w:id="17" w:name="_Toc334016526"/>
      <w:r w:rsidRPr="00F60E86">
        <w:t>Diagramme de navigation</w:t>
      </w:r>
      <w:bookmarkEnd w:id="17"/>
    </w:p>
    <w:p w:rsidR="00A5462D" w:rsidRDefault="00E66BF5" w:rsidP="00E653BA">
      <w:pPr>
        <w:pStyle w:val="Titre2"/>
      </w:pPr>
      <w:bookmarkStart w:id="18" w:name="_Toc334016527"/>
      <w:r>
        <w:t>Accès au kiosque</w:t>
      </w:r>
      <w:bookmarkEnd w:id="18"/>
      <w:r>
        <w:t> </w:t>
      </w:r>
    </w:p>
    <w:p w:rsidR="0096191D" w:rsidRDefault="0096191D" w:rsidP="00E653BA"/>
    <w:p w:rsidR="0096191D" w:rsidRDefault="005D4FFE" w:rsidP="00E653B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5C8AD" wp14:editId="01F05690">
                <wp:simplePos x="0" y="0"/>
                <wp:positionH relativeFrom="column">
                  <wp:posOffset>3784638</wp:posOffset>
                </wp:positionH>
                <wp:positionV relativeFrom="paragraph">
                  <wp:posOffset>82512</wp:posOffset>
                </wp:positionV>
                <wp:extent cx="1050877" cy="423081"/>
                <wp:effectExtent l="0" t="0" r="1651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23081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C009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298pt;margin-top:6.5pt;width:82.75pt;height:3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" filled="f" strokecolor="#c09" strokeweight="2pt"/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7C359140" wp14:editId="2E123446">
            <wp:extent cx="6300470" cy="1249680"/>
            <wp:effectExtent l="0" t="0" r="508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E" w:rsidRDefault="005D4FFE" w:rsidP="00E653BA"/>
    <w:p w:rsidR="005D4FFE" w:rsidRDefault="005D4FFE" w:rsidP="00E653BA"/>
    <w:p w:rsidR="005D4FFE" w:rsidRDefault="005D4FFE" w:rsidP="00E653BA"/>
    <w:p w:rsidR="0096191D" w:rsidRDefault="00F60F77" w:rsidP="00F60F77">
      <w:pPr>
        <w:pStyle w:val="Titre2"/>
        <w:rPr>
          <w:lang w:val="fr-FR"/>
        </w:rPr>
      </w:pPr>
      <w:bookmarkStart w:id="19" w:name="_Toc334016528"/>
      <w:r>
        <w:rPr>
          <w:lang w:val="fr-FR"/>
        </w:rPr>
        <w:t>Le Kiosque RH</w:t>
      </w:r>
      <w:bookmarkEnd w:id="19"/>
      <w:r>
        <w:rPr>
          <w:lang w:val="fr-FR"/>
        </w:rPr>
        <w:t xml:space="preserve"> </w:t>
      </w:r>
    </w:p>
    <w:p w:rsidR="00DA4635" w:rsidRDefault="00DA4635" w:rsidP="00DA4635">
      <w:pPr>
        <w:rPr>
          <w:lang w:val="fr-FR"/>
        </w:rPr>
      </w:pPr>
    </w:p>
    <w:p w:rsidR="00DA4635" w:rsidRDefault="00DA4635" w:rsidP="00DA463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2DA05EE" wp14:editId="01222B58">
            <wp:extent cx="5972810" cy="348615"/>
            <wp:effectExtent l="0" t="0" r="889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35" w:rsidRDefault="007A5C05" w:rsidP="00DA4635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6A5BEB" wp14:editId="3A5538A4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5972175" cy="419100"/>
                <wp:effectExtent l="57150" t="38100" r="85725" b="952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12" w:rsidRPr="00FC2512" w:rsidRDefault="00FC2512" w:rsidP="00FC251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Zone de 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left:0;text-align:left;margin-left:-.05pt;margin-top:.25pt;width:470.25pt;height:3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2512" w:rsidRPr="00FC2512" w:rsidRDefault="00FC2512" w:rsidP="00FC251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Zone de titre</w:t>
                      </w:r>
                    </w:p>
                  </w:txbxContent>
                </v:textbox>
              </v:rect>
            </w:pict>
          </mc:Fallback>
        </mc:AlternateContent>
      </w:r>
    </w:p>
    <w:p w:rsidR="00DA4635" w:rsidRPr="00DA4635" w:rsidRDefault="00DA4635" w:rsidP="00DA4635">
      <w:pPr>
        <w:rPr>
          <w:lang w:val="fr-FR"/>
        </w:rPr>
      </w:pPr>
    </w:p>
    <w:p w:rsidR="00F60F77" w:rsidRPr="00F60F77" w:rsidRDefault="007A5C05" w:rsidP="00F60F77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139700</wp:posOffset>
                </wp:positionV>
                <wp:extent cx="4076700" cy="2333625"/>
                <wp:effectExtent l="57150" t="38100" r="76200" b="1047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12" w:rsidRPr="00FC2512" w:rsidRDefault="00FC2512" w:rsidP="00FC251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Zone d’affichage de données /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7" style="position:absolute;left:0;text-align:left;margin-left:149.2pt;margin-top:11pt;width:321pt;height:18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2512" w:rsidRPr="00FC2512" w:rsidRDefault="00FC2512" w:rsidP="00FC251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Zone d’affichage de données / travail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139700</wp:posOffset>
                </wp:positionV>
                <wp:extent cx="1771650" cy="2333625"/>
                <wp:effectExtent l="57150" t="38100" r="76200" b="1047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12" w:rsidRPr="00FC2512" w:rsidRDefault="00FC2512" w:rsidP="00FC251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Zone 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8" style="position:absolute;left:0;text-align:left;margin-left:-.05pt;margin-top:11pt;width:139.5pt;height:18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2512" w:rsidRPr="00FC2512" w:rsidRDefault="00FC2512" w:rsidP="00FC251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Zone de menu</w:t>
                      </w:r>
                    </w:p>
                  </w:txbxContent>
                </v:textbox>
              </v:rect>
            </w:pict>
          </mc:Fallback>
        </mc:AlternateContent>
      </w:r>
    </w:p>
    <w:p w:rsidR="007A5C05" w:rsidRDefault="007A5C05" w:rsidP="00EC1B1B">
      <w:pPr>
        <w:rPr>
          <w:noProof/>
          <w:lang w:val="fr-FR"/>
        </w:rPr>
      </w:pPr>
    </w:p>
    <w:p w:rsidR="007A5C05" w:rsidRDefault="007A5C05">
      <w:pPr>
        <w:spacing w:before="0" w:after="0"/>
        <w:jc w:val="left"/>
        <w:rPr>
          <w:noProof/>
          <w:lang w:val="fr-FR"/>
        </w:rPr>
      </w:pPr>
      <w:r>
        <w:rPr>
          <w:noProof/>
          <w:lang w:val="fr-FR"/>
        </w:rPr>
        <w:br w:type="page"/>
      </w:r>
    </w:p>
    <w:p w:rsidR="00EC1B1B" w:rsidRPr="00EC1B1B" w:rsidRDefault="00EC1B1B" w:rsidP="00EC1B1B"/>
    <w:p w:rsidR="00EC1B1B" w:rsidRPr="00EC1B1B" w:rsidRDefault="00EC1B1B" w:rsidP="00EC1B1B"/>
    <w:p w:rsidR="00EC1B1B" w:rsidRPr="00EC1B1B" w:rsidRDefault="00EC1B1B" w:rsidP="00EC1B1B"/>
    <w:p w:rsidR="00EC1B1B" w:rsidRDefault="00CB290F" w:rsidP="00CB290F">
      <w:pPr>
        <w:pStyle w:val="Titre3"/>
        <w:rPr>
          <w:lang w:val="fr-FR"/>
        </w:rPr>
      </w:pPr>
      <w:bookmarkStart w:id="20" w:name="_Toc334016529"/>
      <w:r>
        <w:rPr>
          <w:lang w:val="fr-FR"/>
        </w:rPr>
        <w:t>Le menu</w:t>
      </w:r>
      <w:bookmarkEnd w:id="20"/>
      <w:r>
        <w:rPr>
          <w:lang w:val="fr-FR"/>
        </w:rPr>
        <w:t xml:space="preserve"> </w:t>
      </w:r>
    </w:p>
    <w:p w:rsidR="00CB290F" w:rsidRDefault="00CB290F" w:rsidP="00EC1B1B">
      <w:pPr>
        <w:rPr>
          <w:lang w:val="fr-FR"/>
        </w:rPr>
      </w:pPr>
    </w:p>
    <w:p w:rsidR="00EC1B1B" w:rsidRDefault="00CB290F" w:rsidP="00EC1B1B">
      <w:pPr>
        <w:rPr>
          <w:lang w:val="fr-FR"/>
        </w:rPr>
      </w:pPr>
      <w:r>
        <w:rPr>
          <w:lang w:val="fr-FR"/>
        </w:rPr>
        <w:t>Le menu regroupera les fonctionnalités suivantes, liste non exhaustive qui pourra être étayé</w:t>
      </w:r>
      <w:r w:rsidR="00970B71">
        <w:rPr>
          <w:lang w:val="fr-FR"/>
        </w:rPr>
        <w:t>e</w:t>
      </w:r>
      <w:r>
        <w:rPr>
          <w:lang w:val="fr-FR"/>
        </w:rPr>
        <w:t xml:space="preserve"> au cours des définitions de processus et de </w:t>
      </w:r>
      <w:r w:rsidR="006069D9">
        <w:rPr>
          <w:lang w:val="fr-FR"/>
        </w:rPr>
        <w:t>spécifications</w:t>
      </w:r>
      <w:r>
        <w:rPr>
          <w:lang w:val="fr-FR"/>
        </w:rPr>
        <w:t xml:space="preserve"> des mo</w:t>
      </w:r>
      <w:r w:rsidR="00970B71">
        <w:rPr>
          <w:lang w:val="fr-FR"/>
        </w:rPr>
        <w:t>d</w:t>
      </w:r>
      <w:r>
        <w:rPr>
          <w:lang w:val="fr-FR"/>
        </w:rPr>
        <w:t>ules SIRH :</w:t>
      </w:r>
    </w:p>
    <w:p w:rsidR="005D4FFE" w:rsidRDefault="005D4FFE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Mon profil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Enfants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Compte bancaire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Couverture sociale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…</w:t>
      </w:r>
    </w:p>
    <w:p w:rsidR="005D4FFE" w:rsidRDefault="005D4FFE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Mon travail 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Fiche de poste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Supérieur et équipe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…</w:t>
      </w:r>
    </w:p>
    <w:p w:rsidR="00CB290F" w:rsidRDefault="00CB290F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Mes congés</w:t>
      </w:r>
      <w:r w:rsidR="005D4FFE">
        <w:rPr>
          <w:lang w:val="fr-FR"/>
        </w:rPr>
        <w:t xml:space="preserve"> &amp; Arrêts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Congés</w:t>
      </w:r>
    </w:p>
    <w:p w:rsidR="005D4FFE" w:rsidRDefault="005D4FFE" w:rsidP="005D4FF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…</w:t>
      </w:r>
    </w:p>
    <w:p w:rsidR="005D4FFE" w:rsidRDefault="005D4FFE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…</w:t>
      </w:r>
    </w:p>
    <w:p w:rsidR="00CB290F" w:rsidRPr="00CB290F" w:rsidRDefault="00CB290F" w:rsidP="00CB290F">
      <w:pPr>
        <w:rPr>
          <w:lang w:val="fr-FR"/>
        </w:rPr>
      </w:pPr>
    </w:p>
    <w:p w:rsidR="004B494A" w:rsidRDefault="004B494A" w:rsidP="00EC1B1B">
      <w:pPr>
        <w:rPr>
          <w:lang w:val="fr-FR"/>
        </w:rPr>
      </w:pPr>
    </w:p>
    <w:p w:rsidR="007943CB" w:rsidRDefault="00680567" w:rsidP="00680567">
      <w:pPr>
        <w:pStyle w:val="Titre3"/>
        <w:rPr>
          <w:lang w:val="fr-FR"/>
        </w:rPr>
      </w:pPr>
      <w:bookmarkStart w:id="21" w:name="_Toc334016530"/>
      <w:r>
        <w:rPr>
          <w:lang w:val="fr-FR"/>
        </w:rPr>
        <w:t>L’accueil</w:t>
      </w:r>
      <w:bookmarkEnd w:id="21"/>
      <w:r>
        <w:rPr>
          <w:lang w:val="fr-FR"/>
        </w:rPr>
        <w:t xml:space="preserve"> </w:t>
      </w:r>
    </w:p>
    <w:p w:rsidR="00E30530" w:rsidRDefault="00BC7D13" w:rsidP="00E30530">
      <w:pPr>
        <w:rPr>
          <w:lang w:val="fr-FR"/>
        </w:rPr>
      </w:pPr>
      <w:r>
        <w:rPr>
          <w:lang w:val="fr-FR"/>
        </w:rPr>
        <w:t>Dans l’immédiat, un message de bienvenue accueillera les agents.</w:t>
      </w:r>
    </w:p>
    <w:p w:rsidR="00BC7D13" w:rsidRDefault="00BC7D13" w:rsidP="00E30530">
      <w:pPr>
        <w:rPr>
          <w:lang w:val="fr-FR"/>
        </w:rPr>
      </w:pPr>
    </w:p>
    <w:p w:rsidR="00BC7D13" w:rsidRDefault="00BC7D13" w:rsidP="00BC7D13">
      <w:pPr>
        <w:rPr>
          <w:lang w:val="fr-FR"/>
        </w:rPr>
      </w:pPr>
      <w:r>
        <w:rPr>
          <w:lang w:val="fr-FR"/>
        </w:rPr>
        <w:t>Il est envisagé de faire figurer sur la page d’accueil un certain nombre d’alertes et d’indicateurs, comme par exemple :</w:t>
      </w:r>
    </w:p>
    <w:p w:rsidR="00BC7D13" w:rsidRDefault="00BC7D13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Pour les agents : statut des demandes de </w:t>
      </w:r>
      <w:r w:rsidR="001A621B">
        <w:rPr>
          <w:lang w:val="fr-FR"/>
        </w:rPr>
        <w:t xml:space="preserve">ses </w:t>
      </w:r>
      <w:r>
        <w:rPr>
          <w:lang w:val="fr-FR"/>
        </w:rPr>
        <w:t>congés (validées, en cours), …</w:t>
      </w:r>
    </w:p>
    <w:p w:rsidR="00BC7D13" w:rsidRDefault="00BC7D13" w:rsidP="0098764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Pour les responsables hiérarchiques : demandes de congés à valider, alertes sur les fins de contrat, état des effectifs, …</w:t>
      </w:r>
    </w:p>
    <w:p w:rsidR="00BC7D13" w:rsidRPr="00BC7D13" w:rsidRDefault="00BC7D13" w:rsidP="00BC7D13">
      <w:pPr>
        <w:rPr>
          <w:lang w:val="fr-FR"/>
        </w:rPr>
      </w:pPr>
      <w:r>
        <w:rPr>
          <w:lang w:val="fr-FR"/>
        </w:rPr>
        <w:t xml:space="preserve">Ces indicateurs devront être </w:t>
      </w:r>
      <w:r w:rsidR="005F33B0">
        <w:rPr>
          <w:lang w:val="fr-FR"/>
        </w:rPr>
        <w:t xml:space="preserve">définis et analysés dans un futur </w:t>
      </w:r>
      <w:r w:rsidR="00DE746B">
        <w:rPr>
          <w:lang w:val="fr-FR"/>
        </w:rPr>
        <w:t>c</w:t>
      </w:r>
      <w:r w:rsidR="005F33B0">
        <w:rPr>
          <w:lang w:val="fr-FR"/>
        </w:rPr>
        <w:t>omité de projet, puis planifiés au sein du projet SIRH.</w:t>
      </w:r>
    </w:p>
    <w:p w:rsidR="00BC7D13" w:rsidRPr="00E30530" w:rsidRDefault="00BC7D13" w:rsidP="00E30530">
      <w:pPr>
        <w:rPr>
          <w:lang w:val="fr-FR"/>
        </w:rPr>
      </w:pPr>
    </w:p>
    <w:p w:rsidR="007943CB" w:rsidRDefault="007943CB" w:rsidP="00EC1B1B">
      <w:pPr>
        <w:rPr>
          <w:lang w:val="fr-FR"/>
        </w:rPr>
      </w:pPr>
    </w:p>
    <w:p w:rsidR="004B494A" w:rsidRDefault="004B494A" w:rsidP="00EC1B1B">
      <w:pPr>
        <w:rPr>
          <w:lang w:val="fr-FR"/>
        </w:rPr>
      </w:pPr>
    </w:p>
    <w:p w:rsidR="00EC1B1B" w:rsidRDefault="00EC1B1B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</w:p>
    <w:p w:rsidR="00EC1B1B" w:rsidRDefault="00EC1B1B" w:rsidP="00EC1B1B">
      <w:pPr>
        <w:rPr>
          <w:lang w:val="fr-FR"/>
        </w:rPr>
      </w:pPr>
    </w:p>
    <w:p w:rsidR="00A82CC2" w:rsidRPr="00EC1B1B" w:rsidRDefault="00A82CC2" w:rsidP="00EC1B1B">
      <w:pPr>
        <w:pStyle w:val="Titre1"/>
        <w:ind w:left="1843" w:hanging="709"/>
      </w:pPr>
      <w:bookmarkStart w:id="22" w:name="_Toc334016531"/>
      <w:r w:rsidRPr="00EC1B1B">
        <w:t xml:space="preserve">Présentation détaillées des </w:t>
      </w:r>
      <w:r w:rsidR="00EC1B1B" w:rsidRPr="00EC1B1B">
        <w:t>Fonctionnalités</w:t>
      </w:r>
      <w:bookmarkEnd w:id="22"/>
    </w:p>
    <w:p w:rsidR="00ED0F3D" w:rsidRDefault="00EC1B1B" w:rsidP="00FF37D3">
      <w:pPr>
        <w:pStyle w:val="Titre2"/>
        <w:rPr>
          <w:lang w:val="fr-FR"/>
        </w:rPr>
      </w:pPr>
      <w:bookmarkStart w:id="23" w:name="_Toc334016532"/>
      <w:r w:rsidRPr="00ED0F3D">
        <w:rPr>
          <w:lang w:val="fr-FR"/>
        </w:rPr>
        <w:t>M</w:t>
      </w:r>
      <w:r w:rsidR="00ED0F3D" w:rsidRPr="00ED0F3D">
        <w:rPr>
          <w:lang w:val="fr-FR"/>
        </w:rPr>
        <w:t>on PROFIL</w:t>
      </w:r>
      <w:bookmarkEnd w:id="23"/>
    </w:p>
    <w:p w:rsidR="00A82CC2" w:rsidRDefault="002C6B57" w:rsidP="00ED0F3D">
      <w:pPr>
        <w:pStyle w:val="Titre3"/>
        <w:rPr>
          <w:lang w:val="fr-FR"/>
        </w:rPr>
      </w:pPr>
      <w:bookmarkStart w:id="24" w:name="_Toc334016533"/>
      <w:r w:rsidRPr="00ED0F3D">
        <w:rPr>
          <w:lang w:val="fr-FR"/>
        </w:rPr>
        <w:t>Maquette</w:t>
      </w:r>
      <w:bookmarkEnd w:id="24"/>
    </w:p>
    <w:p w:rsidR="00ED0F3D" w:rsidRDefault="00ED0F3D" w:rsidP="00ED0F3D">
      <w:pPr>
        <w:rPr>
          <w:lang w:val="fr-FR"/>
        </w:rPr>
      </w:pPr>
    </w:p>
    <w:p w:rsidR="00ED0F3D" w:rsidRDefault="002E73B7" w:rsidP="00ED0F3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5ABA7" wp14:editId="0D270AB6">
                <wp:simplePos x="0" y="0"/>
                <wp:positionH relativeFrom="column">
                  <wp:posOffset>3514014</wp:posOffset>
                </wp:positionH>
                <wp:positionV relativeFrom="paragraph">
                  <wp:posOffset>382524</wp:posOffset>
                </wp:positionV>
                <wp:extent cx="1118870" cy="1470355"/>
                <wp:effectExtent l="57150" t="38100" r="8128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70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76.7pt;margin-top:30.1pt;width:88.1pt;height:11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361C0" wp14:editId="7549CF66">
                <wp:simplePos x="0" y="0"/>
                <wp:positionH relativeFrom="column">
                  <wp:posOffset>3696894</wp:posOffset>
                </wp:positionH>
                <wp:positionV relativeFrom="paragraph">
                  <wp:posOffset>726338</wp:posOffset>
                </wp:positionV>
                <wp:extent cx="743585" cy="504749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B7" w:rsidRPr="00DE1C66" w:rsidRDefault="002E73B7" w:rsidP="002E73B7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 xml:space="preserve">Photo 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A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5" o:spid="_x0000_s1029" type="#_x0000_t202" style="position:absolute;left:0;text-align:left;margin-left:291.1pt;margin-top:57.2pt;width:58.55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" fillcolor="white [3201]" stroked="f" strokeweight=".5pt">
                <v:textbox>
                  <w:txbxContent>
                    <w:p w:rsidR="002E73B7" w:rsidRPr="00DE1C66" w:rsidRDefault="002E73B7" w:rsidP="002E73B7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 xml:space="preserve">Photo </w:t>
                      </w: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A venir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A6754A" wp14:editId="2BEE6DD4">
                <wp:simplePos x="0" y="0"/>
                <wp:positionH relativeFrom="column">
                  <wp:posOffset>1743710</wp:posOffset>
                </wp:positionH>
                <wp:positionV relativeFrom="paragraph">
                  <wp:posOffset>2408733</wp:posOffset>
                </wp:positionV>
                <wp:extent cx="743585" cy="285292"/>
                <wp:effectExtent l="0" t="0" r="0" b="635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B7" w:rsidRPr="00DE1C66" w:rsidRDefault="002E73B7" w:rsidP="002E73B7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A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4" o:spid="_x0000_s1030" type="#_x0000_t202" style="position:absolute;left:0;text-align:left;margin-left:137.3pt;margin-top:189.65pt;width:58.55pt;height:2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" fillcolor="white [3201]" stroked="f" strokeweight=".5pt">
                <v:textbox>
                  <w:txbxContent>
                    <w:p w:rsidR="002E73B7" w:rsidRPr="00DE1C66" w:rsidRDefault="002E73B7" w:rsidP="002E73B7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A venir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F81E9A" wp14:editId="6DBAE9D0">
                <wp:simplePos x="0" y="0"/>
                <wp:positionH relativeFrom="column">
                  <wp:posOffset>1458443</wp:posOffset>
                </wp:positionH>
                <wp:positionV relativeFrom="paragraph">
                  <wp:posOffset>2065020</wp:posOffset>
                </wp:positionV>
                <wp:extent cx="1350162" cy="907085"/>
                <wp:effectExtent l="38100" t="19050" r="59690" b="83820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162" cy="907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62.6pt" to="221.1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C457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8B1BF" wp14:editId="00B7B67F">
                <wp:simplePos x="0" y="0"/>
                <wp:positionH relativeFrom="column">
                  <wp:posOffset>286385</wp:posOffset>
                </wp:positionH>
                <wp:positionV relativeFrom="paragraph">
                  <wp:posOffset>411954</wp:posOffset>
                </wp:positionV>
                <wp:extent cx="696035" cy="0"/>
                <wp:effectExtent l="38100" t="38100" r="66040" b="952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5pt,32.45pt" to="77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C457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0CBE7" wp14:editId="24FB2560">
                <wp:simplePos x="0" y="0"/>
                <wp:positionH relativeFrom="column">
                  <wp:posOffset>1548955</wp:posOffset>
                </wp:positionH>
                <wp:positionV relativeFrom="paragraph">
                  <wp:posOffset>2065020</wp:posOffset>
                </wp:positionV>
                <wp:extent cx="1262417" cy="839337"/>
                <wp:effectExtent l="38100" t="19050" r="71120" b="9461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7" cy="839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62.6pt" to="221.3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0F3D">
        <w:rPr>
          <w:noProof/>
          <w:lang w:val="fr-FR"/>
        </w:rPr>
        <w:drawing>
          <wp:inline distT="0" distB="0" distL="0" distR="0" wp14:anchorId="58C29408" wp14:editId="53EB67CA">
            <wp:extent cx="5015552" cy="28639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560" cy="28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3D" w:rsidRPr="00ED0F3D" w:rsidRDefault="00ED0F3D" w:rsidP="00ED0F3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19FD0A6" wp14:editId="055C0946">
            <wp:extent cx="5015552" cy="1706333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1810" cy="17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A2" w:rsidRPr="005558B1" w:rsidRDefault="00AC18A2" w:rsidP="00AC18A2">
      <w:pPr>
        <w:rPr>
          <w:lang w:val="fr-FR"/>
        </w:rPr>
      </w:pPr>
    </w:p>
    <w:p w:rsidR="00D301A7" w:rsidRDefault="00D301A7" w:rsidP="009B607A">
      <w:pPr>
        <w:rPr>
          <w:lang w:val="fr-FR"/>
        </w:rPr>
      </w:pPr>
    </w:p>
    <w:p w:rsidR="00D301A7" w:rsidRDefault="00D301A7" w:rsidP="009B607A">
      <w:pPr>
        <w:rPr>
          <w:lang w:val="fr-FR"/>
        </w:rPr>
      </w:pPr>
    </w:p>
    <w:p w:rsidR="00D11CBE" w:rsidRDefault="00D11CBE" w:rsidP="009B607A">
      <w:pPr>
        <w:rPr>
          <w:lang w:val="fr-FR"/>
        </w:rPr>
      </w:pPr>
    </w:p>
    <w:p w:rsidR="00D11CBE" w:rsidRDefault="00D11CBE" w:rsidP="009B607A">
      <w:pPr>
        <w:rPr>
          <w:lang w:val="fr-FR"/>
        </w:rPr>
      </w:pPr>
    </w:p>
    <w:p w:rsidR="00D301A7" w:rsidRDefault="00D301A7" w:rsidP="009B607A">
      <w:pPr>
        <w:rPr>
          <w:lang w:val="fr-FR"/>
        </w:rPr>
      </w:pPr>
    </w:p>
    <w:p w:rsidR="001B06B9" w:rsidRDefault="001B06B9" w:rsidP="009B607A">
      <w:pPr>
        <w:rPr>
          <w:lang w:val="fr-FR"/>
        </w:rPr>
      </w:pPr>
    </w:p>
    <w:p w:rsidR="00A82CC2" w:rsidRPr="000A36F9" w:rsidRDefault="00A82CC2" w:rsidP="00FF37D3">
      <w:pPr>
        <w:pStyle w:val="Titre3"/>
      </w:pPr>
      <w:bookmarkStart w:id="25" w:name="_Toc334016534"/>
      <w:r w:rsidRPr="000A36F9">
        <w:lastRenderedPageBreak/>
        <w:t>Les champs</w:t>
      </w:r>
      <w:r w:rsidR="001B4731">
        <w:t xml:space="preserve"> fournis</w:t>
      </w:r>
      <w:bookmarkEnd w:id="25"/>
    </w:p>
    <w:p w:rsidR="00A82CC2" w:rsidRPr="00797844" w:rsidRDefault="00A82CC2" w:rsidP="00797844"/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3227"/>
        <w:gridCol w:w="2410"/>
        <w:gridCol w:w="4110"/>
      </w:tblGrid>
      <w:tr w:rsidR="00EE7BD8" w:rsidRPr="00D867AA" w:rsidTr="00DB45FD">
        <w:tc>
          <w:tcPr>
            <w:tcW w:w="16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EE7BD8" w:rsidRPr="00D867AA" w:rsidRDefault="00EE7BD8" w:rsidP="00797844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Libellé du Champ</w:t>
            </w:r>
          </w:p>
        </w:tc>
        <w:tc>
          <w:tcPr>
            <w:tcW w:w="123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EE7BD8" w:rsidRPr="00D867AA" w:rsidRDefault="00EE7BD8" w:rsidP="00797844">
            <w:pPr>
              <w:rPr>
                <w:b/>
                <w:color w:val="FFFFFF"/>
              </w:rPr>
            </w:pPr>
          </w:p>
        </w:tc>
        <w:tc>
          <w:tcPr>
            <w:tcW w:w="2108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EE7BD8" w:rsidRPr="00D867AA" w:rsidRDefault="00EE7BD8" w:rsidP="00797844">
            <w:pPr>
              <w:rPr>
                <w:b/>
                <w:color w:val="FFFFFF"/>
              </w:rPr>
            </w:pPr>
          </w:p>
        </w:tc>
      </w:tr>
      <w:tr w:rsidR="00EE7BD8" w:rsidRPr="00797844" w:rsidTr="00DB45FD">
        <w:tc>
          <w:tcPr>
            <w:tcW w:w="1655" w:type="pct"/>
            <w:tcBorders>
              <w:top w:val="single" w:sz="6" w:space="0" w:color="000000"/>
            </w:tcBorders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Nom patronymique</w:t>
            </w:r>
          </w:p>
        </w:tc>
        <w:tc>
          <w:tcPr>
            <w:tcW w:w="1236" w:type="pct"/>
            <w:tcBorders>
              <w:top w:val="single" w:sz="6" w:space="0" w:color="000000"/>
            </w:tcBorders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EE7BD8" w:rsidRPr="00797844" w:rsidRDefault="00EE7BD8" w:rsidP="006723D3">
            <w:pPr>
              <w:jc w:val="left"/>
            </w:pPr>
          </w:p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Nom marital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Nom d’usage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Prénom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Situation familiale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Date de naissance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Lieu de naissance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Date de première embauche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Date de dernière embauche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Numéro de rue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Bis ter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  <w:vAlign w:val="center"/>
          </w:tcPr>
          <w:p w:rsidR="00EE7BD8" w:rsidRPr="00797844" w:rsidRDefault="00EE7BD8" w:rsidP="00115859">
            <w:pPr>
              <w:jc w:val="left"/>
            </w:pPr>
          </w:p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Rue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Adresse complémentaire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797844"/>
        </w:tc>
        <w:tc>
          <w:tcPr>
            <w:tcW w:w="2108" w:type="pct"/>
            <w:shd w:val="clear" w:color="auto" w:fill="auto"/>
            <w:vAlign w:val="center"/>
          </w:tcPr>
          <w:p w:rsidR="00EE7BD8" w:rsidRPr="00797844" w:rsidRDefault="00EE7BD8" w:rsidP="00115859">
            <w:pPr>
              <w:jc w:val="left"/>
            </w:pPr>
          </w:p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B83317">
            <w:pPr>
              <w:jc w:val="left"/>
            </w:pPr>
            <w:r>
              <w:t>Code postal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C41423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6E2D7B">
            <w:r>
              <w:t>Ville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C41423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6E2D7B">
            <w:r>
              <w:t>Numéro BP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C41423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6E2D7B">
            <w:r>
              <w:t>Code postal BP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C41423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EE7BD8" w:rsidRPr="00797844" w:rsidTr="00DB45FD">
        <w:tc>
          <w:tcPr>
            <w:tcW w:w="1655" w:type="pct"/>
            <w:shd w:val="clear" w:color="auto" w:fill="auto"/>
          </w:tcPr>
          <w:p w:rsidR="00EE7BD8" w:rsidRPr="00797844" w:rsidRDefault="00EE7BD8" w:rsidP="006E2D7B">
            <w:r>
              <w:t>Ville BP</w:t>
            </w:r>
          </w:p>
        </w:tc>
        <w:tc>
          <w:tcPr>
            <w:tcW w:w="1236" w:type="pct"/>
            <w:shd w:val="clear" w:color="auto" w:fill="auto"/>
          </w:tcPr>
          <w:p w:rsidR="00EE7BD8" w:rsidRPr="00797844" w:rsidRDefault="00EE7BD8" w:rsidP="00C41423"/>
        </w:tc>
        <w:tc>
          <w:tcPr>
            <w:tcW w:w="2108" w:type="pct"/>
            <w:shd w:val="clear" w:color="auto" w:fill="auto"/>
          </w:tcPr>
          <w:p w:rsidR="00EE7BD8" w:rsidRPr="00797844" w:rsidRDefault="00EE7BD8" w:rsidP="00797844"/>
        </w:tc>
      </w:tr>
      <w:tr w:rsidR="00484BDA" w:rsidRPr="00797844" w:rsidTr="00DB45FD">
        <w:tc>
          <w:tcPr>
            <w:tcW w:w="1655" w:type="pct"/>
            <w:shd w:val="clear" w:color="auto" w:fill="auto"/>
          </w:tcPr>
          <w:p w:rsidR="00484BDA" w:rsidRPr="00797844" w:rsidRDefault="00484BDA" w:rsidP="006E2D7B">
            <w:r>
              <w:t>Libellé contact</w:t>
            </w:r>
          </w:p>
        </w:tc>
        <w:tc>
          <w:tcPr>
            <w:tcW w:w="1236" w:type="pct"/>
            <w:shd w:val="clear" w:color="auto" w:fill="auto"/>
          </w:tcPr>
          <w:p w:rsidR="00484BDA" w:rsidRPr="00797844" w:rsidRDefault="001B4731" w:rsidP="00C41423">
            <w:r>
              <w:t>Téléphone / portable / email / …</w:t>
            </w:r>
          </w:p>
        </w:tc>
        <w:tc>
          <w:tcPr>
            <w:tcW w:w="2108" w:type="pct"/>
            <w:vMerge w:val="restart"/>
            <w:shd w:val="clear" w:color="auto" w:fill="auto"/>
            <w:vAlign w:val="center"/>
          </w:tcPr>
          <w:p w:rsidR="00484BDA" w:rsidRPr="00797844" w:rsidRDefault="00484BDA" w:rsidP="00484BDA">
            <w:pPr>
              <w:jc w:val="left"/>
            </w:pPr>
            <w:r>
              <w:t>Autant de ligne que de contacts</w:t>
            </w:r>
          </w:p>
        </w:tc>
      </w:tr>
      <w:tr w:rsidR="00484BDA" w:rsidRPr="00797844" w:rsidTr="00DB45FD">
        <w:tc>
          <w:tcPr>
            <w:tcW w:w="1655" w:type="pct"/>
            <w:shd w:val="clear" w:color="auto" w:fill="auto"/>
          </w:tcPr>
          <w:p w:rsidR="00484BDA" w:rsidRPr="00797844" w:rsidRDefault="00484BDA" w:rsidP="006E2D7B">
            <w:r>
              <w:t>Diffusable</w:t>
            </w:r>
          </w:p>
        </w:tc>
        <w:tc>
          <w:tcPr>
            <w:tcW w:w="1236" w:type="pct"/>
            <w:shd w:val="clear" w:color="auto" w:fill="auto"/>
          </w:tcPr>
          <w:p w:rsidR="00484BDA" w:rsidRPr="00797844" w:rsidRDefault="001B4731" w:rsidP="00C41423">
            <w:r>
              <w:t xml:space="preserve">Oui / non </w:t>
            </w:r>
          </w:p>
        </w:tc>
        <w:tc>
          <w:tcPr>
            <w:tcW w:w="2108" w:type="pct"/>
            <w:vMerge/>
            <w:shd w:val="clear" w:color="auto" w:fill="auto"/>
          </w:tcPr>
          <w:p w:rsidR="00484BDA" w:rsidRPr="00797844" w:rsidRDefault="00484BDA" w:rsidP="00797844"/>
        </w:tc>
      </w:tr>
      <w:tr w:rsidR="00484BDA" w:rsidRPr="00797844" w:rsidTr="00DB45FD">
        <w:tc>
          <w:tcPr>
            <w:tcW w:w="1655" w:type="pct"/>
            <w:shd w:val="clear" w:color="auto" w:fill="auto"/>
          </w:tcPr>
          <w:p w:rsidR="00484BDA" w:rsidRPr="00797844" w:rsidRDefault="00484BDA" w:rsidP="006E2D7B">
            <w:r>
              <w:t>Prioritaire</w:t>
            </w:r>
          </w:p>
        </w:tc>
        <w:tc>
          <w:tcPr>
            <w:tcW w:w="1236" w:type="pct"/>
            <w:shd w:val="clear" w:color="auto" w:fill="auto"/>
          </w:tcPr>
          <w:p w:rsidR="00484BDA" w:rsidRPr="00797844" w:rsidRDefault="001B4731" w:rsidP="00C41423">
            <w:r>
              <w:t>Chiffre</w:t>
            </w:r>
          </w:p>
        </w:tc>
        <w:tc>
          <w:tcPr>
            <w:tcW w:w="2108" w:type="pct"/>
            <w:vMerge/>
            <w:shd w:val="clear" w:color="auto" w:fill="auto"/>
          </w:tcPr>
          <w:p w:rsidR="00484BDA" w:rsidRPr="00797844" w:rsidRDefault="00484BDA" w:rsidP="00797844"/>
        </w:tc>
      </w:tr>
      <w:tr w:rsidR="00484BDA" w:rsidRPr="00797844" w:rsidTr="00DB45FD">
        <w:tc>
          <w:tcPr>
            <w:tcW w:w="1655" w:type="pct"/>
            <w:shd w:val="clear" w:color="auto" w:fill="auto"/>
          </w:tcPr>
          <w:p w:rsidR="00484BDA" w:rsidRPr="00797844" w:rsidRDefault="00484BDA" w:rsidP="006E2D7B">
            <w:r>
              <w:t>Numéro contact</w:t>
            </w:r>
          </w:p>
        </w:tc>
        <w:tc>
          <w:tcPr>
            <w:tcW w:w="1236" w:type="pct"/>
            <w:shd w:val="clear" w:color="auto" w:fill="auto"/>
          </w:tcPr>
          <w:p w:rsidR="00484BDA" w:rsidRPr="00797844" w:rsidRDefault="00484BDA" w:rsidP="00C41423"/>
        </w:tc>
        <w:tc>
          <w:tcPr>
            <w:tcW w:w="2108" w:type="pct"/>
            <w:vMerge/>
            <w:shd w:val="clear" w:color="auto" w:fill="auto"/>
          </w:tcPr>
          <w:p w:rsidR="00484BDA" w:rsidRPr="00797844" w:rsidRDefault="00484BDA" w:rsidP="00797844"/>
        </w:tc>
      </w:tr>
    </w:tbl>
    <w:p w:rsidR="00797844" w:rsidRDefault="00797844" w:rsidP="00797844"/>
    <w:p w:rsidR="007A3080" w:rsidRPr="00797844" w:rsidRDefault="007A3080" w:rsidP="00797844"/>
    <w:p w:rsidR="00FD2189" w:rsidRDefault="001B4731" w:rsidP="001B4731">
      <w:pPr>
        <w:pStyle w:val="Titre2"/>
      </w:pPr>
      <w:bookmarkStart w:id="26" w:name="_Toc334016535"/>
      <w:r>
        <w:lastRenderedPageBreak/>
        <w:t>Enfants</w:t>
      </w:r>
      <w:bookmarkEnd w:id="26"/>
    </w:p>
    <w:p w:rsidR="001B4731" w:rsidRDefault="001B4731" w:rsidP="001B4731">
      <w:pPr>
        <w:pStyle w:val="Titre3"/>
      </w:pPr>
      <w:bookmarkStart w:id="27" w:name="_Toc334016536"/>
      <w:r>
        <w:t>Maquette</w:t>
      </w:r>
      <w:bookmarkEnd w:id="27"/>
    </w:p>
    <w:p w:rsidR="001B4731" w:rsidRDefault="00547122" w:rsidP="00FD2189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EACEB" wp14:editId="271C69C5">
                <wp:simplePos x="0" y="0"/>
                <wp:positionH relativeFrom="column">
                  <wp:posOffset>261364</wp:posOffset>
                </wp:positionH>
                <wp:positionV relativeFrom="paragraph">
                  <wp:posOffset>403017</wp:posOffset>
                </wp:positionV>
                <wp:extent cx="696035" cy="0"/>
                <wp:effectExtent l="38100" t="38100" r="66040" b="952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31.75pt" to="75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4731">
        <w:rPr>
          <w:noProof/>
          <w:lang w:val="fr-FR"/>
        </w:rPr>
        <w:drawing>
          <wp:inline distT="0" distB="0" distL="0" distR="0" wp14:anchorId="48B0A3FD" wp14:editId="3B8FFDBF">
            <wp:extent cx="5008975" cy="2422478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2643" cy="24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1" w:rsidRDefault="001B4731" w:rsidP="001B4731">
      <w:pPr>
        <w:pStyle w:val="Titre3"/>
      </w:pPr>
      <w:bookmarkStart w:id="28" w:name="_Toc334016537"/>
      <w:r>
        <w:t>Les champs fournis</w:t>
      </w:r>
      <w:bookmarkEnd w:id="28"/>
      <w:r>
        <w:t xml:space="preserve"> </w:t>
      </w:r>
    </w:p>
    <w:p w:rsidR="001B4731" w:rsidRDefault="001B4731" w:rsidP="00FD2189"/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3227"/>
        <w:gridCol w:w="2409"/>
        <w:gridCol w:w="4111"/>
      </w:tblGrid>
      <w:tr w:rsidR="001B4731" w:rsidRPr="00D867AA" w:rsidTr="001B4731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0000FF"/>
          </w:tcPr>
          <w:p w:rsidR="001B4731" w:rsidRPr="001B4731" w:rsidRDefault="001B4731" w:rsidP="001B4731">
            <w:pPr>
              <w:jc w:val="left"/>
            </w:pPr>
            <w:r w:rsidRPr="001B4731">
              <w:t>Libellé du Champ</w:t>
            </w:r>
          </w:p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Nom enfant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 w:val="restart"/>
            <w:shd w:val="clear" w:color="auto" w:fill="auto"/>
            <w:vAlign w:val="center"/>
          </w:tcPr>
          <w:p w:rsidR="001B4731" w:rsidRPr="00797844" w:rsidRDefault="001B4731" w:rsidP="001F60BB">
            <w:pPr>
              <w:jc w:val="left"/>
            </w:pPr>
            <w:r>
              <w:t>Autant de ligne que d’enfants</w:t>
            </w:r>
          </w:p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Prénom enfant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Default="001B4731" w:rsidP="001F60BB">
            <w:r>
              <w:t>Sexe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Date de naissance enfant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Lieu de naissance enfant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B4731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Enfant à charge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9" w:type="pct"/>
            <w:vMerge/>
            <w:shd w:val="clear" w:color="auto" w:fill="auto"/>
          </w:tcPr>
          <w:p w:rsidR="001B4731" w:rsidRPr="00797844" w:rsidRDefault="001B4731" w:rsidP="001F60BB"/>
        </w:tc>
      </w:tr>
    </w:tbl>
    <w:p w:rsidR="001B4731" w:rsidRDefault="001B4731" w:rsidP="00FD2189"/>
    <w:p w:rsidR="00F367BD" w:rsidRDefault="00F367BD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</w:p>
    <w:p w:rsidR="00F367BD" w:rsidRDefault="00F367BD">
      <w:pPr>
        <w:spacing w:before="0" w:after="0"/>
        <w:jc w:val="left"/>
        <w:rPr>
          <w:color w:val="FF00FF"/>
          <w:lang w:val="fr-FR"/>
        </w:rPr>
      </w:pPr>
      <w:r>
        <w:rPr>
          <w:vanish/>
          <w:lang w:val="fr-FR"/>
        </w:rPr>
        <w:lastRenderedPageBreak/>
        <w:br w:type="page"/>
      </w:r>
    </w:p>
    <w:p w:rsidR="00A82CC2" w:rsidRPr="00797844" w:rsidRDefault="00A82CC2" w:rsidP="00797844"/>
    <w:p w:rsidR="00EC1B1B" w:rsidRDefault="001B4731" w:rsidP="001B4731">
      <w:pPr>
        <w:pStyle w:val="Titre2"/>
      </w:pPr>
      <w:bookmarkStart w:id="29" w:name="_Toc334016538"/>
      <w:r>
        <w:t>Compte bancaire</w:t>
      </w:r>
      <w:bookmarkEnd w:id="29"/>
    </w:p>
    <w:p w:rsidR="001B4731" w:rsidRDefault="001B4731" w:rsidP="001B4731">
      <w:pPr>
        <w:pStyle w:val="Titre3"/>
      </w:pPr>
      <w:bookmarkStart w:id="30" w:name="_Toc334016539"/>
      <w:r>
        <w:t>Maquette</w:t>
      </w:r>
      <w:bookmarkEnd w:id="30"/>
    </w:p>
    <w:p w:rsidR="001B4731" w:rsidRPr="001B4731" w:rsidRDefault="001B4731" w:rsidP="001B4731"/>
    <w:p w:rsidR="001B4731" w:rsidRDefault="00547122" w:rsidP="00AC18A2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9CE81" wp14:editId="3EC3EBD4">
                <wp:simplePos x="0" y="0"/>
                <wp:positionH relativeFrom="column">
                  <wp:posOffset>327480</wp:posOffset>
                </wp:positionH>
                <wp:positionV relativeFrom="paragraph">
                  <wp:posOffset>458498</wp:posOffset>
                </wp:positionV>
                <wp:extent cx="777922" cy="0"/>
                <wp:effectExtent l="38100" t="38100" r="60325" b="952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36.1pt" to="87.0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4731">
        <w:rPr>
          <w:noProof/>
          <w:lang w:val="fr-FR"/>
        </w:rPr>
        <w:drawing>
          <wp:inline distT="0" distB="0" distL="0" distR="0" wp14:anchorId="76FA3304" wp14:editId="77841796">
            <wp:extent cx="5972810" cy="2011680"/>
            <wp:effectExtent l="0" t="0" r="889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1" w:rsidRDefault="001B4731" w:rsidP="00AC18A2"/>
    <w:p w:rsidR="001B4731" w:rsidRDefault="001B4731" w:rsidP="00AC18A2"/>
    <w:p w:rsidR="001B4731" w:rsidRDefault="001B4731" w:rsidP="001B4731">
      <w:pPr>
        <w:pStyle w:val="Titre3"/>
      </w:pPr>
      <w:bookmarkStart w:id="31" w:name="_Toc334016540"/>
      <w:r>
        <w:t>Les champs fournis</w:t>
      </w:r>
      <w:bookmarkEnd w:id="31"/>
      <w:r>
        <w:t xml:space="preserve"> </w:t>
      </w:r>
    </w:p>
    <w:p w:rsidR="001B4731" w:rsidRDefault="001B4731" w:rsidP="001B4731"/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3227"/>
        <w:gridCol w:w="2409"/>
        <w:gridCol w:w="4111"/>
      </w:tblGrid>
      <w:tr w:rsidR="001B4731" w:rsidRPr="00D867AA" w:rsidTr="001F60BB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0000FF"/>
          </w:tcPr>
          <w:p w:rsidR="001B4731" w:rsidRPr="001B4731" w:rsidRDefault="001B4731" w:rsidP="001F60BB">
            <w:pPr>
              <w:jc w:val="left"/>
            </w:pPr>
            <w:r w:rsidRPr="001B4731">
              <w:t>Libellé du Champ</w:t>
            </w:r>
          </w:p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Code banque / guichet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Nom de la banque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Numéro de compte / clé RIB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Intitulé du compte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</w:tbl>
    <w:p w:rsidR="001B4731" w:rsidRDefault="001B4731" w:rsidP="00AC18A2"/>
    <w:p w:rsidR="00B92ECE" w:rsidRDefault="00B92ECE">
      <w:pPr>
        <w:spacing w:before="0" w:after="0"/>
        <w:jc w:val="left"/>
      </w:pPr>
      <w:r>
        <w:br w:type="page"/>
      </w:r>
    </w:p>
    <w:p w:rsidR="001B4731" w:rsidRDefault="001B4731" w:rsidP="00AC18A2"/>
    <w:p w:rsidR="00B92ECE" w:rsidRDefault="00B92ECE" w:rsidP="00AC18A2"/>
    <w:p w:rsidR="001B4731" w:rsidRDefault="001B4731" w:rsidP="001B4731">
      <w:pPr>
        <w:pStyle w:val="Titre2"/>
      </w:pPr>
      <w:bookmarkStart w:id="32" w:name="_Toc334016541"/>
      <w:r>
        <w:t>Couverture sociale</w:t>
      </w:r>
      <w:bookmarkEnd w:id="32"/>
    </w:p>
    <w:p w:rsidR="001B4731" w:rsidRDefault="001B4731" w:rsidP="00AC18A2"/>
    <w:p w:rsidR="001B4731" w:rsidRDefault="001B4731" w:rsidP="001B4731">
      <w:pPr>
        <w:pStyle w:val="Titre3"/>
      </w:pPr>
      <w:bookmarkStart w:id="33" w:name="_Toc334016542"/>
      <w:r>
        <w:t>Maquette</w:t>
      </w:r>
      <w:bookmarkEnd w:id="33"/>
    </w:p>
    <w:p w:rsidR="001B4731" w:rsidRDefault="00547122" w:rsidP="00AC18A2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EACEB" wp14:editId="271C69C5">
                <wp:simplePos x="0" y="0"/>
                <wp:positionH relativeFrom="column">
                  <wp:posOffset>275590</wp:posOffset>
                </wp:positionH>
                <wp:positionV relativeFrom="paragraph">
                  <wp:posOffset>465455</wp:posOffset>
                </wp:positionV>
                <wp:extent cx="800100" cy="0"/>
                <wp:effectExtent l="38100" t="38100" r="57150" b="952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36.65pt" to="84.7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4731">
        <w:rPr>
          <w:noProof/>
          <w:lang w:val="fr-FR"/>
        </w:rPr>
        <w:drawing>
          <wp:inline distT="0" distB="0" distL="0" distR="0" wp14:anchorId="5C482499" wp14:editId="56B0DAD2">
            <wp:extent cx="5972810" cy="209613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1" w:rsidRDefault="001B4731" w:rsidP="00AC18A2"/>
    <w:p w:rsidR="001B4731" w:rsidRDefault="001B4731" w:rsidP="001B4731">
      <w:pPr>
        <w:pStyle w:val="Titre3"/>
      </w:pPr>
      <w:bookmarkStart w:id="34" w:name="_Toc334016543"/>
      <w:r>
        <w:t>Les champs fournis</w:t>
      </w:r>
      <w:bookmarkEnd w:id="34"/>
      <w:r>
        <w:t xml:space="preserve"> </w:t>
      </w:r>
    </w:p>
    <w:p w:rsidR="001B4731" w:rsidRDefault="001B4731" w:rsidP="001B4731"/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3227"/>
        <w:gridCol w:w="2409"/>
        <w:gridCol w:w="4111"/>
      </w:tblGrid>
      <w:tr w:rsidR="001B4731" w:rsidRPr="00D867AA" w:rsidTr="001F60BB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0000FF"/>
          </w:tcPr>
          <w:p w:rsidR="001B4731" w:rsidRPr="001B4731" w:rsidRDefault="001B4731" w:rsidP="001F60BB">
            <w:pPr>
              <w:jc w:val="left"/>
            </w:pPr>
            <w:r w:rsidRPr="001B4731">
              <w:t>Libellé du Champ</w:t>
            </w:r>
          </w:p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 xml:space="preserve">Numéro </w:t>
            </w:r>
            <w:proofErr w:type="spellStart"/>
            <w:r>
              <w:t>Cafat</w:t>
            </w:r>
            <w:proofErr w:type="spellEnd"/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 xml:space="preserve">N° </w:t>
            </w:r>
            <w:proofErr w:type="spellStart"/>
            <w:r>
              <w:t>Ruamm</w:t>
            </w:r>
            <w:proofErr w:type="spellEnd"/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N° mutuelle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N° CRE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N° IRCAFEX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  <w:tr w:rsidR="001B4731" w:rsidRPr="00797844" w:rsidTr="001F60BB">
        <w:tc>
          <w:tcPr>
            <w:tcW w:w="1655" w:type="pct"/>
            <w:shd w:val="clear" w:color="auto" w:fill="auto"/>
          </w:tcPr>
          <w:p w:rsidR="001B4731" w:rsidRPr="00797844" w:rsidRDefault="001B4731" w:rsidP="001F60BB">
            <w:r>
              <w:t>N° CLR</w:t>
            </w:r>
          </w:p>
        </w:tc>
        <w:tc>
          <w:tcPr>
            <w:tcW w:w="1236" w:type="pct"/>
            <w:shd w:val="clear" w:color="auto" w:fill="auto"/>
          </w:tcPr>
          <w:p w:rsidR="001B4731" w:rsidRPr="00797844" w:rsidRDefault="001B4731" w:rsidP="001F60BB"/>
        </w:tc>
        <w:tc>
          <w:tcPr>
            <w:tcW w:w="2108" w:type="pct"/>
            <w:shd w:val="clear" w:color="auto" w:fill="auto"/>
          </w:tcPr>
          <w:p w:rsidR="001B4731" w:rsidRPr="00797844" w:rsidRDefault="001B4731" w:rsidP="001F60BB"/>
        </w:tc>
      </w:tr>
    </w:tbl>
    <w:p w:rsidR="001B4731" w:rsidRDefault="001B4731" w:rsidP="00AC18A2"/>
    <w:p w:rsidR="001B4731" w:rsidRDefault="001B4731" w:rsidP="00AC18A2"/>
    <w:p w:rsidR="009103AF" w:rsidRDefault="009103AF">
      <w:pPr>
        <w:spacing w:before="0" w:after="0"/>
        <w:jc w:val="left"/>
      </w:pPr>
      <w:r>
        <w:br w:type="page"/>
      </w:r>
    </w:p>
    <w:p w:rsidR="001B4731" w:rsidRDefault="001B4731" w:rsidP="00AC18A2"/>
    <w:p w:rsidR="001B4731" w:rsidRDefault="001B4731" w:rsidP="00AC18A2"/>
    <w:p w:rsidR="00EC1B1B" w:rsidRDefault="00EC1B1B" w:rsidP="00EC1B1B">
      <w:pPr>
        <w:pStyle w:val="Titre2"/>
      </w:pPr>
      <w:bookmarkStart w:id="35" w:name="_Toc334016544"/>
      <w:r>
        <w:t>Mes congés</w:t>
      </w:r>
      <w:r w:rsidR="00912EA3">
        <w:t xml:space="preserve"> &amp; Arrêts</w:t>
      </w:r>
      <w:bookmarkEnd w:id="35"/>
    </w:p>
    <w:p w:rsidR="00EC1B1B" w:rsidRDefault="00EC1B1B" w:rsidP="00AC18A2"/>
    <w:p w:rsidR="00DF4ED6" w:rsidRDefault="00DF4ED6" w:rsidP="00DF4ED6">
      <w:pPr>
        <w:pStyle w:val="Titre3"/>
      </w:pPr>
      <w:bookmarkStart w:id="36" w:name="_Toc334016545"/>
      <w:r>
        <w:t>Maquette</w:t>
      </w:r>
      <w:bookmarkEnd w:id="36"/>
    </w:p>
    <w:p w:rsidR="00912EA3" w:rsidRDefault="009103AF" w:rsidP="00912EA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1256031</wp:posOffset>
                </wp:positionV>
                <wp:extent cx="400050" cy="581024"/>
                <wp:effectExtent l="57150" t="38100" r="57150" b="8636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8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9" o:spid="_x0000_s1026" type="#_x0000_t32" style="position:absolute;margin-left:-15.8pt;margin-top:98.9pt;width:31.5pt;height:45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85D202" wp14:editId="63D69C9F">
                <wp:simplePos x="0" y="0"/>
                <wp:positionH relativeFrom="column">
                  <wp:posOffset>-487045</wp:posOffset>
                </wp:positionH>
                <wp:positionV relativeFrom="paragraph">
                  <wp:posOffset>1762125</wp:posOffset>
                </wp:positionV>
                <wp:extent cx="743585" cy="314325"/>
                <wp:effectExtent l="0" t="0" r="0" b="952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3AF" w:rsidRPr="00DE1C66" w:rsidRDefault="009103AF" w:rsidP="009103AF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A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31" type="#_x0000_t202" style="position:absolute;left:0;text-align:left;margin-left:-38.35pt;margin-top:138.75pt;width:58.5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" fillcolor="white [3201]" stroked="f" strokeweight=".5pt">
                <v:textbox>
                  <w:txbxContent>
                    <w:p w:rsidR="009103AF" w:rsidRPr="00DE1C66" w:rsidRDefault="009103AF" w:rsidP="009103AF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A venir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1198880</wp:posOffset>
                </wp:positionV>
                <wp:extent cx="571500" cy="0"/>
                <wp:effectExtent l="38100" t="38100" r="57150" b="952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94.4pt" to="65.2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223C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4708411</wp:posOffset>
                </wp:positionH>
                <wp:positionV relativeFrom="paragraph">
                  <wp:posOffset>87583</wp:posOffset>
                </wp:positionV>
                <wp:extent cx="989444" cy="218364"/>
                <wp:effectExtent l="0" t="0" r="2032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44" cy="218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70.75pt;margin-top:6.9pt;width:77.9pt;height:1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" fillcolor="white [3212]" strokecolor="white [3212]" strokeweight="2pt"/>
            </w:pict>
          </mc:Fallback>
        </mc:AlternateContent>
      </w:r>
      <w:r w:rsidR="003B0A2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428777</wp:posOffset>
                </wp:positionV>
                <wp:extent cx="4060209" cy="1248770"/>
                <wp:effectExtent l="0" t="0" r="1651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209" cy="124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A23" w:rsidRPr="003B0A23" w:rsidRDefault="003B0A23" w:rsidP="003B0A23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3B0A23">
                              <w:rPr>
                                <w:color w:val="000000" w:themeColor="text1"/>
                                <w:lang w:val="fr-FR"/>
                              </w:rPr>
                              <w:t xml:space="preserve">Solde Année précédente : </w:t>
                            </w:r>
                            <w:r w:rsidRPr="003B0A23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10 j</w:t>
                            </w:r>
                          </w:p>
                          <w:p w:rsidR="003B0A23" w:rsidRPr="003B0A23" w:rsidRDefault="003B0A23" w:rsidP="003B0A23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:rsidR="003B0A23" w:rsidRPr="003B0A23" w:rsidRDefault="003B0A23" w:rsidP="003B0A23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3B0A23">
                              <w:rPr>
                                <w:color w:val="000000" w:themeColor="text1"/>
                                <w:lang w:val="fr-FR"/>
                              </w:rPr>
                              <w:t xml:space="preserve">Solde Année en cours :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 w:rsidRPr="003B0A23">
                              <w:rPr>
                                <w:color w:val="000000" w:themeColor="text1"/>
                                <w:lang w:val="fr-FR"/>
                              </w:rPr>
                              <w:t>8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left:0;text-align:left;margin-left:128.95pt;margin-top:33.75pt;width:319.7pt;height:9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" fillcolor="white [3212]" strokecolor="white [3212]" strokeweight="2pt">
                <v:textbox>
                  <w:txbxContent>
                    <w:p w:rsidR="003B0A23" w:rsidRPr="003B0A23" w:rsidRDefault="003B0A23" w:rsidP="003B0A23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3B0A23">
                        <w:rPr>
                          <w:color w:val="000000" w:themeColor="text1"/>
                          <w:lang w:val="fr-FR"/>
                        </w:rPr>
                        <w:t xml:space="preserve">Solde Année précédente : </w:t>
                      </w:r>
                      <w:r w:rsidRPr="003B0A23">
                        <w:rPr>
                          <w:color w:val="000000" w:themeColor="text1"/>
                          <w:lang w:val="fr-FR"/>
                        </w:rPr>
                        <w:tab/>
                        <w:t>10 j</w:t>
                      </w:r>
                    </w:p>
                    <w:p w:rsidR="003B0A23" w:rsidRPr="003B0A23" w:rsidRDefault="003B0A23" w:rsidP="003B0A23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  <w:p w:rsidR="003B0A23" w:rsidRPr="003B0A23" w:rsidRDefault="003B0A23" w:rsidP="003B0A23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3B0A23">
                        <w:rPr>
                          <w:color w:val="000000" w:themeColor="text1"/>
                          <w:lang w:val="fr-FR"/>
                        </w:rPr>
                        <w:t xml:space="preserve">Solde Année en cours :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ab/>
                      </w:r>
                      <w:r w:rsidRPr="003B0A23">
                        <w:rPr>
                          <w:color w:val="000000" w:themeColor="text1"/>
                          <w:lang w:val="fr-FR"/>
                        </w:rPr>
                        <w:t>8 j</w:t>
                      </w:r>
                    </w:p>
                  </w:txbxContent>
                </v:textbox>
              </v:rect>
            </w:pict>
          </mc:Fallback>
        </mc:AlternateContent>
      </w:r>
      <w:r w:rsidR="0054712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A3E98" wp14:editId="2C702A6E">
                <wp:simplePos x="0" y="0"/>
                <wp:positionH relativeFrom="column">
                  <wp:posOffset>2067569</wp:posOffset>
                </wp:positionH>
                <wp:positionV relativeFrom="paragraph">
                  <wp:posOffset>1390944</wp:posOffset>
                </wp:positionV>
                <wp:extent cx="3425589" cy="0"/>
                <wp:effectExtent l="38100" t="38100" r="60960" b="952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109.5pt" to="43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47122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18964D" wp14:editId="584AE7BB">
                <wp:simplePos x="0" y="0"/>
                <wp:positionH relativeFrom="column">
                  <wp:posOffset>1721485</wp:posOffset>
                </wp:positionH>
                <wp:positionV relativeFrom="paragraph">
                  <wp:posOffset>1193165</wp:posOffset>
                </wp:positionV>
                <wp:extent cx="695960" cy="0"/>
                <wp:effectExtent l="38100" t="38100" r="66040" b="952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93.95pt" to="190.3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12EA3">
        <w:rPr>
          <w:noProof/>
          <w:lang w:val="fr-FR"/>
        </w:rPr>
        <w:drawing>
          <wp:inline distT="0" distB="0" distL="0" distR="0" wp14:anchorId="4CA8D004" wp14:editId="0341168E">
            <wp:extent cx="5972810" cy="1766570"/>
            <wp:effectExtent l="0" t="0" r="889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A3" w:rsidRDefault="00912EA3" w:rsidP="00912EA3"/>
    <w:p w:rsidR="00912EA3" w:rsidRPr="00912EA3" w:rsidRDefault="00912EA3" w:rsidP="00912EA3"/>
    <w:p w:rsidR="004A596A" w:rsidRDefault="004A596A" w:rsidP="00AC18A2"/>
    <w:p w:rsidR="00DF4ED6" w:rsidRDefault="00912EA3" w:rsidP="00AC18A2">
      <w:r>
        <w:t>L</w:t>
      </w:r>
      <w:r w:rsidR="00DB45FD">
        <w:t>’agent visualisera son solde de congés.</w:t>
      </w:r>
    </w:p>
    <w:p w:rsidR="00912EA3" w:rsidRDefault="00912EA3" w:rsidP="00AC18A2"/>
    <w:p w:rsidR="00912EA3" w:rsidRDefault="00912EA3" w:rsidP="00912EA3">
      <w:pPr>
        <w:pStyle w:val="Titre3"/>
      </w:pPr>
      <w:bookmarkStart w:id="37" w:name="_Toc334016546"/>
      <w:r>
        <w:t>Champs fournis</w:t>
      </w:r>
      <w:bookmarkEnd w:id="37"/>
    </w:p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2517"/>
        <w:gridCol w:w="4396"/>
        <w:gridCol w:w="2834"/>
      </w:tblGrid>
      <w:tr w:rsidR="00912EA3" w:rsidRPr="00D867AA" w:rsidTr="00912EA3">
        <w:tc>
          <w:tcPr>
            <w:tcW w:w="129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912EA3" w:rsidRPr="00D867AA" w:rsidRDefault="00912EA3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Libellé du Champ</w:t>
            </w:r>
          </w:p>
        </w:tc>
        <w:tc>
          <w:tcPr>
            <w:tcW w:w="22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912EA3" w:rsidRPr="00D867AA" w:rsidRDefault="00912EA3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Type du champ</w:t>
            </w:r>
          </w:p>
        </w:tc>
        <w:tc>
          <w:tcPr>
            <w:tcW w:w="1454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912EA3" w:rsidRPr="00D867AA" w:rsidRDefault="00912EA3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Règle d'affichage</w:t>
            </w:r>
          </w:p>
        </w:tc>
      </w:tr>
      <w:tr w:rsidR="00912EA3" w:rsidRPr="00797844" w:rsidTr="00912EA3">
        <w:tc>
          <w:tcPr>
            <w:tcW w:w="1291" w:type="pct"/>
            <w:tcBorders>
              <w:top w:val="single" w:sz="6" w:space="0" w:color="000000"/>
            </w:tcBorders>
            <w:shd w:val="clear" w:color="auto" w:fill="auto"/>
          </w:tcPr>
          <w:p w:rsidR="00912EA3" w:rsidRPr="00797844" w:rsidRDefault="00912EA3" w:rsidP="001F60BB">
            <w:pPr>
              <w:jc w:val="left"/>
            </w:pPr>
            <w:r>
              <w:t>Solde année précédente</w:t>
            </w:r>
          </w:p>
        </w:tc>
        <w:tc>
          <w:tcPr>
            <w:tcW w:w="2255" w:type="pct"/>
            <w:tcBorders>
              <w:top w:val="single" w:sz="6" w:space="0" w:color="000000"/>
            </w:tcBorders>
            <w:shd w:val="clear" w:color="auto" w:fill="auto"/>
          </w:tcPr>
          <w:p w:rsidR="00912EA3" w:rsidRPr="00797844" w:rsidRDefault="00912EA3" w:rsidP="001F60BB">
            <w:r>
              <w:t>Nombre</w:t>
            </w:r>
          </w:p>
        </w:tc>
        <w:tc>
          <w:tcPr>
            <w:tcW w:w="1454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912EA3" w:rsidRPr="00797844" w:rsidRDefault="003B0A23" w:rsidP="001F60BB">
            <w:pPr>
              <w:jc w:val="left"/>
            </w:pPr>
            <w:r>
              <w:t>Spsold.solde2</w:t>
            </w:r>
          </w:p>
        </w:tc>
      </w:tr>
      <w:tr w:rsidR="00912EA3" w:rsidRPr="00797844" w:rsidTr="00912EA3">
        <w:tc>
          <w:tcPr>
            <w:tcW w:w="1291" w:type="pct"/>
            <w:shd w:val="clear" w:color="auto" w:fill="auto"/>
          </w:tcPr>
          <w:p w:rsidR="00912EA3" w:rsidRPr="00797844" w:rsidRDefault="00912EA3" w:rsidP="001F60BB">
            <w:pPr>
              <w:jc w:val="left"/>
            </w:pPr>
            <w:r>
              <w:t>Solde année en cours</w:t>
            </w:r>
          </w:p>
        </w:tc>
        <w:tc>
          <w:tcPr>
            <w:tcW w:w="2255" w:type="pct"/>
            <w:shd w:val="clear" w:color="auto" w:fill="auto"/>
          </w:tcPr>
          <w:p w:rsidR="00912EA3" w:rsidRPr="00797844" w:rsidRDefault="00912EA3" w:rsidP="001F60BB">
            <w:r>
              <w:t>nombre</w:t>
            </w:r>
          </w:p>
        </w:tc>
        <w:tc>
          <w:tcPr>
            <w:tcW w:w="1454" w:type="pct"/>
            <w:shd w:val="clear" w:color="auto" w:fill="auto"/>
          </w:tcPr>
          <w:p w:rsidR="00912EA3" w:rsidRPr="00797844" w:rsidRDefault="003B0A23" w:rsidP="001F60BB">
            <w:r>
              <w:t>Spsold.solde1</w:t>
            </w:r>
          </w:p>
        </w:tc>
      </w:tr>
    </w:tbl>
    <w:p w:rsidR="00912EA3" w:rsidRDefault="00912EA3" w:rsidP="00AC18A2"/>
    <w:p w:rsidR="008E4C53" w:rsidRDefault="008E4C53">
      <w:pPr>
        <w:spacing w:before="0" w:after="0"/>
        <w:jc w:val="left"/>
      </w:pPr>
      <w:r>
        <w:br w:type="page"/>
      </w:r>
    </w:p>
    <w:p w:rsidR="00912EA3" w:rsidRDefault="00912EA3" w:rsidP="00AC18A2"/>
    <w:p w:rsidR="00912EA3" w:rsidRDefault="005E6A44" w:rsidP="005E6A44">
      <w:pPr>
        <w:pStyle w:val="Titre2"/>
      </w:pPr>
      <w:bookmarkStart w:id="38" w:name="_Toc334016547"/>
      <w:r>
        <w:t>Congés</w:t>
      </w:r>
      <w:bookmarkEnd w:id="38"/>
    </w:p>
    <w:p w:rsidR="005E6A44" w:rsidRDefault="005E6A44" w:rsidP="005E6A44">
      <w:pPr>
        <w:pStyle w:val="Titre3"/>
      </w:pPr>
      <w:bookmarkStart w:id="39" w:name="_Toc334016548"/>
      <w:r>
        <w:t>Maquette</w:t>
      </w:r>
      <w:bookmarkEnd w:id="39"/>
      <w:r>
        <w:t xml:space="preserve"> </w:t>
      </w:r>
    </w:p>
    <w:p w:rsidR="00912EA3" w:rsidRDefault="00912EA3" w:rsidP="00AC18A2"/>
    <w:p w:rsidR="005E6A44" w:rsidRDefault="00C206B2" w:rsidP="00912EA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57CD8B" wp14:editId="19753C18">
                <wp:simplePos x="0" y="0"/>
                <wp:positionH relativeFrom="column">
                  <wp:posOffset>5283835</wp:posOffset>
                </wp:positionH>
                <wp:positionV relativeFrom="paragraph">
                  <wp:posOffset>508000</wp:posOffset>
                </wp:positionV>
                <wp:extent cx="743585" cy="314325"/>
                <wp:effectExtent l="0" t="0" r="0" b="952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6B2" w:rsidRPr="00DE1C66" w:rsidRDefault="00C206B2" w:rsidP="00C206B2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A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" o:spid="_x0000_s1033" type="#_x0000_t202" style="position:absolute;left:0;text-align:left;margin-left:416.05pt;margin-top:40pt;width:58.55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" fillcolor="white [3201]" stroked="f" strokeweight=".5pt">
                <v:textbox>
                  <w:txbxContent>
                    <w:p w:rsidR="00C206B2" w:rsidRPr="00DE1C66" w:rsidRDefault="00C206B2" w:rsidP="00C206B2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A venir</w:t>
                      </w:r>
                    </w:p>
                  </w:txbxContent>
                </v:textbox>
              </v:shape>
            </w:pict>
          </mc:Fallback>
        </mc:AlternateContent>
      </w:r>
      <w:r w:rsidR="008E4C5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D87D3B" wp14:editId="394900F3">
                <wp:simplePos x="0" y="0"/>
                <wp:positionH relativeFrom="column">
                  <wp:posOffset>256540</wp:posOffset>
                </wp:positionH>
                <wp:positionV relativeFrom="paragraph">
                  <wp:posOffset>1144905</wp:posOffset>
                </wp:positionV>
                <wp:extent cx="571500" cy="0"/>
                <wp:effectExtent l="38100" t="38100" r="57150" b="952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90.15pt" to="65.2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E1C6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4BEDF4" wp14:editId="21F481D5">
                <wp:simplePos x="0" y="0"/>
                <wp:positionH relativeFrom="column">
                  <wp:posOffset>6031410</wp:posOffset>
                </wp:positionH>
                <wp:positionV relativeFrom="paragraph">
                  <wp:posOffset>2580005</wp:posOffset>
                </wp:positionV>
                <wp:extent cx="743585" cy="55245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C66" w:rsidRPr="00DE1C66" w:rsidRDefault="00DE1C66" w:rsidP="00DE1C6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 xml:space="preserve">Données </w:t>
                            </w:r>
                            <w:r w:rsidRPr="00DE1C66"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Année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 xml:space="preserve"> </w:t>
                            </w:r>
                            <w:r w:rsidRPr="00DE1C66"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34" type="#_x0000_t202" style="position:absolute;left:0;text-align:left;margin-left:474.9pt;margin-top:203.15pt;width:58.5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" fillcolor="white [3201]" stroked="f" strokeweight=".5pt">
                <v:textbox>
                  <w:txbxContent>
                    <w:p w:rsidR="00DE1C66" w:rsidRPr="00DE1C66" w:rsidRDefault="00DE1C66" w:rsidP="00DE1C66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 xml:space="preserve">Données </w:t>
                      </w:r>
                      <w:r w:rsidRPr="00DE1C66"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Année</w:t>
                      </w: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 xml:space="preserve"> </w:t>
                      </w:r>
                      <w:r w:rsidRPr="00DE1C66"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en cours</w:t>
                      </w:r>
                    </w:p>
                  </w:txbxContent>
                </v:textbox>
              </v:shape>
            </w:pict>
          </mc:Fallback>
        </mc:AlternateContent>
      </w:r>
      <w:r w:rsidR="00DE1C6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59A33" wp14:editId="09997DDB">
                <wp:simplePos x="0" y="0"/>
                <wp:positionH relativeFrom="column">
                  <wp:posOffset>6065520</wp:posOffset>
                </wp:positionH>
                <wp:positionV relativeFrom="paragraph">
                  <wp:posOffset>3282856</wp:posOffset>
                </wp:positionV>
                <wp:extent cx="654685" cy="53848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C66" w:rsidRPr="00DE1C66" w:rsidRDefault="00DE1C66" w:rsidP="00DE1C66">
                            <w:pP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Toutes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5" type="#_x0000_t202" style="position:absolute;left:0;text-align:left;margin-left:477.6pt;margin-top:258.5pt;width:51.55pt;height:4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" fillcolor="white [3201]" stroked="f" strokeweight=".5pt">
                <v:textbox>
                  <w:txbxContent>
                    <w:p w:rsidR="00DE1C66" w:rsidRPr="00DE1C66" w:rsidRDefault="00DE1C66" w:rsidP="00DE1C66">
                      <w:pP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Toutes les données</w:t>
                      </w:r>
                    </w:p>
                  </w:txbxContent>
                </v:textbox>
              </v:shape>
            </w:pict>
          </mc:Fallback>
        </mc:AlternateContent>
      </w:r>
      <w:r w:rsidR="00DE1C6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E008A" wp14:editId="5CE7A0FF">
                <wp:simplePos x="0" y="0"/>
                <wp:positionH relativeFrom="column">
                  <wp:posOffset>5745641</wp:posOffset>
                </wp:positionH>
                <wp:positionV relativeFrom="paragraph">
                  <wp:posOffset>2942391</wp:posOffset>
                </wp:positionV>
                <wp:extent cx="457200" cy="272879"/>
                <wp:effectExtent l="57150" t="19050" r="57150" b="8953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2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2" o:spid="_x0000_s1026" type="#_x0000_t32" style="position:absolute;margin-left:452.4pt;margin-top:231.7pt;width:36pt;height:2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421A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841EF" wp14:editId="66A64BDB">
                <wp:simplePos x="0" y="0"/>
                <wp:positionH relativeFrom="column">
                  <wp:posOffset>1391920</wp:posOffset>
                </wp:positionH>
                <wp:positionV relativeFrom="paragraph">
                  <wp:posOffset>2285839</wp:posOffset>
                </wp:positionV>
                <wp:extent cx="1692322" cy="347620"/>
                <wp:effectExtent l="0" t="0" r="317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34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1A9" w:rsidRPr="006421A9" w:rsidRDefault="006421A9" w:rsidP="006421A9">
                            <w:pPr>
                              <w:jc w:val="center"/>
                              <w:rPr>
                                <w:b/>
                                <w:color w:val="31849B" w:themeColor="accent5" w:themeShade="BF"/>
                                <w:sz w:val="18"/>
                                <w:lang w:val="fr-FR"/>
                              </w:rPr>
                            </w:pPr>
                            <w:r w:rsidRPr="006421A9">
                              <w:rPr>
                                <w:b/>
                                <w:color w:val="31849B" w:themeColor="accent5" w:themeShade="BF"/>
                                <w:sz w:val="18"/>
                                <w:lang w:val="fr-FR"/>
                              </w:rPr>
                              <w:t>Historique des Congés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left:0;text-align:left;margin-left:109.6pt;margin-top:180pt;width:133.25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" fillcolor="white [3212]" stroked="f" strokeweight="2pt">
                <v:textbox>
                  <w:txbxContent>
                    <w:p w:rsidR="006421A9" w:rsidRPr="006421A9" w:rsidRDefault="006421A9" w:rsidP="006421A9">
                      <w:pPr>
                        <w:jc w:val="center"/>
                        <w:rPr>
                          <w:b/>
                          <w:color w:val="31849B" w:themeColor="accent5" w:themeShade="BF"/>
                          <w:sz w:val="18"/>
                          <w:lang w:val="fr-FR"/>
                        </w:rPr>
                      </w:pPr>
                      <w:r w:rsidRPr="006421A9">
                        <w:rPr>
                          <w:b/>
                          <w:color w:val="31849B" w:themeColor="accent5" w:themeShade="BF"/>
                          <w:sz w:val="18"/>
                          <w:lang w:val="fr-FR"/>
                        </w:rPr>
                        <w:t>Historique des Congés</w:t>
                      </w:r>
                    </w:p>
                  </w:txbxContent>
                </v:textbox>
              </v:rect>
            </w:pict>
          </mc:Fallback>
        </mc:AlternateContent>
      </w:r>
      <w:r w:rsidR="00E603E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90F31" wp14:editId="1A887D3B">
                <wp:simplePos x="0" y="0"/>
                <wp:positionH relativeFrom="column">
                  <wp:posOffset>1473380</wp:posOffset>
                </wp:positionH>
                <wp:positionV relativeFrom="paragraph">
                  <wp:posOffset>2689282</wp:posOffset>
                </wp:positionV>
                <wp:extent cx="4299045" cy="1194179"/>
                <wp:effectExtent l="0" t="0" r="6350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5" cy="11941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auliste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4"/>
                              <w:gridCol w:w="1195"/>
                              <w:gridCol w:w="920"/>
                              <w:gridCol w:w="1269"/>
                              <w:gridCol w:w="1145"/>
                              <w:gridCol w:w="934"/>
                            </w:tblGrid>
                            <w:tr w:rsidR="004047CA" w:rsidTr="005A40A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329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Début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Fin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Nombre de jours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jc w:val="center"/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 xml:space="preserve">Samedi </w:t>
                                  </w:r>
                                </w:p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décompté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BE5F1" w:themeFill="accent1" w:themeFillTint="33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31849B" w:themeColor="accent5" w:themeShade="BF"/>
                                      <w:sz w:val="16"/>
                                      <w:szCs w:val="16"/>
                                    </w:rPr>
                                    <w:t>Statut</w:t>
                                  </w:r>
                                </w:p>
                              </w:tc>
                            </w:tr>
                            <w:tr w:rsidR="004047CA" w:rsidTr="001316FC">
                              <w:tc>
                                <w:tcPr>
                                  <w:tcW w:w="1329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10/09/2012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13/09/2012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Congé annuel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Oui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Validé</w:t>
                                  </w:r>
                                </w:p>
                              </w:tc>
                            </w:tr>
                            <w:tr w:rsidR="004047CA" w:rsidTr="001316FC">
                              <w:tc>
                                <w:tcPr>
                                  <w:tcW w:w="1329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06/08/2012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17/08/2012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Congé annuel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603EC" w:rsidRPr="00E603EC" w:rsidRDefault="00E603EC" w:rsidP="001316F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E603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Validé</w:t>
                                  </w:r>
                                </w:p>
                              </w:tc>
                            </w:tr>
                          </w:tbl>
                          <w:p w:rsidR="00E603EC" w:rsidRPr="00E603EC" w:rsidRDefault="00E603EC" w:rsidP="00E603EC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7" style="position:absolute;left:0;text-align:left;margin-left:116pt;margin-top:211.75pt;width:338.5pt;height:9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" fillcolor="white [3212]" stroked="f" strokeweight="2pt">
                <v:textbox>
                  <w:txbxContent>
                    <w:tbl>
                      <w:tblPr>
                        <w:tblStyle w:val="Tableauliste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4"/>
                        <w:gridCol w:w="1195"/>
                        <w:gridCol w:w="920"/>
                        <w:gridCol w:w="1269"/>
                        <w:gridCol w:w="1145"/>
                        <w:gridCol w:w="934"/>
                      </w:tblGrid>
                      <w:tr w:rsidR="004047CA" w:rsidTr="005A40A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329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Début</w:t>
                            </w:r>
                          </w:p>
                        </w:tc>
                        <w:tc>
                          <w:tcPr>
                            <w:tcW w:w="1329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Nombre de jours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jc w:val="center"/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 xml:space="preserve">Samedi </w:t>
                            </w:r>
                          </w:p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décompté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BE5F1" w:themeFill="accent1" w:themeFillTint="33"/>
                          </w:tcPr>
                          <w:p w:rsidR="00E603EC" w:rsidRPr="00E603EC" w:rsidRDefault="00E603EC" w:rsidP="001316FC">
                            <w:pPr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31849B" w:themeColor="accent5" w:themeShade="BF"/>
                                <w:sz w:val="16"/>
                                <w:szCs w:val="16"/>
                              </w:rPr>
                              <w:t>Statut</w:t>
                            </w:r>
                          </w:p>
                        </w:tc>
                      </w:tr>
                      <w:tr w:rsidR="004047CA" w:rsidTr="001316FC">
                        <w:tc>
                          <w:tcPr>
                            <w:tcW w:w="1329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10/09/2012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13/09/2012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Congé annuel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Oui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Validé</w:t>
                            </w:r>
                          </w:p>
                        </w:tc>
                      </w:tr>
                      <w:tr w:rsidR="004047CA" w:rsidTr="001316FC">
                        <w:tc>
                          <w:tcPr>
                            <w:tcW w:w="1329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06/08/2012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17/08/2012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Congé annuel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Non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603EC" w:rsidRPr="00E603EC" w:rsidRDefault="00E603EC" w:rsidP="001316F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03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Validé</w:t>
                            </w:r>
                          </w:p>
                        </w:tc>
                      </w:tr>
                    </w:tbl>
                    <w:p w:rsidR="00E603EC" w:rsidRPr="00E603EC" w:rsidRDefault="00E603EC" w:rsidP="00E603EC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72D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8FD48" wp14:editId="02595328">
                <wp:simplePos x="0" y="0"/>
                <wp:positionH relativeFrom="column">
                  <wp:posOffset>1569425</wp:posOffset>
                </wp:positionH>
                <wp:positionV relativeFrom="paragraph">
                  <wp:posOffset>35418</wp:posOffset>
                </wp:positionV>
                <wp:extent cx="4094329" cy="2047164"/>
                <wp:effectExtent l="38100" t="19050" r="59055" b="8699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29" cy="2047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.8pt" to="446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B0A2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C826" wp14:editId="6C263BFE">
                <wp:simplePos x="0" y="0"/>
                <wp:positionH relativeFrom="column">
                  <wp:posOffset>1671784</wp:posOffset>
                </wp:positionH>
                <wp:positionV relativeFrom="paragraph">
                  <wp:posOffset>1298</wp:posOffset>
                </wp:positionV>
                <wp:extent cx="3923732" cy="2217762"/>
                <wp:effectExtent l="38100" t="19050" r="57785" b="8763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32" cy="22177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.1pt" to="440.6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6A44">
        <w:rPr>
          <w:noProof/>
          <w:lang w:val="fr-FR"/>
        </w:rPr>
        <w:drawing>
          <wp:inline distT="0" distB="0" distL="0" distR="0" wp14:anchorId="7A86A33B" wp14:editId="1A3107BF">
            <wp:extent cx="5972810" cy="3310890"/>
            <wp:effectExtent l="0" t="0" r="889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A3" w:rsidRDefault="00DE1C66" w:rsidP="00AC18A2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AE148F" wp14:editId="625797C6">
                <wp:simplePos x="0" y="0"/>
                <wp:positionH relativeFrom="column">
                  <wp:posOffset>5664835</wp:posOffset>
                </wp:positionH>
                <wp:positionV relativeFrom="paragraph">
                  <wp:posOffset>123190</wp:posOffset>
                </wp:positionV>
                <wp:extent cx="457200" cy="272415"/>
                <wp:effectExtent l="57150" t="19050" r="57150" b="8953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3" o:spid="_x0000_s1026" type="#_x0000_t32" style="position:absolute;margin-left:446.05pt;margin-top:9.7pt;width:36pt;height:21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078A7" w:rsidRDefault="008B1CC0" w:rsidP="00AC18A2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9065F" wp14:editId="35262329">
                <wp:simplePos x="0" y="0"/>
                <wp:positionH relativeFrom="column">
                  <wp:posOffset>4339116</wp:posOffset>
                </wp:positionH>
                <wp:positionV relativeFrom="paragraph">
                  <wp:posOffset>40640</wp:posOffset>
                </wp:positionV>
                <wp:extent cx="1405255" cy="332740"/>
                <wp:effectExtent l="0" t="0" r="444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33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CC0" w:rsidRPr="008B1CC0" w:rsidRDefault="008B1CC0" w:rsidP="008B1CC0">
                            <w:pPr>
                              <w:rPr>
                                <w:b/>
                                <w:color w:val="31849B" w:themeColor="accent5" w:themeShade="BF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B1CC0">
                              <w:rPr>
                                <w:b/>
                                <w:color w:val="31849B" w:themeColor="accent5" w:themeShade="BF"/>
                                <w:sz w:val="16"/>
                                <w:szCs w:val="16"/>
                                <w:lang w:val="fr-FR"/>
                              </w:rPr>
                              <w:t>Historique antérieur</w:t>
                            </w:r>
                            <w:r>
                              <w:rPr>
                                <w:b/>
                                <w:color w:val="31849B" w:themeColor="accent5" w:themeShade="B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1C95E803" wp14:editId="3DF2723D">
                                  <wp:extent cx="150126" cy="150126"/>
                                  <wp:effectExtent l="0" t="0" r="2540" b="254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679" cy="149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left:0;text-align:left;margin-left:341.65pt;margin-top:3.2pt;width:110.65pt;height: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" fillcolor="white [3212]" stroked="f" strokeweight="2pt">
                <v:textbox>
                  <w:txbxContent>
                    <w:p w:rsidR="008B1CC0" w:rsidRPr="008B1CC0" w:rsidRDefault="008B1CC0" w:rsidP="008B1CC0">
                      <w:pPr>
                        <w:rPr>
                          <w:b/>
                          <w:color w:val="31849B" w:themeColor="accent5" w:themeShade="BF"/>
                          <w:sz w:val="16"/>
                          <w:szCs w:val="16"/>
                          <w:lang w:val="fr-FR"/>
                        </w:rPr>
                      </w:pPr>
                      <w:r w:rsidRPr="008B1CC0">
                        <w:rPr>
                          <w:b/>
                          <w:color w:val="31849B" w:themeColor="accent5" w:themeShade="BF"/>
                          <w:sz w:val="16"/>
                          <w:szCs w:val="16"/>
                          <w:lang w:val="fr-FR"/>
                        </w:rPr>
                        <w:t>Historique antérieur</w:t>
                      </w:r>
                      <w:r>
                        <w:rPr>
                          <w:b/>
                          <w:color w:val="31849B" w:themeColor="accent5" w:themeShade="B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1C95E803" wp14:editId="3DF2723D">
                            <wp:extent cx="150126" cy="150126"/>
                            <wp:effectExtent l="0" t="0" r="2540" b="2540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679" cy="149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078A7" w:rsidRDefault="00E078A7" w:rsidP="00AC18A2"/>
    <w:p w:rsidR="00E603EC" w:rsidRDefault="00E603EC" w:rsidP="00AC18A2"/>
    <w:p w:rsidR="00E603EC" w:rsidRDefault="00E603EC" w:rsidP="00AC18A2"/>
    <w:p w:rsidR="00E603EC" w:rsidRDefault="00E603EC" w:rsidP="00AC18A2"/>
    <w:p w:rsidR="005E6A44" w:rsidRDefault="005E6A44" w:rsidP="005E6A44">
      <w:r>
        <w:t xml:space="preserve">Cet écran permettra, </w:t>
      </w:r>
      <w:r w:rsidR="00DB24FF" w:rsidRPr="002272DE">
        <w:rPr>
          <w:b/>
        </w:rPr>
        <w:t>à l’avenir</w:t>
      </w:r>
      <w:r w:rsidR="00DB24FF">
        <w:t>,</w:t>
      </w:r>
      <w:r>
        <w:t xml:space="preserve"> de saisir ses demandes de congés en ligne.</w:t>
      </w:r>
    </w:p>
    <w:p w:rsidR="005E6A44" w:rsidRDefault="005E6A44" w:rsidP="005E6A44">
      <w:r>
        <w:t>Dans l’immédiat, seul, l’historique des congés posés par l’agent sera affiché.</w:t>
      </w:r>
    </w:p>
    <w:p w:rsidR="005E6A44" w:rsidRDefault="005E6A44" w:rsidP="00AC18A2"/>
    <w:p w:rsidR="00DB45FD" w:rsidRDefault="00DB45FD" w:rsidP="00AC18A2"/>
    <w:p w:rsidR="005E6A44" w:rsidRDefault="005E6A44" w:rsidP="005E6A44">
      <w:pPr>
        <w:pStyle w:val="Titre3"/>
      </w:pPr>
      <w:bookmarkStart w:id="40" w:name="_Toc334016549"/>
      <w:r>
        <w:t>Champs fournis</w:t>
      </w:r>
      <w:bookmarkEnd w:id="40"/>
    </w:p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2517"/>
        <w:gridCol w:w="3971"/>
        <w:gridCol w:w="3259"/>
      </w:tblGrid>
      <w:tr w:rsidR="005E6A44" w:rsidRPr="00D867AA" w:rsidTr="005E6A44">
        <w:tc>
          <w:tcPr>
            <w:tcW w:w="129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5E6A44" w:rsidRPr="00D867AA" w:rsidRDefault="005E6A44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Libellé du Champ</w:t>
            </w:r>
          </w:p>
        </w:tc>
        <w:tc>
          <w:tcPr>
            <w:tcW w:w="2037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5E6A44" w:rsidRPr="00D867AA" w:rsidRDefault="005E6A44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Type du champ</w:t>
            </w:r>
          </w:p>
        </w:tc>
        <w:tc>
          <w:tcPr>
            <w:tcW w:w="1672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5E6A44" w:rsidRPr="00D867AA" w:rsidRDefault="005E6A44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Règle d'affichage</w:t>
            </w:r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Pr="00797844" w:rsidRDefault="00370548" w:rsidP="001F60BB">
            <w:pPr>
              <w:jc w:val="left"/>
            </w:pPr>
            <w:r>
              <w:t>Date début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370548" w:rsidP="001F60BB"/>
        </w:tc>
        <w:tc>
          <w:tcPr>
            <w:tcW w:w="1672" w:type="pct"/>
            <w:shd w:val="clear" w:color="auto" w:fill="auto"/>
          </w:tcPr>
          <w:p w:rsidR="00370548" w:rsidRPr="00797844" w:rsidRDefault="00370548" w:rsidP="001F60BB">
            <w:proofErr w:type="spellStart"/>
            <w:r>
              <w:t>Spcong.datdeb</w:t>
            </w:r>
            <w:proofErr w:type="spellEnd"/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Pr="00797844" w:rsidRDefault="00370548" w:rsidP="001F60BB">
            <w:pPr>
              <w:jc w:val="left"/>
            </w:pPr>
            <w:r>
              <w:t>Date fin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370548" w:rsidP="001F60BB"/>
        </w:tc>
        <w:tc>
          <w:tcPr>
            <w:tcW w:w="1672" w:type="pct"/>
            <w:shd w:val="clear" w:color="auto" w:fill="auto"/>
          </w:tcPr>
          <w:p w:rsidR="00370548" w:rsidRPr="00797844" w:rsidRDefault="00370548" w:rsidP="001F60BB">
            <w:proofErr w:type="spellStart"/>
            <w:r>
              <w:t>Spcong.datfin</w:t>
            </w:r>
            <w:proofErr w:type="spellEnd"/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Pr="00797844" w:rsidRDefault="00370548" w:rsidP="001F60BB">
            <w:pPr>
              <w:jc w:val="left"/>
            </w:pPr>
            <w:r>
              <w:t>Nombre de jour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5E6A44" w:rsidP="001F60BB">
            <w:r>
              <w:t>Nombre</w:t>
            </w:r>
          </w:p>
        </w:tc>
        <w:tc>
          <w:tcPr>
            <w:tcW w:w="1672" w:type="pct"/>
            <w:shd w:val="clear" w:color="auto" w:fill="auto"/>
          </w:tcPr>
          <w:p w:rsidR="00370548" w:rsidRPr="00797844" w:rsidRDefault="00370548" w:rsidP="001F60BB">
            <w:proofErr w:type="spellStart"/>
            <w:r>
              <w:t>Spcong.nbjour</w:t>
            </w:r>
            <w:proofErr w:type="spellEnd"/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Default="00370548" w:rsidP="001F60BB">
            <w:pPr>
              <w:jc w:val="left"/>
            </w:pPr>
            <w:r>
              <w:t>Type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5E6A44" w:rsidP="001F60BB">
            <w:r>
              <w:t>Texte</w:t>
            </w:r>
          </w:p>
        </w:tc>
        <w:tc>
          <w:tcPr>
            <w:tcW w:w="1672" w:type="pct"/>
            <w:shd w:val="clear" w:color="auto" w:fill="auto"/>
          </w:tcPr>
          <w:p w:rsidR="00370548" w:rsidRDefault="00370548" w:rsidP="001F60BB">
            <w:r>
              <w:t xml:space="preserve">Spcong.type2 = sptyco.type2 =&gt; </w:t>
            </w:r>
            <w:proofErr w:type="spellStart"/>
            <w:r>
              <w:t>sptyco.licong</w:t>
            </w:r>
            <w:proofErr w:type="spellEnd"/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Pr="00797844" w:rsidRDefault="00370548" w:rsidP="001F60BB">
            <w:pPr>
              <w:jc w:val="left"/>
            </w:pPr>
            <w:r>
              <w:t>Samedi décompté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5E6A44" w:rsidP="001F60BB">
            <w:r>
              <w:t>Oui / non</w:t>
            </w:r>
          </w:p>
        </w:tc>
        <w:tc>
          <w:tcPr>
            <w:tcW w:w="1672" w:type="pct"/>
            <w:shd w:val="clear" w:color="auto" w:fill="auto"/>
          </w:tcPr>
          <w:p w:rsidR="00370548" w:rsidRPr="00797844" w:rsidRDefault="00370548" w:rsidP="001F60BB">
            <w:proofErr w:type="spellStart"/>
            <w:r>
              <w:t>Spcong.cdsam</w:t>
            </w:r>
            <w:proofErr w:type="spellEnd"/>
          </w:p>
        </w:tc>
      </w:tr>
      <w:tr w:rsidR="00370548" w:rsidRPr="00797844" w:rsidTr="005E6A44">
        <w:tc>
          <w:tcPr>
            <w:tcW w:w="1291" w:type="pct"/>
            <w:shd w:val="clear" w:color="auto" w:fill="auto"/>
          </w:tcPr>
          <w:p w:rsidR="00370548" w:rsidRPr="00797844" w:rsidRDefault="00370548" w:rsidP="001F60BB">
            <w:pPr>
              <w:jc w:val="left"/>
            </w:pPr>
            <w:r>
              <w:t>Statut</w:t>
            </w:r>
          </w:p>
        </w:tc>
        <w:tc>
          <w:tcPr>
            <w:tcW w:w="2037" w:type="pct"/>
            <w:shd w:val="clear" w:color="auto" w:fill="auto"/>
          </w:tcPr>
          <w:p w:rsidR="00370548" w:rsidRPr="00797844" w:rsidRDefault="005E6A44" w:rsidP="001F60BB">
            <w:r>
              <w:t>Texte</w:t>
            </w:r>
          </w:p>
        </w:tc>
        <w:tc>
          <w:tcPr>
            <w:tcW w:w="1672" w:type="pct"/>
            <w:shd w:val="clear" w:color="auto" w:fill="auto"/>
          </w:tcPr>
          <w:p w:rsidR="00370548" w:rsidRPr="00797844" w:rsidRDefault="00370548" w:rsidP="001F60BB">
            <w:proofErr w:type="spellStart"/>
            <w:r>
              <w:t>Spcong.cdvali</w:t>
            </w:r>
            <w:proofErr w:type="spellEnd"/>
            <w:r>
              <w:t xml:space="preserve"> </w:t>
            </w:r>
          </w:p>
        </w:tc>
      </w:tr>
    </w:tbl>
    <w:p w:rsidR="00DB45FD" w:rsidRDefault="00456AEF" w:rsidP="00456AEF">
      <w:pPr>
        <w:pStyle w:val="Titre2"/>
      </w:pPr>
      <w:bookmarkStart w:id="41" w:name="_Toc334016550"/>
      <w:r>
        <w:lastRenderedPageBreak/>
        <w:t>Mon travail / Fiche de poste</w:t>
      </w:r>
      <w:bookmarkEnd w:id="41"/>
    </w:p>
    <w:p w:rsidR="00456AEF" w:rsidRDefault="00456AEF" w:rsidP="00456AEF">
      <w:pPr>
        <w:pStyle w:val="Titre3"/>
      </w:pPr>
      <w:bookmarkStart w:id="42" w:name="_Toc334016551"/>
      <w:r>
        <w:t>Maquette</w:t>
      </w:r>
      <w:bookmarkEnd w:id="42"/>
    </w:p>
    <w:p w:rsidR="00456AEF" w:rsidRDefault="00DC5C99" w:rsidP="00456AEF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13EF5" wp14:editId="75391FD5">
                <wp:simplePos x="0" y="0"/>
                <wp:positionH relativeFrom="column">
                  <wp:posOffset>258445</wp:posOffset>
                </wp:positionH>
                <wp:positionV relativeFrom="paragraph">
                  <wp:posOffset>1036955</wp:posOffset>
                </wp:positionV>
                <wp:extent cx="893445" cy="6350"/>
                <wp:effectExtent l="38100" t="38100" r="59055" b="8890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81.65pt" to="90.7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3C023" wp14:editId="702EBF74">
                <wp:simplePos x="0" y="0"/>
                <wp:positionH relativeFrom="column">
                  <wp:posOffset>254189</wp:posOffset>
                </wp:positionH>
                <wp:positionV relativeFrom="paragraph">
                  <wp:posOffset>1284889</wp:posOffset>
                </wp:positionV>
                <wp:extent cx="893929" cy="6824"/>
                <wp:effectExtent l="38100" t="38100" r="59055" b="889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929" cy="6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1.15pt" to="90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F5A48" wp14:editId="2D774404">
                <wp:simplePos x="0" y="0"/>
                <wp:positionH relativeFrom="column">
                  <wp:posOffset>254189</wp:posOffset>
                </wp:positionH>
                <wp:positionV relativeFrom="paragraph">
                  <wp:posOffset>1141588</wp:posOffset>
                </wp:positionV>
                <wp:extent cx="893929" cy="6824"/>
                <wp:effectExtent l="38100" t="38100" r="59055" b="8890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929" cy="6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89.9pt" to="90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56AEF">
        <w:rPr>
          <w:noProof/>
          <w:lang w:val="fr-FR"/>
        </w:rPr>
        <w:drawing>
          <wp:inline distT="0" distB="0" distL="0" distR="0" wp14:anchorId="7AFC7986" wp14:editId="42CF03E3">
            <wp:extent cx="5972810" cy="2851150"/>
            <wp:effectExtent l="0" t="0" r="889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EF" w:rsidRDefault="00456AEF" w:rsidP="00456AEF">
      <w:r>
        <w:rPr>
          <w:noProof/>
          <w:lang w:val="fr-FR"/>
        </w:rPr>
        <w:drawing>
          <wp:inline distT="0" distB="0" distL="0" distR="0" wp14:anchorId="12F9D280" wp14:editId="150D400F">
            <wp:extent cx="5972810" cy="2550795"/>
            <wp:effectExtent l="0" t="0" r="889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EF" w:rsidRDefault="00456AEF" w:rsidP="00456AEF">
      <w:r>
        <w:rPr>
          <w:noProof/>
          <w:lang w:val="fr-FR"/>
        </w:rPr>
        <w:drawing>
          <wp:inline distT="0" distB="0" distL="0" distR="0" wp14:anchorId="6431B8C7" wp14:editId="1F395786">
            <wp:extent cx="5972175" cy="1981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EF" w:rsidRDefault="00456AEF" w:rsidP="00456AEF"/>
    <w:p w:rsidR="00456AEF" w:rsidRDefault="00456AEF" w:rsidP="00456AEF"/>
    <w:p w:rsidR="00456AEF" w:rsidRDefault="00456AEF" w:rsidP="00456AEF"/>
    <w:p w:rsidR="00456AEF" w:rsidRDefault="00456AEF" w:rsidP="00456AEF">
      <w:pPr>
        <w:pStyle w:val="Titre3"/>
      </w:pPr>
      <w:bookmarkStart w:id="43" w:name="_Toc334016552"/>
      <w:r>
        <w:t>Champs fournis</w:t>
      </w:r>
      <w:bookmarkEnd w:id="43"/>
    </w:p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4745"/>
        <w:gridCol w:w="5002"/>
      </w:tblGrid>
      <w:tr w:rsidR="00657E37" w:rsidRPr="00D867AA" w:rsidTr="001F60BB">
        <w:tc>
          <w:tcPr>
            <w:tcW w:w="151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657E37" w:rsidRPr="00D867AA" w:rsidRDefault="00657E37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Libellé du Champ</w:t>
            </w:r>
          </w:p>
        </w:tc>
        <w:tc>
          <w:tcPr>
            <w:tcW w:w="1592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657E37" w:rsidRPr="00D867AA" w:rsidRDefault="00657E37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Type du champ</w:t>
            </w:r>
          </w:p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Budget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 xml:space="preserve">Année 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Numéro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NFA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OPI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Réglementaire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Budgété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>
              <w:t>Statut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Nom de la direction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Section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Localisation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Titre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Niveau étude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Responsable Hiérarchique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Corps / cadre emploi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Grade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Mission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Activité principales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Activités supplémentaires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Savoir-faire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Savoirs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  <w:tr w:rsidR="00657E37" w:rsidRPr="00BB1206" w:rsidTr="001F60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E37" w:rsidRPr="00BB1206" w:rsidRDefault="00657E37" w:rsidP="001F60BB">
            <w:r w:rsidRPr="00BB1206">
              <w:t>Comportements professionnels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7E37" w:rsidRPr="00BB1206" w:rsidRDefault="00657E37" w:rsidP="001F60BB"/>
        </w:tc>
      </w:tr>
    </w:tbl>
    <w:p w:rsidR="00456AEF" w:rsidRPr="00456AEF" w:rsidRDefault="00456AEF" w:rsidP="00456AEF"/>
    <w:p w:rsidR="00456AEF" w:rsidRDefault="00456AEF" w:rsidP="00AC18A2"/>
    <w:p w:rsidR="00DC5C99" w:rsidRDefault="00DC5C99">
      <w:pPr>
        <w:spacing w:before="0" w:after="0"/>
        <w:jc w:val="left"/>
      </w:pPr>
      <w:r>
        <w:br w:type="page"/>
      </w:r>
    </w:p>
    <w:p w:rsidR="00657E37" w:rsidRDefault="00657E37" w:rsidP="00AC18A2">
      <w:pPr>
        <w:pStyle w:val="Titre2"/>
      </w:pPr>
      <w:bookmarkStart w:id="44" w:name="_Toc334016553"/>
      <w:r>
        <w:lastRenderedPageBreak/>
        <w:t>Équipe</w:t>
      </w:r>
      <w:bookmarkEnd w:id="44"/>
    </w:p>
    <w:p w:rsidR="00657E37" w:rsidRDefault="00657E37" w:rsidP="00657E37">
      <w:pPr>
        <w:pStyle w:val="Titre3"/>
      </w:pPr>
      <w:bookmarkStart w:id="45" w:name="_Toc334016554"/>
      <w:r>
        <w:t>Maquette</w:t>
      </w:r>
      <w:bookmarkEnd w:id="45"/>
    </w:p>
    <w:p w:rsidR="006B175B" w:rsidRPr="006B175B" w:rsidRDefault="00A73E9D" w:rsidP="006B175B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D8AFEF" wp14:editId="23E23679">
                <wp:simplePos x="0" y="0"/>
                <wp:positionH relativeFrom="column">
                  <wp:posOffset>1611786</wp:posOffset>
                </wp:positionH>
                <wp:positionV relativeFrom="paragraph">
                  <wp:posOffset>2131791</wp:posOffset>
                </wp:positionV>
                <wp:extent cx="1630392" cy="314325"/>
                <wp:effectExtent l="0" t="0" r="8255" b="952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2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E9D" w:rsidRPr="00DE1C66" w:rsidRDefault="00A73E9D" w:rsidP="00A73E9D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16"/>
                                <w:lang w:val="fr-FR"/>
                              </w:rPr>
                              <w:t>Si supérieur Hiérarchique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39" type="#_x0000_t202" style="position:absolute;left:0;text-align:left;margin-left:126.9pt;margin-top:167.85pt;width:128.4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" fillcolor="white [3201]" stroked="f" strokeweight=".5pt">
                <v:textbox>
                  <w:txbxContent>
                    <w:p w:rsidR="00A73E9D" w:rsidRPr="00DE1C66" w:rsidRDefault="00A73E9D" w:rsidP="00A73E9D">
                      <w:pPr>
                        <w:jc w:val="center"/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16"/>
                          <w:lang w:val="fr-FR"/>
                        </w:rPr>
                        <w:t>Si supérieur Hiérarchique</w:t>
                      </w:r>
                    </w:p>
                  </w:txbxContent>
                </v:textbox>
              </v:shape>
            </w:pict>
          </mc:Fallback>
        </mc:AlternateContent>
      </w:r>
      <w:r w:rsidR="00661E8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7BAC19" wp14:editId="57860D6D">
                <wp:simplePos x="0" y="0"/>
                <wp:positionH relativeFrom="column">
                  <wp:posOffset>1219284</wp:posOffset>
                </wp:positionH>
                <wp:positionV relativeFrom="paragraph">
                  <wp:posOffset>2023960</wp:posOffset>
                </wp:positionV>
                <wp:extent cx="611026" cy="1449"/>
                <wp:effectExtent l="76200" t="19050" r="132080" b="93980"/>
                <wp:wrapNone/>
                <wp:docPr id="71" name="Connecteur en ar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1026" cy="144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71" o:spid="_x0000_s1026" type="#_x0000_t38" style="position:absolute;margin-left:96pt;margin-top:159.35pt;width:48.1pt;height:.1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61E8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BE0057" wp14:editId="301FD91B">
                <wp:simplePos x="0" y="0"/>
                <wp:positionH relativeFrom="column">
                  <wp:posOffset>1527439</wp:posOffset>
                </wp:positionH>
                <wp:positionV relativeFrom="paragraph">
                  <wp:posOffset>1600200</wp:posOffset>
                </wp:positionV>
                <wp:extent cx="262890" cy="212090"/>
                <wp:effectExtent l="0" t="0" r="22860" b="1651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12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0" o:spid="_x0000_s1026" style="position:absolute;margin-left:120.25pt;margin-top:126pt;width:20.7pt;height:16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" filled="f" strokecolor="#c00000" strokeweight="2pt"/>
            </w:pict>
          </mc:Fallback>
        </mc:AlternateContent>
      </w:r>
      <w:r w:rsidR="00661E8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E5139F" wp14:editId="342E67DF">
                <wp:simplePos x="0" y="0"/>
                <wp:positionH relativeFrom="column">
                  <wp:posOffset>1480449</wp:posOffset>
                </wp:positionH>
                <wp:positionV relativeFrom="paragraph">
                  <wp:posOffset>1300480</wp:posOffset>
                </wp:positionV>
                <wp:extent cx="4503420" cy="106934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1069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Listemoyenne1-Accent1"/>
                              <w:tblW w:w="0" w:type="auto"/>
                              <w:tblLook w:val="0400" w:firstRow="0" w:lastRow="0" w:firstColumn="0" w:lastColumn="0" w:noHBand="0" w:noVBand="1"/>
                            </w:tblPr>
                            <w:tblGrid>
                              <w:gridCol w:w="456"/>
                              <w:gridCol w:w="1237"/>
                              <w:gridCol w:w="1296"/>
                              <w:gridCol w:w="3240"/>
                            </w:tblGrid>
                            <w:tr w:rsidR="004A6EF1" w:rsidTr="002D0B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9"/>
                              </w:trPr>
                              <w:tc>
                                <w:tcPr>
                                  <w:tcW w:w="456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61FC4626" wp14:editId="261C0662">
                                        <wp:extent cx="143302" cy="156329"/>
                                        <wp:effectExtent l="0" t="0" r="9525" b="0"/>
                                        <wp:docPr id="52" name="Image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953" cy="1548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 w:rsidR="004A6EF1" w:rsidRPr="00DE5AB7" w:rsidRDefault="004A6EF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DUPONT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4A6EF1" w:rsidRPr="00DE5AB7" w:rsidRDefault="004A6EF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Nathalie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4A6EF1" w:rsidRPr="00DE5AB7" w:rsidRDefault="004A6EF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Chargé Méthodes &amp; Qualité</w:t>
                                  </w:r>
                                </w:p>
                              </w:tc>
                            </w:tr>
                            <w:tr w:rsidR="004A6EF1" w:rsidTr="002D0B25">
                              <w:trPr>
                                <w:trHeight w:val="326"/>
                              </w:trPr>
                              <w:tc>
                                <w:tcPr>
                                  <w:tcW w:w="456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1C2DAAA1" wp14:editId="1EF7B1D7">
                                        <wp:extent cx="150126" cy="163774"/>
                                        <wp:effectExtent l="0" t="0" r="2540" b="8255"/>
                                        <wp:docPr id="53" name="Image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713" cy="162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DURANT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Laurent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Chef de projet</w:t>
                                  </w:r>
                                </w:p>
                              </w:tc>
                            </w:tr>
                            <w:tr w:rsidR="004A6EF1" w:rsidTr="002D0B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9"/>
                              </w:trPr>
                              <w:tc>
                                <w:tcPr>
                                  <w:tcW w:w="456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1F6E464C" wp14:editId="648B8622">
                                        <wp:extent cx="143871" cy="156950"/>
                                        <wp:effectExtent l="0" t="0" r="8890" b="0"/>
                                        <wp:docPr id="54" name="Image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517" cy="1554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PETIT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Frédéric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4A6EF1" w:rsidRPr="00DE5AB7" w:rsidRDefault="00DE5AB7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Développeur</w:t>
                                  </w:r>
                                </w:p>
                              </w:tc>
                            </w:tr>
                          </w:tbl>
                          <w:p w:rsidR="004A6EF1" w:rsidRPr="00E603EC" w:rsidRDefault="004A6EF1" w:rsidP="004A6EF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left:0;text-align:left;margin-left:116.55pt;margin-top:102.4pt;width:354.6pt;height:8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" fillcolor="white [3212]" stroked="f" strokeweight="2pt">
                <v:textbox>
                  <w:txbxContent>
                    <w:tbl>
                      <w:tblPr>
                        <w:tblStyle w:val="Listemoyenne1-Accent1"/>
                        <w:tblW w:w="0" w:type="auto"/>
                        <w:tblLook w:val="0400" w:firstRow="0" w:lastRow="0" w:firstColumn="0" w:lastColumn="0" w:noHBand="0" w:noVBand="1"/>
                      </w:tblPr>
                      <w:tblGrid>
                        <w:gridCol w:w="456"/>
                        <w:gridCol w:w="1237"/>
                        <w:gridCol w:w="1296"/>
                        <w:gridCol w:w="3240"/>
                      </w:tblGrid>
                      <w:tr w:rsidR="004A6EF1" w:rsidTr="002D0B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9"/>
                        </w:trPr>
                        <w:tc>
                          <w:tcPr>
                            <w:tcW w:w="456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61FC4626" wp14:editId="261C0662">
                                  <wp:extent cx="143302" cy="156329"/>
                                  <wp:effectExtent l="0" t="0" r="9525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53" cy="154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 w:rsidR="004A6EF1" w:rsidRPr="00DE5AB7" w:rsidRDefault="004A6EF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 xml:space="preserve">DUPONT 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4A6EF1" w:rsidRPr="00DE5AB7" w:rsidRDefault="004A6EF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Nathalie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4A6EF1" w:rsidRPr="00DE5AB7" w:rsidRDefault="004A6EF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Chargé Méthodes &amp; Qualité</w:t>
                            </w:r>
                          </w:p>
                        </w:tc>
                      </w:tr>
                      <w:tr w:rsidR="004A6EF1" w:rsidTr="002D0B25">
                        <w:trPr>
                          <w:trHeight w:val="326"/>
                        </w:trPr>
                        <w:tc>
                          <w:tcPr>
                            <w:tcW w:w="456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1C2DAAA1" wp14:editId="1EF7B1D7">
                                  <wp:extent cx="150126" cy="163774"/>
                                  <wp:effectExtent l="0" t="0" r="2540" b="8255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13" cy="162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DURANT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Laurent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Chef de projet</w:t>
                            </w:r>
                          </w:p>
                        </w:tc>
                      </w:tr>
                      <w:tr w:rsidR="004A6EF1" w:rsidTr="002D0B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9"/>
                        </w:trPr>
                        <w:tc>
                          <w:tcPr>
                            <w:tcW w:w="456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1F6E464C" wp14:editId="648B8622">
                                  <wp:extent cx="143871" cy="156950"/>
                                  <wp:effectExtent l="0" t="0" r="8890" b="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517" cy="155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PETIT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Frédéric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4A6EF1" w:rsidRPr="00DE5AB7" w:rsidRDefault="00DE5AB7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Développeur</w:t>
                            </w:r>
                          </w:p>
                        </w:tc>
                      </w:tr>
                    </w:tbl>
                    <w:p w:rsidR="004A6EF1" w:rsidRPr="00E603EC" w:rsidRDefault="004A6EF1" w:rsidP="004A6EF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1E8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21489D" wp14:editId="5AEB68BB">
                <wp:simplePos x="0" y="0"/>
                <wp:positionH relativeFrom="column">
                  <wp:posOffset>1464310</wp:posOffset>
                </wp:positionH>
                <wp:positionV relativeFrom="paragraph">
                  <wp:posOffset>313055</wp:posOffset>
                </wp:positionV>
                <wp:extent cx="4503420" cy="561975"/>
                <wp:effectExtent l="0" t="0" r="0" b="95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Listemoyenne1-Accent1"/>
                              <w:tblW w:w="0" w:type="auto"/>
                              <w:tblLook w:val="0400" w:firstRow="0" w:lastRow="0" w:firstColumn="0" w:lastColumn="0" w:noHBand="0" w:noVBand="1"/>
                            </w:tblPr>
                            <w:tblGrid>
                              <w:gridCol w:w="456"/>
                              <w:gridCol w:w="1237"/>
                              <w:gridCol w:w="1296"/>
                              <w:gridCol w:w="3240"/>
                            </w:tblGrid>
                            <w:tr w:rsidR="002D0B25" w:rsidTr="002D0B2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9"/>
                              </w:trPr>
                              <w:tc>
                                <w:tcPr>
                                  <w:tcW w:w="456" w:type="dxa"/>
                                </w:tcPr>
                                <w:p w:rsidR="002D0B25" w:rsidRPr="00DE5AB7" w:rsidRDefault="002D0B25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2A829074" wp14:editId="6DEC872F">
                                        <wp:extent cx="143302" cy="156329"/>
                                        <wp:effectExtent l="0" t="0" r="9525" b="0"/>
                                        <wp:docPr id="92" name="Image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953" cy="1548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 w:rsidR="002D0B25" w:rsidRPr="00DE5AB7" w:rsidRDefault="002D0B25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LECLAIR</w:t>
                                  </w: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2D0B25" w:rsidRPr="00DE5AB7" w:rsidRDefault="002D0B25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Robert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2D0B25" w:rsidRPr="00DE5AB7" w:rsidRDefault="002D0B25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Chef de Service</w:t>
                                  </w:r>
                                </w:p>
                              </w:tc>
                            </w:tr>
                          </w:tbl>
                          <w:p w:rsidR="002D0B25" w:rsidRPr="00E603EC" w:rsidRDefault="002D0B25" w:rsidP="002D0B2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1" style="position:absolute;left:0;text-align:left;margin-left:115.3pt;margin-top:24.65pt;width:354.6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" fillcolor="white [3212]" stroked="f" strokeweight="2pt">
                <v:textbox>
                  <w:txbxContent>
                    <w:tbl>
                      <w:tblPr>
                        <w:tblStyle w:val="Listemoyenne1-Accent1"/>
                        <w:tblW w:w="0" w:type="auto"/>
                        <w:tblLook w:val="0400" w:firstRow="0" w:lastRow="0" w:firstColumn="0" w:lastColumn="0" w:noHBand="0" w:noVBand="1"/>
                      </w:tblPr>
                      <w:tblGrid>
                        <w:gridCol w:w="456"/>
                        <w:gridCol w:w="1237"/>
                        <w:gridCol w:w="1296"/>
                        <w:gridCol w:w="3240"/>
                      </w:tblGrid>
                      <w:tr w:rsidR="002D0B25" w:rsidTr="002D0B2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9"/>
                        </w:trPr>
                        <w:tc>
                          <w:tcPr>
                            <w:tcW w:w="456" w:type="dxa"/>
                          </w:tcPr>
                          <w:p w:rsidR="002D0B25" w:rsidRPr="00DE5AB7" w:rsidRDefault="002D0B25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2A829074" wp14:editId="6DEC872F">
                                  <wp:extent cx="143302" cy="156329"/>
                                  <wp:effectExtent l="0" t="0" r="9525" b="0"/>
                                  <wp:docPr id="92" name="Imag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53" cy="154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</w:tcPr>
                          <w:p w:rsidR="002D0B25" w:rsidRPr="00DE5AB7" w:rsidRDefault="002D0B25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LECLAIR</w:t>
                            </w: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2D0B25" w:rsidRPr="00DE5AB7" w:rsidRDefault="002D0B25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Robert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2D0B25" w:rsidRPr="00DE5AB7" w:rsidRDefault="002D0B25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Chef de Service</w:t>
                            </w:r>
                          </w:p>
                        </w:tc>
                      </w:tr>
                    </w:tbl>
                    <w:p w:rsidR="002D0B25" w:rsidRPr="00E603EC" w:rsidRDefault="002D0B25" w:rsidP="002D0B2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175B">
        <w:rPr>
          <w:noProof/>
          <w:lang w:val="fr-FR"/>
        </w:rPr>
        <w:drawing>
          <wp:inline distT="0" distB="0" distL="0" distR="0" wp14:anchorId="33AE89D8" wp14:editId="49EB00E7">
            <wp:extent cx="5374257" cy="232666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81" b="74939"/>
                    <a:stretch/>
                  </pic:blipFill>
                  <pic:spPr bwMode="auto">
                    <a:xfrm>
                      <a:off x="0" y="0"/>
                      <a:ext cx="5377028" cy="232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741" w:rsidRDefault="0038643F" w:rsidP="00FE54B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2A8537" wp14:editId="0A45696C">
                <wp:simplePos x="0" y="0"/>
                <wp:positionH relativeFrom="column">
                  <wp:posOffset>178283</wp:posOffset>
                </wp:positionH>
                <wp:positionV relativeFrom="paragraph">
                  <wp:posOffset>1548714</wp:posOffset>
                </wp:positionV>
                <wp:extent cx="555955" cy="0"/>
                <wp:effectExtent l="38100" t="38100" r="53975" b="952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121.95pt" to="57.8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EA10EE" wp14:editId="659832E1">
                <wp:simplePos x="0" y="0"/>
                <wp:positionH relativeFrom="column">
                  <wp:posOffset>227711</wp:posOffset>
                </wp:positionH>
                <wp:positionV relativeFrom="paragraph">
                  <wp:posOffset>1061720</wp:posOffset>
                </wp:positionV>
                <wp:extent cx="452120" cy="0"/>
                <wp:effectExtent l="38100" t="38100" r="62230" b="952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83.6pt" to="53.5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E4D954" wp14:editId="58721B18">
                <wp:simplePos x="0" y="0"/>
                <wp:positionH relativeFrom="column">
                  <wp:posOffset>221615</wp:posOffset>
                </wp:positionH>
                <wp:positionV relativeFrom="paragraph">
                  <wp:posOffset>860425</wp:posOffset>
                </wp:positionV>
                <wp:extent cx="452120" cy="0"/>
                <wp:effectExtent l="38100" t="38100" r="62230" b="952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67.75pt" to="53.0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64EAC" wp14:editId="3784E5FD">
                <wp:simplePos x="0" y="0"/>
                <wp:positionH relativeFrom="column">
                  <wp:posOffset>222174</wp:posOffset>
                </wp:positionH>
                <wp:positionV relativeFrom="paragraph">
                  <wp:posOffset>963498</wp:posOffset>
                </wp:positionV>
                <wp:extent cx="768096" cy="0"/>
                <wp:effectExtent l="38100" t="38100" r="51435" b="952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75.85pt" to="78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538B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63804C" wp14:editId="773DAF22">
                <wp:simplePos x="0" y="0"/>
                <wp:positionH relativeFrom="column">
                  <wp:posOffset>220396</wp:posOffset>
                </wp:positionH>
                <wp:positionV relativeFrom="paragraph">
                  <wp:posOffset>1056869</wp:posOffset>
                </wp:positionV>
                <wp:extent cx="767715" cy="0"/>
                <wp:effectExtent l="38100" t="38100" r="51435" b="952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83.2pt" to="77.8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538B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703220" wp14:editId="7A3FCFFC">
                <wp:simplePos x="0" y="0"/>
                <wp:positionH relativeFrom="column">
                  <wp:posOffset>222174</wp:posOffset>
                </wp:positionH>
                <wp:positionV relativeFrom="paragraph">
                  <wp:posOffset>955777</wp:posOffset>
                </wp:positionV>
                <wp:extent cx="767715" cy="0"/>
                <wp:effectExtent l="38100" t="38100" r="51435" b="952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75.25pt" to="77.9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538B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73F3C5" wp14:editId="425BC460">
                <wp:simplePos x="0" y="0"/>
                <wp:positionH relativeFrom="column">
                  <wp:posOffset>225222</wp:posOffset>
                </wp:positionH>
                <wp:positionV relativeFrom="paragraph">
                  <wp:posOffset>869061</wp:posOffset>
                </wp:positionV>
                <wp:extent cx="409575" cy="0"/>
                <wp:effectExtent l="38100" t="38100" r="66675" b="952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68.45pt" to="50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bookmarkStart w:id="46" w:name="_GoBack"/>
      <w:bookmarkEnd w:id="46"/>
      <w:r w:rsidR="009D474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9E2BD0" wp14:editId="66038993">
                <wp:simplePos x="0" y="0"/>
                <wp:positionH relativeFrom="column">
                  <wp:posOffset>1269365</wp:posOffset>
                </wp:positionH>
                <wp:positionV relativeFrom="paragraph">
                  <wp:posOffset>376555</wp:posOffset>
                </wp:positionV>
                <wp:extent cx="4991100" cy="5556250"/>
                <wp:effectExtent l="0" t="0" r="0" b="63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555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Listemoyenne1-Accent1"/>
                              <w:tblW w:w="0" w:type="auto"/>
                              <w:tblLook w:val="0400" w:firstRow="0" w:lastRow="0" w:firstColumn="0" w:lastColumn="0" w:noHBand="0" w:noVBand="1"/>
                            </w:tblPr>
                            <w:tblGrid>
                              <w:gridCol w:w="250"/>
                              <w:gridCol w:w="206"/>
                              <w:gridCol w:w="1237"/>
                              <w:gridCol w:w="1296"/>
                              <w:gridCol w:w="3240"/>
                              <w:gridCol w:w="1250"/>
                            </w:tblGrid>
                            <w:tr w:rsidR="00432975" w:rsidTr="006B7924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1250" w:type="dxa"/>
                                <w:trHeight w:val="299"/>
                              </w:trPr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0E2EEFC5" wp14:editId="39B11376">
                                        <wp:extent cx="143302" cy="156329"/>
                                        <wp:effectExtent l="0" t="0" r="9525" b="0"/>
                                        <wp:docPr id="57" name="Image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953" cy="1548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DUPONT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Nathalie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BE5F1" w:themeFill="accent1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Chargé Méthodes &amp; Qualité</w:t>
                                  </w:r>
                                </w:p>
                              </w:tc>
                            </w:tr>
                            <w:tr w:rsidR="008A0371" w:rsidTr="006B7924">
                              <w:trPr>
                                <w:gridAfter w:val="1"/>
                                <w:wAfter w:w="1250" w:type="dxa"/>
                                <w:trHeight w:val="326"/>
                              </w:trPr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594466DD" wp14:editId="302B13B0">
                                        <wp:extent cx="150126" cy="163774"/>
                                        <wp:effectExtent l="0" t="0" r="2540" b="8255"/>
                                        <wp:docPr id="58" name="Imag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713" cy="162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DURANT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Laurent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  <w:t>Chef de projet</w:t>
                                  </w:r>
                                </w:p>
                              </w:tc>
                            </w:tr>
                            <w:tr w:rsidR="009D4741" w:rsidTr="002A33A2">
                              <w:trPr>
                                <w:gridBefore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Before w:w="250" w:type="dxa"/>
                                <w:trHeight w:val="5603"/>
                              </w:trPr>
                              <w:tc>
                                <w:tcPr>
                                  <w:tcW w:w="7229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1849B" w:themeFill="accent5" w:themeFillShade="BF"/>
                                </w:tcPr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10"/>
                                    <w:gridCol w:w="817"/>
                                    <w:gridCol w:w="1309"/>
                                    <w:gridCol w:w="2410"/>
                                  </w:tblGrid>
                                  <w:tr w:rsidR="006B7924" w:rsidRPr="008D2618" w:rsidTr="006B7924">
                                    <w:tc>
                                      <w:tcPr>
                                        <w:tcW w:w="3227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Numéro : 2007/93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9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Hôtel de Ville</w:t>
                                        </w:r>
                                      </w:p>
                                    </w:tc>
                                  </w:tr>
                                  <w:tr w:rsidR="006B7924" w:rsidRPr="008D2618" w:rsidTr="006B7924">
                                    <w:tc>
                                      <w:tcPr>
                                        <w:tcW w:w="3227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jc w:val="left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Budget : BP Primitif 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jc w:val="left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719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Réglementaire </w:t>
                                        </w:r>
                                        <w:proofErr w:type="gram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:  Temps</w:t>
                                        </w:r>
                                        <w:proofErr w:type="gramEnd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 complet 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Budgété :             Temps complet</w:t>
                                        </w:r>
                                      </w:p>
                                    </w:tc>
                                  </w:tr>
                                  <w:tr w:rsidR="006B7924" w:rsidRPr="008D2618" w:rsidTr="006B7924">
                                    <w:tc>
                                      <w:tcPr>
                                        <w:tcW w:w="6946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jc w:val="left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Direction : Direction des Systèmes d’Information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jc w:val="left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Service :    Service Etudes et Développement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jc w:val="left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Section :   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xxxxxxxxxxxxxxxxx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6B7924" w:rsidRPr="008D2618" w:rsidTr="006B7924">
                                    <w:tc>
                                      <w:tcPr>
                                        <w:tcW w:w="6946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Responsable Hiérarchique :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Xxxxxx</w:t>
                                        </w:r>
                                        <w:proofErr w:type="spellEnd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Yyyyyyyy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6B7924" w:rsidRPr="008D2618" w:rsidTr="006B7924">
                                    <w:tc>
                                      <w:tcPr>
                                        <w:tcW w:w="3227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Corps / cadre emploi :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xxxxxxxxxxxxxxxxxxxx</w:t>
                                        </w:r>
                                        <w:proofErr w:type="spellEnd"/>
                                      </w:p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Grade du poste : INGENIEUR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9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Niveau étude : BAC + 3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B7924" w:rsidRPr="0088541D" w:rsidTr="006B7924">
                                    <w:tc>
                                      <w:tcPr>
                                        <w:tcW w:w="6946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 xml:space="preserve">Mission : 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Style w:val="sigp2-statique1"/>
                                            <w:rFonts w:asciiTheme="minorHAnsi" w:hAnsiTheme="minorHAnsi" w:cstheme="minorHAnsi"/>
                                            <w:b w:val="0"/>
                                            <w:color w:val="FFFFFF" w:themeColor="background1"/>
                                            <w:sz w:val="14"/>
                                          </w:rPr>
                                          <w:t>Le chef de projet maîtrise d'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Style w:val="sigp2-statique1"/>
                                            <w:rFonts w:asciiTheme="minorHAnsi" w:hAnsiTheme="minorHAnsi" w:cstheme="minorHAnsi"/>
                                            <w:b w:val="0"/>
                                            <w:color w:val="FFFFFF" w:themeColor="background1"/>
                                            <w:sz w:val="14"/>
                                          </w:rPr>
                                          <w:t>oeuvre</w:t>
                                        </w:r>
                                        <w:proofErr w:type="spellEnd"/>
                                        <w:r w:rsidRPr="006B7924">
                                          <w:rPr>
                                            <w:rStyle w:val="sigp2-statique1"/>
                                            <w:rFonts w:asciiTheme="minorHAnsi" w:hAnsiTheme="minorHAnsi" w:cstheme="minorHAnsi"/>
                                            <w:b w:val="0"/>
                                            <w:color w:val="FFFFFF" w:themeColor="background1"/>
                                            <w:sz w:val="14"/>
                                          </w:rPr>
                                          <w:t xml:space="preserve"> système d'information pilote la réalisation de projets informatiques conformément aux cahiers des charges des MOA (maîtrises d'ouvrages). Il est responsable de la mise en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Style w:val="sigp2-statique1"/>
                                            <w:rFonts w:asciiTheme="minorHAnsi" w:hAnsiTheme="minorHAnsi" w:cstheme="minorHAnsi"/>
                                            <w:b w:val="0"/>
                                            <w:color w:val="FFFFFF" w:themeColor="background1"/>
                                            <w:sz w:val="14"/>
                                          </w:rPr>
                                          <w:t>oeuvre</w:t>
                                        </w:r>
                                        <w:proofErr w:type="spellEnd"/>
                                        <w:r w:rsidRPr="006B7924">
                                          <w:rPr>
                                            <w:rStyle w:val="sigp2-statique1"/>
                                            <w:rFonts w:asciiTheme="minorHAnsi" w:hAnsiTheme="minorHAnsi" w:cstheme="minorHAnsi"/>
                                            <w:b w:val="0"/>
                                            <w:color w:val="FFFFFF" w:themeColor="background1"/>
                                            <w:sz w:val="14"/>
                                          </w:rPr>
                                          <w:t xml:space="preserve"> technique et opérationnelle des projets, dans le respect du budget et des délais, et organise et participe à la maintenance des applications en production.</w:t>
                                        </w:r>
                                      </w:p>
                                    </w:tc>
                                  </w:tr>
                                  <w:tr w:rsidR="006B7924" w:rsidRPr="0088541D" w:rsidTr="006B7924">
                                    <w:tc>
                                      <w:tcPr>
                                        <w:tcW w:w="6946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Activité principales :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 xml:space="preserve">Activité virtuelle pour reprise de données SIRH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 xml:space="preserve">Analyse des besoins utilisateurs et traduction en dossiers de conception générale et détaillée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 xml:space="preserve">Animation, pilotage et coordination de l'équipe projet dans les phases de conception, réalisation, validation et mise en production des applications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 xml:space="preserve">Définition et coordination de la mise en 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>oeuvre</w:t>
                                        </w:r>
                                        <w:proofErr w:type="spellEnd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 xml:space="preserve"> technique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5"/>
                                          </w:num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4"/>
                                            <w:lang w:val="fr-FR"/>
                                          </w:rPr>
                                          <w:t>Élaboration des documentations techniques et des manuels utilisateurs</w:t>
                                        </w:r>
                                      </w:p>
                                    </w:tc>
                                  </w:tr>
                                  <w:tr w:rsidR="006B7924" w:rsidRPr="008D2618" w:rsidTr="006B7924">
                                    <w:tc>
                                      <w:tcPr>
                                        <w:tcW w:w="24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Savoir-faire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Conduire des réunions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Maîtriser l'expression écrite et orale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Maîtriser les problématiques de développement d'applications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>Maîtriser les problématiques de maîtrise d'ouvrage et de maîtrise d'</w:t>
                                        </w:r>
                                        <w:proofErr w:type="spellStart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>oeuvre</w:t>
                                        </w:r>
                                        <w:proofErr w:type="spellEnd"/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 (MOA-MOE)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Piloter des projets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7"/>
                                          </w:numPr>
                                          <w:ind w:left="142" w:hanging="142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>Piloter une équipe et donner les orientations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Savoirs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ind w:left="146" w:hanging="141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Environnements techniques et base de données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ind w:left="146" w:hanging="141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Langages de programmation en vigueur et outils de développements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ind w:left="146" w:hanging="141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Méthodes d'analyse, conception et modélisation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ind w:left="146" w:hanging="141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Outils de gestion de projets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8"/>
                                          </w:numPr>
                                          <w:ind w:left="146" w:hanging="141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>Outils décisionnels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1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</w:tcPr>
                                      <w:p w:rsidR="006B7924" w:rsidRPr="006B7924" w:rsidRDefault="006B7924" w:rsidP="001316FC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  <w:t>Comportements prof.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Autonomie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Autonomie et sens de l'initiative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Capacité d'analyse et de synthèse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Disponibilité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Rigueur, méthode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Sens de l'écoute </w:t>
                                        </w:r>
                                      </w:p>
                                      <w:p w:rsidR="006B7924" w:rsidRPr="006B7924" w:rsidRDefault="006B7924" w:rsidP="006B7924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29"/>
                                          </w:numPr>
                                          <w:ind w:left="176" w:hanging="176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</w:pPr>
                                        <w:r w:rsidRPr="006B7924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2"/>
                                            <w:szCs w:val="16"/>
                                            <w:lang w:val="fr-FR"/>
                                          </w:rPr>
                                          <w:t xml:space="preserve">Souci de la qualité </w:t>
                                        </w:r>
                                      </w:p>
                                      <w:p w:rsidR="006B7924" w:rsidRPr="006B7924" w:rsidRDefault="006B7924" w:rsidP="001316FC">
                                        <w:pPr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16"/>
                                            <w:szCs w:val="16"/>
                                            <w:lang w:val="fr-FR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D4741" w:rsidRPr="00DE5AB7" w:rsidRDefault="009D4741" w:rsidP="00B10900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8A0371" w:rsidTr="008A0371">
                              <w:trPr>
                                <w:gridAfter w:val="1"/>
                                <w:wAfter w:w="1250" w:type="dxa"/>
                                <w:trHeight w:val="299"/>
                              </w:trPr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AEEF3" w:themeFill="accent5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drawing>
                                      <wp:inline distT="0" distB="0" distL="0" distR="0" wp14:anchorId="7F9F13E3" wp14:editId="14CADA36">
                                        <wp:extent cx="143871" cy="156950"/>
                                        <wp:effectExtent l="0" t="0" r="8890" b="0"/>
                                        <wp:docPr id="59" name="Image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517" cy="1554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AEEF3" w:themeFill="accent5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PETIT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AEEF3" w:themeFill="accent5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Frédéric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DAEEF3" w:themeFill="accent5" w:themeFillTint="33"/>
                                </w:tcPr>
                                <w:p w:rsidR="009D4741" w:rsidRPr="00DE5AB7" w:rsidRDefault="009D4741" w:rsidP="004A6EF1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</w:pPr>
                                  <w:r w:rsidRPr="00DE5AB7">
                                    <w:rPr>
                                      <w:rFonts w:asciiTheme="minorHAnsi" w:hAnsiTheme="minorHAnsi" w:cstheme="minorHAnsi"/>
                                      <w:sz w:val="16"/>
                                      <w:lang w:val="fr-FR"/>
                                    </w:rPr>
                                    <w:t>Développeur</w:t>
                                  </w:r>
                                </w:p>
                              </w:tc>
                            </w:tr>
                            <w:tr w:rsidR="006B7924" w:rsidTr="006B7924">
                              <w:trPr>
                                <w:gridAfter w:val="1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wAfter w:w="1250" w:type="dxa"/>
                                <w:trHeight w:val="273"/>
                              </w:trPr>
                              <w:tc>
                                <w:tcPr>
                                  <w:tcW w:w="45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9D4741" w:rsidRPr="004A6EF1" w:rsidRDefault="009D4741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shd w:val="clear" w:color="auto" w:fill="FFFFFF" w:themeFill="background1"/>
                                </w:tcPr>
                                <w:p w:rsidR="009D4741" w:rsidRPr="004A6EF1" w:rsidRDefault="009D4741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FFFFFF" w:themeFill="background1"/>
                                </w:tcPr>
                                <w:p w:rsidR="009D4741" w:rsidRPr="004A6EF1" w:rsidRDefault="009D4741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FFFFFF" w:themeFill="background1"/>
                                </w:tcPr>
                                <w:p w:rsidR="009D4741" w:rsidRPr="004A6EF1" w:rsidRDefault="009D4741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8D2618" w:rsidTr="009D4741">
                              <w:trPr>
                                <w:gridAfter w:val="1"/>
                                <w:wAfter w:w="1250" w:type="dxa"/>
                                <w:trHeight w:val="273"/>
                              </w:trPr>
                              <w:tc>
                                <w:tcPr>
                                  <w:tcW w:w="456" w:type="dxa"/>
                                  <w:gridSpan w:val="2"/>
                                </w:tcPr>
                                <w:p w:rsidR="008D2618" w:rsidRPr="004A6EF1" w:rsidRDefault="008D2618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</w:tcPr>
                                <w:p w:rsidR="008D2618" w:rsidRPr="004A6EF1" w:rsidRDefault="008D2618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8D2618" w:rsidRPr="004A6EF1" w:rsidRDefault="008D2618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8D2618" w:rsidRPr="004A6EF1" w:rsidRDefault="008D2618" w:rsidP="004A6EF1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4741" w:rsidRPr="00E603EC" w:rsidRDefault="009D4741" w:rsidP="009D474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2" style="position:absolute;left:0;text-align:left;margin-left:99.95pt;margin-top:29.65pt;width:393pt;height:4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" fillcolor="white [3212]" stroked="f" strokeweight="2pt">
                <v:textbox>
                  <w:txbxContent>
                    <w:tbl>
                      <w:tblPr>
                        <w:tblStyle w:val="Listemoyenne1-Accent1"/>
                        <w:tblW w:w="0" w:type="auto"/>
                        <w:tblLook w:val="0400" w:firstRow="0" w:lastRow="0" w:firstColumn="0" w:lastColumn="0" w:noHBand="0" w:noVBand="1"/>
                      </w:tblPr>
                      <w:tblGrid>
                        <w:gridCol w:w="250"/>
                        <w:gridCol w:w="206"/>
                        <w:gridCol w:w="1237"/>
                        <w:gridCol w:w="1296"/>
                        <w:gridCol w:w="3240"/>
                        <w:gridCol w:w="1250"/>
                      </w:tblGrid>
                      <w:tr w:rsidR="00432975" w:rsidTr="006B7924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1250" w:type="dxa"/>
                          <w:trHeight w:val="299"/>
                        </w:trPr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DBE5F1" w:themeFill="accent1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0E2EEFC5" wp14:editId="39B11376">
                                  <wp:extent cx="143302" cy="156329"/>
                                  <wp:effectExtent l="0" t="0" r="9525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53" cy="154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BE5F1" w:themeFill="accent1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 xml:space="preserve">DUPONT 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BE5F1" w:themeFill="accent1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Nathalie</w:t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BE5F1" w:themeFill="accent1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Chargé Méthodes &amp; Qualité</w:t>
                            </w:r>
                          </w:p>
                        </w:tc>
                      </w:tr>
                      <w:tr w:rsidR="008A0371" w:rsidTr="006B7924">
                        <w:trPr>
                          <w:gridAfter w:val="1"/>
                          <w:wAfter w:w="1250" w:type="dxa"/>
                          <w:trHeight w:val="326"/>
                        </w:trPr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594466DD" wp14:editId="302B13B0">
                                  <wp:extent cx="150126" cy="163774"/>
                                  <wp:effectExtent l="0" t="0" r="2540" b="8255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13" cy="162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DURANT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Laurent</w:t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  <w:t>Chef de projet</w:t>
                            </w:r>
                          </w:p>
                        </w:tc>
                      </w:tr>
                      <w:tr w:rsidR="009D4741" w:rsidTr="002A33A2">
                        <w:trPr>
                          <w:gridBefore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Before w:w="250" w:type="dxa"/>
                          <w:trHeight w:val="5603"/>
                        </w:trPr>
                        <w:tc>
                          <w:tcPr>
                            <w:tcW w:w="7229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  <w:shd w:val="clear" w:color="auto" w:fill="31849B" w:themeFill="accent5" w:themeFillShade="BF"/>
                          </w:tcPr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817"/>
                              <w:gridCol w:w="1309"/>
                              <w:gridCol w:w="2410"/>
                            </w:tblGrid>
                            <w:tr w:rsidR="006B7924" w:rsidRPr="008D2618" w:rsidTr="006B7924">
                              <w:tc>
                                <w:tcPr>
                                  <w:tcW w:w="32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Numéro : 2007/93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Hôtel de Ville</w:t>
                                  </w:r>
                                </w:p>
                              </w:tc>
                            </w:tr>
                            <w:tr w:rsidR="006B7924" w:rsidRPr="008D2618" w:rsidTr="006B7924">
                              <w:tc>
                                <w:tcPr>
                                  <w:tcW w:w="32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Budget : BP Primitif 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Réglementaire </w:t>
                                  </w:r>
                                  <w:proofErr w:type="gram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:  Temps</w:t>
                                  </w:r>
                                  <w:proofErr w:type="gramEnd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complet 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Budgété :             Temps complet</w:t>
                                  </w:r>
                                </w:p>
                              </w:tc>
                            </w:tr>
                            <w:tr w:rsidR="006B7924" w:rsidRPr="008D2618" w:rsidTr="006B7924">
                              <w:tc>
                                <w:tcPr>
                                  <w:tcW w:w="694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Direction : Direction des Systèmes d’Information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Service :    Service Etudes et Développement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jc w:val="lef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Section :    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xxxxxxxxxxxxxxxxx</w:t>
                                  </w:r>
                                  <w:proofErr w:type="spellEnd"/>
                                </w:p>
                              </w:tc>
                            </w:tr>
                            <w:tr w:rsidR="006B7924" w:rsidRPr="008D2618" w:rsidTr="006B7924">
                              <w:tc>
                                <w:tcPr>
                                  <w:tcW w:w="694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Responsable Hiérarchique : 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Xxxxxx</w:t>
                                  </w:r>
                                  <w:proofErr w:type="spellEnd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Yyyyyyyy</w:t>
                                  </w:r>
                                  <w:proofErr w:type="spellEnd"/>
                                </w:p>
                              </w:tc>
                            </w:tr>
                            <w:tr w:rsidR="006B7924" w:rsidRPr="008D2618" w:rsidTr="006B7924">
                              <w:tc>
                                <w:tcPr>
                                  <w:tcW w:w="322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Corps / cadre emploi : 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xxxxxxxxxxxxxxxxxxxx</w:t>
                                  </w:r>
                                  <w:proofErr w:type="spellEnd"/>
                                </w:p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Grade du poste : INGENIEUR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Niveau étude : BAC + 3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6B7924" w:rsidRPr="0088541D" w:rsidTr="006B7924">
                              <w:tc>
                                <w:tcPr>
                                  <w:tcW w:w="694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Mission : 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Style w:val="sigp2-statique1"/>
                                      <w:rFonts w:asciiTheme="minorHAnsi" w:hAnsiTheme="minorHAnsi" w:cstheme="minorHAnsi"/>
                                      <w:b w:val="0"/>
                                      <w:color w:val="FFFFFF" w:themeColor="background1"/>
                                      <w:sz w:val="14"/>
                                    </w:rPr>
                                    <w:t>Le chef de projet maîtrise d'</w:t>
                                  </w:r>
                                  <w:proofErr w:type="spellStart"/>
                                  <w:r w:rsidRPr="006B7924">
                                    <w:rPr>
                                      <w:rStyle w:val="sigp2-statique1"/>
                                      <w:rFonts w:asciiTheme="minorHAnsi" w:hAnsiTheme="minorHAnsi" w:cstheme="minorHAnsi"/>
                                      <w:b w:val="0"/>
                                      <w:color w:val="FFFFFF" w:themeColor="background1"/>
                                      <w:sz w:val="14"/>
                                    </w:rPr>
                                    <w:t>oeuvre</w:t>
                                  </w:r>
                                  <w:proofErr w:type="spellEnd"/>
                                  <w:r w:rsidRPr="006B7924">
                                    <w:rPr>
                                      <w:rStyle w:val="sigp2-statique1"/>
                                      <w:rFonts w:asciiTheme="minorHAnsi" w:hAnsiTheme="minorHAnsi" w:cstheme="minorHAnsi"/>
                                      <w:b w:val="0"/>
                                      <w:color w:val="FFFFFF" w:themeColor="background1"/>
                                      <w:sz w:val="14"/>
                                    </w:rPr>
                                    <w:t xml:space="preserve"> système d'information pilote la réalisation de projets informatiques conformément aux cahiers des charges des MOA (maîtrises d'ouvrages). Il est responsable de la mise en </w:t>
                                  </w:r>
                                  <w:proofErr w:type="spellStart"/>
                                  <w:r w:rsidRPr="006B7924">
                                    <w:rPr>
                                      <w:rStyle w:val="sigp2-statique1"/>
                                      <w:rFonts w:asciiTheme="minorHAnsi" w:hAnsiTheme="minorHAnsi" w:cstheme="minorHAnsi"/>
                                      <w:b w:val="0"/>
                                      <w:color w:val="FFFFFF" w:themeColor="background1"/>
                                      <w:sz w:val="14"/>
                                    </w:rPr>
                                    <w:t>oeuvre</w:t>
                                  </w:r>
                                  <w:proofErr w:type="spellEnd"/>
                                  <w:r w:rsidRPr="006B7924">
                                    <w:rPr>
                                      <w:rStyle w:val="sigp2-statique1"/>
                                      <w:rFonts w:asciiTheme="minorHAnsi" w:hAnsiTheme="minorHAnsi" w:cstheme="minorHAnsi"/>
                                      <w:b w:val="0"/>
                                      <w:color w:val="FFFFFF" w:themeColor="background1"/>
                                      <w:sz w:val="14"/>
                                    </w:rPr>
                                    <w:t xml:space="preserve"> technique et opérationnelle des projets, dans le respect du budget et des délais, et organise et participe à la maintenance des applications en production.</w:t>
                                  </w:r>
                                </w:p>
                              </w:tc>
                            </w:tr>
                            <w:tr w:rsidR="006B7924" w:rsidRPr="0088541D" w:rsidTr="006B7924">
                              <w:tc>
                                <w:tcPr>
                                  <w:tcW w:w="694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Activité principales :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 xml:space="preserve">Activité virtuelle pour reprise de données SIRH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 xml:space="preserve">Analyse des besoins utilisateurs et traduction en dossiers de conception générale et détaillée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 xml:space="preserve">Animation, pilotage et coordination de l'équipe projet dans les phases de conception, réalisation, validation et mise en production des applications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 xml:space="preserve">Définition et coordination de la mise en 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>oeuvre</w:t>
                                  </w:r>
                                  <w:proofErr w:type="spellEnd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 xml:space="preserve"> technique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4"/>
                                      <w:lang w:val="fr-FR"/>
                                    </w:rPr>
                                    <w:t>Élaboration des documentations techniques et des manuels utilisateurs</w:t>
                                  </w:r>
                                </w:p>
                              </w:tc>
                            </w:tr>
                            <w:tr w:rsidR="006B7924" w:rsidRPr="008D2618" w:rsidTr="006B792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Savoir-faire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Conduire des réunions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Maîtriser l'expression écrite et orale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Maîtriser les problématiques de développement d'applications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>Maîtriser les problématiques de maîtrise d'ouvrage et de maîtrise d'</w:t>
                                  </w:r>
                                  <w:proofErr w:type="spellStart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>oeuvre</w:t>
                                  </w:r>
                                  <w:proofErr w:type="spellEnd"/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 (MOA-MOE)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Piloter des projets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7"/>
                                    </w:numPr>
                                    <w:ind w:left="142" w:hanging="142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>Piloter une équipe et donner les orientations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Savoirs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ind w:left="146" w:hanging="141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Environnements techniques et base de données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ind w:left="146" w:hanging="141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Langages de programmation en vigueur et outils de développements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ind w:left="146" w:hanging="141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Méthodes d'analyse, conception et modélisation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ind w:left="146" w:hanging="141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Outils de gestion de projets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8"/>
                                    </w:numPr>
                                    <w:ind w:left="146" w:hanging="141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>Outils décisionnels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6B7924" w:rsidRPr="006B7924" w:rsidRDefault="006B7924" w:rsidP="001316FC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  <w:t>Comportements prof.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Autonomie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Autonomie et sens de l'initiative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Capacité d'analyse et de synthèse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Disponibilité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Rigueur, méthode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Sens de l'écoute </w:t>
                                  </w:r>
                                </w:p>
                                <w:p w:rsidR="006B7924" w:rsidRPr="006B7924" w:rsidRDefault="006B7924" w:rsidP="006B792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ind w:left="176" w:hanging="176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</w:pPr>
                                  <w:r w:rsidRPr="006B792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2"/>
                                      <w:szCs w:val="16"/>
                                      <w:lang w:val="fr-FR"/>
                                    </w:rPr>
                                    <w:t xml:space="preserve">Souci de la qualité </w:t>
                                  </w:r>
                                </w:p>
                                <w:p w:rsidR="006B7924" w:rsidRPr="006B7924" w:rsidRDefault="006B7924" w:rsidP="001316FC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4741" w:rsidRPr="00DE5AB7" w:rsidRDefault="009D4741" w:rsidP="00B10900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c>
                      </w:tr>
                      <w:tr w:rsidR="008A0371" w:rsidTr="008A0371">
                        <w:trPr>
                          <w:gridAfter w:val="1"/>
                          <w:wAfter w:w="1250" w:type="dxa"/>
                          <w:trHeight w:val="299"/>
                        </w:trPr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DAEEF3" w:themeFill="accent5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7F9F13E3" wp14:editId="14CADA36">
                                  <wp:extent cx="143871" cy="156950"/>
                                  <wp:effectExtent l="0" t="0" r="8890" b="0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517" cy="155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AEEF3" w:themeFill="accent5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PETIT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AEEF3" w:themeFill="accent5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Frédéric</w:t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DAEEF3" w:themeFill="accent5" w:themeFillTint="33"/>
                          </w:tcPr>
                          <w:p w:rsidR="009D4741" w:rsidRPr="00DE5AB7" w:rsidRDefault="009D4741" w:rsidP="004A6EF1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</w:pPr>
                            <w:r w:rsidRPr="00DE5AB7">
                              <w:rPr>
                                <w:rFonts w:asciiTheme="minorHAnsi" w:hAnsiTheme="minorHAnsi" w:cstheme="minorHAnsi"/>
                                <w:sz w:val="16"/>
                                <w:lang w:val="fr-FR"/>
                              </w:rPr>
                              <w:t>Développeur</w:t>
                            </w:r>
                          </w:p>
                        </w:tc>
                      </w:tr>
                      <w:tr w:rsidR="006B7924" w:rsidTr="006B7924">
                        <w:trPr>
                          <w:gridAfter w:val="1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wAfter w:w="1250" w:type="dxa"/>
                          <w:trHeight w:val="273"/>
                        </w:trPr>
                        <w:tc>
                          <w:tcPr>
                            <w:tcW w:w="456" w:type="dxa"/>
                            <w:gridSpan w:val="2"/>
                            <w:shd w:val="clear" w:color="auto" w:fill="FFFFFF" w:themeFill="background1"/>
                          </w:tcPr>
                          <w:p w:rsidR="009D4741" w:rsidRPr="004A6EF1" w:rsidRDefault="009D4741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shd w:val="clear" w:color="auto" w:fill="FFFFFF" w:themeFill="background1"/>
                          </w:tcPr>
                          <w:p w:rsidR="009D4741" w:rsidRPr="004A6EF1" w:rsidRDefault="009D4741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  <w:shd w:val="clear" w:color="auto" w:fill="FFFFFF" w:themeFill="background1"/>
                          </w:tcPr>
                          <w:p w:rsidR="009D4741" w:rsidRPr="004A6EF1" w:rsidRDefault="009D4741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240" w:type="dxa"/>
                            <w:shd w:val="clear" w:color="auto" w:fill="FFFFFF" w:themeFill="background1"/>
                          </w:tcPr>
                          <w:p w:rsidR="009D4741" w:rsidRPr="004A6EF1" w:rsidRDefault="009D4741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</w:tr>
                      <w:tr w:rsidR="008D2618" w:rsidTr="009D4741">
                        <w:trPr>
                          <w:gridAfter w:val="1"/>
                          <w:wAfter w:w="1250" w:type="dxa"/>
                          <w:trHeight w:val="273"/>
                        </w:trPr>
                        <w:tc>
                          <w:tcPr>
                            <w:tcW w:w="456" w:type="dxa"/>
                            <w:gridSpan w:val="2"/>
                          </w:tcPr>
                          <w:p w:rsidR="008D2618" w:rsidRPr="004A6EF1" w:rsidRDefault="008D2618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</w:tcPr>
                          <w:p w:rsidR="008D2618" w:rsidRPr="004A6EF1" w:rsidRDefault="008D2618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 w:rsidR="008D2618" w:rsidRPr="004A6EF1" w:rsidRDefault="008D2618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240" w:type="dxa"/>
                          </w:tcPr>
                          <w:p w:rsidR="008D2618" w:rsidRPr="004A6EF1" w:rsidRDefault="008D2618" w:rsidP="004A6EF1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9D4741" w:rsidRPr="00E603EC" w:rsidRDefault="009D4741" w:rsidP="009D474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4741">
        <w:rPr>
          <w:noProof/>
          <w:lang w:val="fr-FR"/>
        </w:rPr>
        <w:drawing>
          <wp:inline distT="0" distB="0" distL="0" distR="0" wp14:anchorId="6484C2AE" wp14:editId="542D86BE">
            <wp:extent cx="4795133" cy="2593074"/>
            <wp:effectExtent l="0" t="0" r="571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35" b="45087"/>
                    <a:stretch/>
                  </pic:blipFill>
                  <pic:spPr bwMode="auto">
                    <a:xfrm>
                      <a:off x="0" y="0"/>
                      <a:ext cx="4798733" cy="259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741" w:rsidRDefault="009D4741" w:rsidP="00AC18A2"/>
    <w:p w:rsidR="009D4741" w:rsidRDefault="009D4741" w:rsidP="00AC18A2"/>
    <w:p w:rsidR="00D56B8E" w:rsidRDefault="00D56B8E" w:rsidP="00F666D0">
      <w:pPr>
        <w:ind w:hanging="426"/>
      </w:pPr>
    </w:p>
    <w:p w:rsidR="00D56B8E" w:rsidRDefault="00D56B8E" w:rsidP="00AC18A2"/>
    <w:p w:rsidR="00B10900" w:rsidRDefault="00B10900" w:rsidP="00AC18A2"/>
    <w:p w:rsidR="00B10900" w:rsidRDefault="00B10900" w:rsidP="00AC18A2"/>
    <w:p w:rsidR="00B10900" w:rsidRDefault="00B10900" w:rsidP="00AC18A2"/>
    <w:p w:rsidR="00B10900" w:rsidRDefault="00B10900" w:rsidP="00AC18A2"/>
    <w:p w:rsidR="008D2618" w:rsidRDefault="008D2618" w:rsidP="00AC18A2"/>
    <w:p w:rsidR="008D2618" w:rsidRDefault="008D2618" w:rsidP="00AC18A2"/>
    <w:p w:rsidR="008D2618" w:rsidRDefault="008D2618" w:rsidP="00AC18A2"/>
    <w:p w:rsidR="0088541D" w:rsidRDefault="0088541D" w:rsidP="00AC18A2"/>
    <w:p w:rsidR="0088541D" w:rsidRDefault="0088541D" w:rsidP="00AC18A2"/>
    <w:p w:rsidR="0088541D" w:rsidRDefault="0088541D" w:rsidP="00AC18A2"/>
    <w:p w:rsidR="0088541D" w:rsidRDefault="0088541D" w:rsidP="00AC18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063"/>
      </w:tblGrid>
      <w:tr w:rsidR="002168B1" w:rsidRPr="008D2618" w:rsidTr="006B792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8B1" w:rsidRPr="008D2618" w:rsidRDefault="002168B1" w:rsidP="001316FC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8B1" w:rsidRPr="008D2618" w:rsidRDefault="002168B1" w:rsidP="001316FC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</w:tbl>
    <w:p w:rsidR="0088541D" w:rsidRDefault="0088541D" w:rsidP="00AC18A2"/>
    <w:p w:rsidR="00E743C3" w:rsidRDefault="00E743C3" w:rsidP="00E743C3">
      <w:pPr>
        <w:pStyle w:val="Titre3"/>
      </w:pPr>
      <w:bookmarkStart w:id="47" w:name="_Toc334016555"/>
      <w:r>
        <w:t>Principe</w:t>
      </w:r>
      <w:bookmarkEnd w:id="47"/>
      <w:r>
        <w:t xml:space="preserve"> </w:t>
      </w:r>
    </w:p>
    <w:p w:rsidR="00CD5F5A" w:rsidRDefault="00E743C3" w:rsidP="00E743C3">
      <w:pPr>
        <w:spacing w:before="0" w:after="0"/>
      </w:pPr>
      <w:r>
        <w:t>Ce</w:t>
      </w:r>
      <w:r w:rsidR="00800CDD">
        <w:t xml:space="preserve">tte fonctionnalité </w:t>
      </w:r>
      <w:r w:rsidR="00DC5C99">
        <w:t xml:space="preserve">liste les agents de </w:t>
      </w:r>
      <w:r w:rsidR="00CD5F5A">
        <w:t>l’</w:t>
      </w:r>
      <w:r w:rsidR="00DC5C99">
        <w:t>équipe</w:t>
      </w:r>
      <w:r w:rsidR="00CD5F5A">
        <w:t xml:space="preserve"> (direction, service, ou section) de l’agent connecté. </w:t>
      </w:r>
    </w:p>
    <w:p w:rsidR="00DC5C99" w:rsidRDefault="00CD5F5A" w:rsidP="00E743C3">
      <w:pPr>
        <w:spacing w:before="0" w:after="0"/>
      </w:pPr>
      <w:r>
        <w:t xml:space="preserve">De plus, si l’agent connecté est un supérieur hiérarchique, il peut </w:t>
      </w:r>
      <w:r w:rsidR="00DC5C99">
        <w:t xml:space="preserve">ouvrir le détail de </w:t>
      </w:r>
      <w:r>
        <w:t>chacune des</w:t>
      </w:r>
      <w:r w:rsidR="00DC5C99">
        <w:t xml:space="preserve"> fiche</w:t>
      </w:r>
      <w:r>
        <w:t>s</w:t>
      </w:r>
      <w:r w:rsidR="00DC5C99">
        <w:t xml:space="preserve"> de poste.</w:t>
      </w:r>
    </w:p>
    <w:p w:rsidR="00DC5C99" w:rsidRDefault="00DC5C99" w:rsidP="00E743C3">
      <w:pPr>
        <w:spacing w:before="0" w:after="0"/>
      </w:pPr>
    </w:p>
    <w:p w:rsidR="00E743C3" w:rsidRPr="00BB1206" w:rsidRDefault="00DC5C99" w:rsidP="00E743C3">
      <w:r>
        <w:t>Le détail</w:t>
      </w:r>
      <w:r w:rsidR="00E743C3" w:rsidRPr="00BB1206">
        <w:t xml:space="preserve"> est un récapitulatif de la situation actuelle de l’agent municipal. Il reprend :</w:t>
      </w:r>
    </w:p>
    <w:p w:rsidR="00E743C3" w:rsidRPr="00BB1206" w:rsidRDefault="00E743C3" w:rsidP="00987649">
      <w:pPr>
        <w:numPr>
          <w:ilvl w:val="0"/>
          <w:numId w:val="16"/>
        </w:numPr>
        <w:spacing w:before="0" w:after="0"/>
      </w:pPr>
      <w:r w:rsidRPr="00BB1206">
        <w:t>des informations de la fiche de poste sur l</w:t>
      </w:r>
      <w:r>
        <w:t>a</w:t>
      </w:r>
      <w:r w:rsidRPr="00BB1206">
        <w:t>quel</w:t>
      </w:r>
      <w:r>
        <w:t>le</w:t>
      </w:r>
      <w:r w:rsidRPr="00BB1206">
        <w:t xml:space="preserve"> l’agent est affecté</w:t>
      </w:r>
    </w:p>
    <w:p w:rsidR="00E743C3" w:rsidRDefault="00E743C3" w:rsidP="00987649">
      <w:pPr>
        <w:numPr>
          <w:ilvl w:val="0"/>
          <w:numId w:val="16"/>
        </w:numPr>
        <w:spacing w:before="0" w:after="0"/>
      </w:pPr>
      <w:r w:rsidRPr="00BB1206">
        <w:t>des informations sur l’agent et sa carrière</w:t>
      </w:r>
    </w:p>
    <w:p w:rsidR="00397CA8" w:rsidRDefault="00397CA8" w:rsidP="00397CA8">
      <w:pPr>
        <w:spacing w:before="0" w:after="0"/>
      </w:pPr>
    </w:p>
    <w:p w:rsidR="00397CA8" w:rsidRDefault="00397CA8" w:rsidP="00397CA8">
      <w:pPr>
        <w:spacing w:before="0" w:after="0"/>
      </w:pPr>
    </w:p>
    <w:p w:rsidR="00E743C3" w:rsidRPr="00BB1206" w:rsidRDefault="00E743C3" w:rsidP="00E743C3">
      <w:pPr>
        <w:spacing w:before="0" w:after="0"/>
      </w:pPr>
    </w:p>
    <w:p w:rsidR="00E743C3" w:rsidRDefault="00F5713B" w:rsidP="00F5713B">
      <w:pPr>
        <w:pStyle w:val="Titre3"/>
      </w:pPr>
      <w:bookmarkStart w:id="48" w:name="_Toc334016556"/>
      <w:r>
        <w:t>Champs fournis</w:t>
      </w:r>
      <w:bookmarkEnd w:id="48"/>
      <w:r w:rsidR="00A67BD3" w:rsidRPr="00BB1206">
        <w:t xml:space="preserve"> </w:t>
      </w:r>
    </w:p>
    <w:tbl>
      <w:tblPr>
        <w:tblW w:w="48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00" w:firstRow="0" w:lastRow="0" w:firstColumn="0" w:lastColumn="0" w:noHBand="0" w:noVBand="0"/>
      </w:tblPr>
      <w:tblGrid>
        <w:gridCol w:w="2944"/>
        <w:gridCol w:w="3103"/>
        <w:gridCol w:w="3700"/>
      </w:tblGrid>
      <w:tr w:rsidR="00F17291" w:rsidRPr="00D867AA" w:rsidTr="00F17291">
        <w:tc>
          <w:tcPr>
            <w:tcW w:w="151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F17291" w:rsidRPr="00D867AA" w:rsidRDefault="00F17291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Libellé du Champ</w:t>
            </w:r>
          </w:p>
        </w:tc>
        <w:tc>
          <w:tcPr>
            <w:tcW w:w="1592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F17291" w:rsidRPr="00D867AA" w:rsidRDefault="00F17291" w:rsidP="001F60BB">
            <w:pPr>
              <w:rPr>
                <w:b/>
                <w:color w:val="FFFFFF"/>
              </w:rPr>
            </w:pPr>
            <w:r w:rsidRPr="00D867AA">
              <w:rPr>
                <w:b/>
                <w:color w:val="FFFFFF"/>
              </w:rPr>
              <w:t>Type du champ</w:t>
            </w:r>
          </w:p>
        </w:tc>
        <w:tc>
          <w:tcPr>
            <w:tcW w:w="1898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0000FF"/>
          </w:tcPr>
          <w:p w:rsidR="00F17291" w:rsidRPr="00D867AA" w:rsidRDefault="00F17291" w:rsidP="001F60BB">
            <w:pPr>
              <w:rPr>
                <w:b/>
                <w:color w:val="FFFFFF"/>
              </w:rPr>
            </w:pPr>
          </w:p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Budget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 xml:space="preserve">Année 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Numéro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NFA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OPI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Réglementaire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Budgété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>
              <w:t>Statut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Nom de la direction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Section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Localisation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Titre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Niveau étude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Responsable Hiérarchique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Corps / cadre emploi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Grade du poste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Mission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Activité principales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Activités supplémentaires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Savoir-faire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Savoirs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  <w:tr w:rsidR="00E743C3" w:rsidRPr="00BB1206" w:rsidTr="00F172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Comportements professionnels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43C3" w:rsidRPr="00BB1206" w:rsidRDefault="00E743C3" w:rsidP="001F60BB"/>
        </w:tc>
      </w:tr>
    </w:tbl>
    <w:p w:rsidR="00E743C3" w:rsidRDefault="00E743C3" w:rsidP="00E743C3"/>
    <w:p w:rsidR="00397CA8" w:rsidRDefault="00397CA8" w:rsidP="00E743C3"/>
    <w:p w:rsidR="00397CA8" w:rsidRPr="00BB1206" w:rsidRDefault="00397CA8" w:rsidP="00E743C3"/>
    <w:p w:rsidR="00E743C3" w:rsidRPr="00BB1206" w:rsidRDefault="00E743C3" w:rsidP="00E743C3">
      <w:r w:rsidRPr="00BB1206">
        <w:t>Titulaire du poste :</w:t>
      </w: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804"/>
      </w:tblGrid>
      <w:tr w:rsidR="00E743C3" w:rsidRPr="00BB1206" w:rsidTr="00384396">
        <w:trPr>
          <w:trHeight w:val="315"/>
        </w:trPr>
        <w:tc>
          <w:tcPr>
            <w:tcW w:w="2977" w:type="dxa"/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Nom prénom de l’agent</w:t>
            </w:r>
          </w:p>
        </w:tc>
        <w:tc>
          <w:tcPr>
            <w:tcW w:w="6804" w:type="dxa"/>
            <w:vAlign w:val="bottom"/>
          </w:tcPr>
          <w:p w:rsidR="00E743C3" w:rsidRPr="00BB1206" w:rsidRDefault="00E743C3" w:rsidP="001F60BB"/>
        </w:tc>
      </w:tr>
      <w:tr w:rsidR="00E743C3" w:rsidRPr="00BB1206" w:rsidTr="00384396">
        <w:trPr>
          <w:trHeight w:val="315"/>
        </w:trPr>
        <w:tc>
          <w:tcPr>
            <w:tcW w:w="2977" w:type="dxa"/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>Grade de l’agent</w:t>
            </w:r>
          </w:p>
        </w:tc>
        <w:tc>
          <w:tcPr>
            <w:tcW w:w="6804" w:type="dxa"/>
            <w:vAlign w:val="bottom"/>
          </w:tcPr>
          <w:p w:rsidR="00E743C3" w:rsidRPr="00BB1206" w:rsidRDefault="00E743C3" w:rsidP="001F60BB"/>
        </w:tc>
      </w:tr>
      <w:tr w:rsidR="00E743C3" w:rsidRPr="00BB1206" w:rsidTr="00384396">
        <w:trPr>
          <w:trHeight w:val="315"/>
        </w:trPr>
        <w:tc>
          <w:tcPr>
            <w:tcW w:w="2977" w:type="dxa"/>
            <w:shd w:val="clear" w:color="auto" w:fill="auto"/>
            <w:noWrap/>
            <w:vAlign w:val="bottom"/>
          </w:tcPr>
          <w:p w:rsidR="00E743C3" w:rsidRPr="00BB1206" w:rsidRDefault="00F17291" w:rsidP="001F60BB">
            <w:r w:rsidRPr="00BB1206">
              <w:t>Étude</w:t>
            </w:r>
          </w:p>
        </w:tc>
        <w:tc>
          <w:tcPr>
            <w:tcW w:w="6804" w:type="dxa"/>
            <w:vAlign w:val="bottom"/>
          </w:tcPr>
          <w:p w:rsidR="00E743C3" w:rsidRPr="00BB1206" w:rsidRDefault="00E743C3" w:rsidP="001F60BB"/>
        </w:tc>
      </w:tr>
      <w:tr w:rsidR="00E743C3" w:rsidRPr="00BB1206" w:rsidTr="00384396">
        <w:trPr>
          <w:trHeight w:val="315"/>
        </w:trPr>
        <w:tc>
          <w:tcPr>
            <w:tcW w:w="2977" w:type="dxa"/>
            <w:shd w:val="clear" w:color="auto" w:fill="auto"/>
            <w:noWrap/>
            <w:vAlign w:val="bottom"/>
          </w:tcPr>
          <w:p w:rsidR="00E743C3" w:rsidRPr="00BB1206" w:rsidRDefault="00E743C3" w:rsidP="001F60BB">
            <w:r w:rsidRPr="00BB1206">
              <w:t xml:space="preserve">Temps de travail </w:t>
            </w:r>
          </w:p>
        </w:tc>
        <w:tc>
          <w:tcPr>
            <w:tcW w:w="6804" w:type="dxa"/>
            <w:vAlign w:val="bottom"/>
          </w:tcPr>
          <w:p w:rsidR="00E743C3" w:rsidRPr="00BB1206" w:rsidRDefault="00E743C3" w:rsidP="001F60BB"/>
        </w:tc>
      </w:tr>
    </w:tbl>
    <w:p w:rsidR="00E743C3" w:rsidRDefault="00E743C3" w:rsidP="00E743C3"/>
    <w:p w:rsidR="00E743C3" w:rsidRDefault="00E743C3" w:rsidP="00F5713B">
      <w:pPr>
        <w:pStyle w:val="Titre4"/>
        <w:numPr>
          <w:ilvl w:val="0"/>
          <w:numId w:val="0"/>
        </w:numPr>
      </w:pPr>
    </w:p>
    <w:sectPr w:rsidR="00E743C3" w:rsidSect="0088541D">
      <w:headerReference w:type="default" r:id="rId30"/>
      <w:footerReference w:type="default" r:id="rId31"/>
      <w:footerReference w:type="first" r:id="rId32"/>
      <w:pgSz w:w="11907" w:h="16840" w:code="9"/>
      <w:pgMar w:top="947" w:right="964" w:bottom="1531" w:left="1021" w:header="624" w:footer="550" w:gutter="0"/>
      <w:pgBorders w:offsetFrom="page">
        <w:bottom w:val="single" w:sz="4" w:space="24" w:color="auto"/>
      </w:pgBorders>
      <w:pgNumType w:chapSep="period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EA" w:rsidRDefault="00102FEA">
      <w:r>
        <w:separator/>
      </w:r>
    </w:p>
  </w:endnote>
  <w:endnote w:type="continuationSeparator" w:id="0">
    <w:p w:rsidR="00102FEA" w:rsidRDefault="0010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(Utiliser une police de caractè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0BB" w:rsidRPr="006F6475" w:rsidRDefault="001F60BB" w:rsidP="006F6475">
    <w:pPr>
      <w:pStyle w:val="Pieddepage"/>
      <w:rPr>
        <w:rFonts w:cs="Arial"/>
        <w:sz w:val="16"/>
        <w:szCs w:val="16"/>
      </w:rPr>
    </w:pP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AUTHOR </w:instrText>
    </w:r>
    <w:r w:rsidRPr="00F22F91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T. CHARVET</w:t>
    </w:r>
    <w:r w:rsidRPr="00F22F91">
      <w:rPr>
        <w:rFonts w:cs="Arial"/>
        <w:sz w:val="16"/>
        <w:szCs w:val="16"/>
      </w:rPr>
      <w:fldChar w:fldCharType="end"/>
    </w:r>
    <w:r w:rsidRPr="00F22F91">
      <w:rPr>
        <w:rFonts w:cs="Arial"/>
        <w:sz w:val="16"/>
        <w:szCs w:val="16"/>
      </w:rPr>
      <w:tab/>
      <w:t xml:space="preserve">Page </w:t>
    </w: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PAGE </w:instrText>
    </w:r>
    <w:r w:rsidRPr="00F22F91">
      <w:rPr>
        <w:rFonts w:cs="Arial"/>
        <w:sz w:val="16"/>
        <w:szCs w:val="16"/>
      </w:rPr>
      <w:fldChar w:fldCharType="separate"/>
    </w:r>
    <w:r w:rsidR="0018215B">
      <w:rPr>
        <w:rFonts w:cs="Arial"/>
        <w:noProof/>
        <w:sz w:val="16"/>
        <w:szCs w:val="16"/>
      </w:rPr>
      <w:t>16</w:t>
    </w:r>
    <w:r w:rsidRPr="00F22F91">
      <w:rPr>
        <w:rFonts w:cs="Arial"/>
        <w:sz w:val="16"/>
        <w:szCs w:val="16"/>
      </w:rPr>
      <w:fldChar w:fldCharType="end"/>
    </w:r>
    <w:r w:rsidRPr="00F22F91">
      <w:rPr>
        <w:rFonts w:cs="Arial"/>
        <w:sz w:val="16"/>
        <w:szCs w:val="16"/>
      </w:rPr>
      <w:tab/>
    </w: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FILENAME </w:instrText>
    </w:r>
    <w:r w:rsidRPr="00F22F91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SIRH11_SFD_kiosque-V2.0</w:t>
    </w:r>
    <w:r w:rsidRPr="00F22F91">
      <w:rPr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0BB" w:rsidRPr="00F22F91" w:rsidRDefault="001F60BB" w:rsidP="00F22F91">
    <w:pPr>
      <w:pStyle w:val="Pieddepage"/>
      <w:rPr>
        <w:rFonts w:cs="Arial"/>
        <w:sz w:val="16"/>
        <w:szCs w:val="16"/>
      </w:rPr>
    </w:pP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AUTHOR </w:instrText>
    </w:r>
    <w:r w:rsidRPr="00F22F91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T. CHARVET</w:t>
    </w:r>
    <w:r w:rsidRPr="00F22F91">
      <w:rPr>
        <w:rFonts w:cs="Arial"/>
        <w:sz w:val="16"/>
        <w:szCs w:val="16"/>
      </w:rPr>
      <w:fldChar w:fldCharType="end"/>
    </w:r>
    <w:r w:rsidRPr="00F22F91">
      <w:rPr>
        <w:rFonts w:cs="Arial"/>
        <w:sz w:val="16"/>
        <w:szCs w:val="16"/>
      </w:rPr>
      <w:tab/>
      <w:t xml:space="preserve">Page </w:t>
    </w: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PAGE </w:instrText>
    </w:r>
    <w:r w:rsidRPr="00F22F91">
      <w:rPr>
        <w:rFonts w:cs="Arial"/>
        <w:sz w:val="16"/>
        <w:szCs w:val="16"/>
      </w:rPr>
      <w:fldChar w:fldCharType="separate"/>
    </w:r>
    <w:r w:rsidR="00FC2512">
      <w:rPr>
        <w:rFonts w:cs="Arial"/>
        <w:noProof/>
        <w:sz w:val="16"/>
        <w:szCs w:val="16"/>
      </w:rPr>
      <w:t>1</w:t>
    </w:r>
    <w:r w:rsidRPr="00F22F91">
      <w:rPr>
        <w:rFonts w:cs="Arial"/>
        <w:sz w:val="16"/>
        <w:szCs w:val="16"/>
      </w:rPr>
      <w:fldChar w:fldCharType="end"/>
    </w:r>
    <w:r w:rsidRPr="00F22F91">
      <w:rPr>
        <w:rFonts w:cs="Arial"/>
        <w:sz w:val="16"/>
        <w:szCs w:val="16"/>
      </w:rPr>
      <w:tab/>
    </w:r>
    <w:r w:rsidRPr="00F22F91">
      <w:rPr>
        <w:rFonts w:cs="Arial"/>
        <w:sz w:val="16"/>
        <w:szCs w:val="16"/>
      </w:rPr>
      <w:fldChar w:fldCharType="begin"/>
    </w:r>
    <w:r w:rsidRPr="00F22F91">
      <w:rPr>
        <w:rFonts w:cs="Arial"/>
        <w:sz w:val="16"/>
        <w:szCs w:val="16"/>
      </w:rPr>
      <w:instrText xml:space="preserve"> FILENAME </w:instrText>
    </w:r>
    <w:r w:rsidRPr="00F22F91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SIRH11_SFD_kiosque-V2.0</w:t>
    </w:r>
    <w:r w:rsidRPr="00F22F91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EA" w:rsidRDefault="00102FEA">
      <w:r>
        <w:separator/>
      </w:r>
    </w:p>
  </w:footnote>
  <w:footnote w:type="continuationSeparator" w:id="0">
    <w:p w:rsidR="00102FEA" w:rsidRDefault="00102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18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31"/>
      <w:gridCol w:w="6420"/>
      <w:gridCol w:w="1584"/>
    </w:tblGrid>
    <w:tr w:rsidR="001F60BB" w:rsidTr="00172183">
      <w:trPr>
        <w:cantSplit/>
        <w:trHeight w:val="664"/>
      </w:trPr>
      <w:tc>
        <w:tcPr>
          <w:tcW w:w="1931" w:type="dxa"/>
        </w:tcPr>
        <w:p w:rsidR="001F60BB" w:rsidRDefault="001F60BB" w:rsidP="005704CA">
          <w:pPr>
            <w:pStyle w:val="En-tte"/>
            <w:rPr>
              <w:sz w:val="10"/>
            </w:rPr>
          </w:pPr>
          <w:r>
            <w:rPr>
              <w:noProof/>
              <w:sz w:val="10"/>
              <w:lang w:val="fr-FR"/>
            </w:rPr>
            <w:drawing>
              <wp:inline distT="0" distB="0" distL="0" distR="0" wp14:anchorId="12B48D0A" wp14:editId="3393666A">
                <wp:extent cx="457201" cy="594361"/>
                <wp:effectExtent l="0" t="0" r="0" b="0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I-logo-usage-intern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1" cy="594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0" w:type="dxa"/>
        </w:tcPr>
        <w:p w:rsidR="001F60BB" w:rsidRDefault="001F60BB" w:rsidP="00B76519">
          <w:pPr>
            <w:pStyle w:val="En-tte"/>
            <w:jc w:val="center"/>
            <w:rPr>
              <w:b/>
              <w:caps/>
              <w:color w:val="0000FF"/>
              <w:sz w:val="28"/>
            </w:rPr>
          </w:pPr>
          <w:r>
            <w:rPr>
              <w:b/>
              <w:caps/>
              <w:color w:val="0000FF"/>
              <w:sz w:val="28"/>
            </w:rPr>
            <w:fldChar w:fldCharType="begin"/>
          </w:r>
          <w:r>
            <w:rPr>
              <w:b/>
              <w:caps/>
              <w:color w:val="0000FF"/>
              <w:sz w:val="28"/>
            </w:rPr>
            <w:instrText xml:space="preserve"> SUBJECT   \* MERGEFORMAT </w:instrText>
          </w:r>
          <w:r>
            <w:rPr>
              <w:b/>
              <w:caps/>
              <w:color w:val="0000FF"/>
              <w:sz w:val="28"/>
            </w:rPr>
            <w:fldChar w:fldCharType="separate"/>
          </w:r>
          <w:r>
            <w:rPr>
              <w:b/>
              <w:caps/>
              <w:color w:val="0000FF"/>
              <w:sz w:val="28"/>
            </w:rPr>
            <w:t>SIRH V2</w:t>
          </w:r>
          <w:r>
            <w:rPr>
              <w:b/>
              <w:caps/>
              <w:color w:val="0000FF"/>
              <w:sz w:val="28"/>
            </w:rPr>
            <w:fldChar w:fldCharType="end"/>
          </w:r>
          <w:r>
            <w:rPr>
              <w:b/>
              <w:caps/>
              <w:color w:val="0000FF"/>
              <w:sz w:val="28"/>
            </w:rPr>
            <w:t xml:space="preserve"> </w:t>
          </w:r>
        </w:p>
        <w:p w:rsidR="001F60BB" w:rsidRPr="00B76519" w:rsidRDefault="001F60BB" w:rsidP="00B76519">
          <w:pPr>
            <w:pStyle w:val="En-tte"/>
            <w:jc w:val="center"/>
            <w:rPr>
              <w:b/>
              <w:caps/>
              <w:color w:val="0000FF"/>
              <w:sz w:val="28"/>
            </w:rPr>
          </w:pPr>
          <w:r>
            <w:rPr>
              <w:b/>
              <w:caps/>
              <w:color w:val="0000FF"/>
              <w:sz w:val="28"/>
            </w:rPr>
            <w:fldChar w:fldCharType="begin"/>
          </w:r>
          <w:r>
            <w:rPr>
              <w:b/>
              <w:caps/>
              <w:color w:val="0000FF"/>
              <w:sz w:val="28"/>
            </w:rPr>
            <w:instrText xml:space="preserve"> TITLE   \* MERGEFORMAT </w:instrText>
          </w:r>
          <w:r>
            <w:rPr>
              <w:b/>
              <w:caps/>
              <w:color w:val="0000FF"/>
              <w:sz w:val="28"/>
            </w:rPr>
            <w:fldChar w:fldCharType="separate"/>
          </w:r>
          <w:r>
            <w:rPr>
              <w:b/>
              <w:caps/>
              <w:color w:val="0000FF"/>
              <w:sz w:val="28"/>
            </w:rPr>
            <w:t>Spécification Fonctionnelle Détaillée</w:t>
          </w:r>
          <w:r>
            <w:rPr>
              <w:b/>
              <w:caps/>
              <w:color w:val="0000FF"/>
              <w:sz w:val="28"/>
            </w:rPr>
            <w:fldChar w:fldCharType="end"/>
          </w:r>
        </w:p>
      </w:tc>
      <w:tc>
        <w:tcPr>
          <w:tcW w:w="1584" w:type="dxa"/>
        </w:tcPr>
        <w:p w:rsidR="001F60BB" w:rsidRPr="000F18A2" w:rsidRDefault="001F60BB" w:rsidP="005704CA">
          <w:pPr>
            <w:pStyle w:val="En-tte"/>
            <w:jc w:val="right"/>
            <w:rPr>
              <w:sz w:val="16"/>
              <w:szCs w:val="16"/>
            </w:rPr>
          </w:pPr>
          <w:r w:rsidRPr="000F18A2">
            <w:rPr>
              <w:sz w:val="16"/>
              <w:szCs w:val="16"/>
            </w:rPr>
            <w:fldChar w:fldCharType="begin"/>
          </w:r>
          <w:r w:rsidRPr="000F18A2">
            <w:rPr>
              <w:sz w:val="16"/>
              <w:szCs w:val="16"/>
            </w:rPr>
            <w:instrText xml:space="preserve"> DATE  \@ "d MMMM yyyy"  \* MERGEFORMAT </w:instrText>
          </w:r>
          <w:r w:rsidRPr="000F18A2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28 août 2012</w:t>
          </w:r>
          <w:r w:rsidRPr="000F18A2">
            <w:rPr>
              <w:sz w:val="16"/>
              <w:szCs w:val="16"/>
            </w:rPr>
            <w:fldChar w:fldCharType="end"/>
          </w:r>
          <w:r w:rsidRPr="000F18A2">
            <w:rPr>
              <w:sz w:val="16"/>
              <w:szCs w:val="16"/>
            </w:rPr>
            <w:fldChar w:fldCharType="begin"/>
          </w:r>
          <w:r w:rsidRPr="000F18A2">
            <w:rPr>
              <w:sz w:val="16"/>
              <w:szCs w:val="16"/>
            </w:rPr>
            <w:instrText xml:space="preserve"> COMMENTS  \* MERGEFORMAT </w:instrText>
          </w:r>
          <w:r w:rsidRPr="000F18A2">
            <w:rPr>
              <w:sz w:val="16"/>
              <w:szCs w:val="16"/>
            </w:rPr>
            <w:fldChar w:fldCharType="end"/>
          </w:r>
        </w:p>
        <w:p w:rsidR="001F60BB" w:rsidRDefault="001F60BB" w:rsidP="005704CA">
          <w:pPr>
            <w:pStyle w:val="En-tte"/>
            <w:rPr>
              <w:sz w:val="10"/>
            </w:rPr>
          </w:pPr>
        </w:p>
      </w:tc>
    </w:tr>
  </w:tbl>
  <w:p w:rsidR="001F60BB" w:rsidRPr="007900A6" w:rsidRDefault="001F60BB">
    <w:pPr>
      <w:pStyle w:val="En-tte"/>
      <w:rPr>
        <w:rFonts w:ascii="(Utiliser une police de caractè" w:hAnsi="(Utiliser une police de caractè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CAECE7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622EE7EA"/>
    <w:lvl w:ilvl="0">
      <w:start w:val="1"/>
      <w:numFmt w:val="decimal"/>
      <w:pStyle w:val="Titre1"/>
      <w:lvlText w:val="%1."/>
      <w:legacy w:legacy="1" w:legacySpace="144" w:legacyIndent="0"/>
      <w:lvlJc w:val="left"/>
      <w:pPr>
        <w:ind w:left="5387" w:firstLine="0"/>
      </w:pPr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2">
    <w:nsid w:val="00AC6AE2"/>
    <w:multiLevelType w:val="hybridMultilevel"/>
    <w:tmpl w:val="73FE3BAE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F3BF9"/>
    <w:multiLevelType w:val="singleLevel"/>
    <w:tmpl w:val="BDA25FD6"/>
    <w:lvl w:ilvl="0">
      <w:start w:val="1"/>
      <w:numFmt w:val="bullet"/>
      <w:pStyle w:val="Retraitpuce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</w:abstractNum>
  <w:abstractNum w:abstractNumId="4">
    <w:nsid w:val="04EB4B87"/>
    <w:multiLevelType w:val="hybridMultilevel"/>
    <w:tmpl w:val="A1E0B0FC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F44420"/>
    <w:multiLevelType w:val="hybridMultilevel"/>
    <w:tmpl w:val="A792F8C2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52C7E"/>
    <w:multiLevelType w:val="singleLevel"/>
    <w:tmpl w:val="5CA20DEC"/>
    <w:lvl w:ilvl="0">
      <w:start w:val="1"/>
      <w:numFmt w:val="bullet"/>
      <w:pStyle w:val="L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63E4514"/>
    <w:multiLevelType w:val="singleLevel"/>
    <w:tmpl w:val="D6E2597A"/>
    <w:lvl w:ilvl="0">
      <w:start w:val="1"/>
      <w:numFmt w:val="decimal"/>
      <w:pStyle w:val="Annexe"/>
      <w:lvlText w:val="Annexe %1 -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</w:abstractNum>
  <w:abstractNum w:abstractNumId="8">
    <w:nsid w:val="27D1450B"/>
    <w:multiLevelType w:val="hybridMultilevel"/>
    <w:tmpl w:val="16A28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052ED"/>
    <w:multiLevelType w:val="singleLevel"/>
    <w:tmpl w:val="F4200F30"/>
    <w:lvl w:ilvl="0">
      <w:start w:val="1"/>
      <w:numFmt w:val="bullet"/>
      <w:pStyle w:val="L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565852"/>
    <w:multiLevelType w:val="singleLevel"/>
    <w:tmpl w:val="AF668E76"/>
    <w:lvl w:ilvl="0">
      <w:start w:val="1"/>
      <w:numFmt w:val="bullet"/>
      <w:pStyle w:val="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613D60"/>
    <w:multiLevelType w:val="singleLevel"/>
    <w:tmpl w:val="D8B89556"/>
    <w:lvl w:ilvl="0">
      <w:start w:val="1"/>
      <w:numFmt w:val="bullet"/>
      <w:pStyle w:val="listepucestn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A302D1"/>
    <w:multiLevelType w:val="singleLevel"/>
    <w:tmpl w:val="C06A2FD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2E2EF6"/>
    <w:multiLevelType w:val="singleLevel"/>
    <w:tmpl w:val="793439A6"/>
    <w:lvl w:ilvl="0">
      <w:start w:val="4"/>
      <w:numFmt w:val="bullet"/>
      <w:pStyle w:val="enum1"/>
      <w:lvlText w:val="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</w:abstractNum>
  <w:abstractNum w:abstractNumId="14">
    <w:nsid w:val="3CCD53FA"/>
    <w:multiLevelType w:val="hybridMultilevel"/>
    <w:tmpl w:val="2B5006E4"/>
    <w:lvl w:ilvl="0" w:tplc="A57C09AA">
      <w:start w:val="1"/>
      <w:numFmt w:val="decimal"/>
      <w:pStyle w:val="Salutations"/>
      <w:lvlText w:val="RG-SVM-%1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A0F58"/>
    <w:multiLevelType w:val="hybridMultilevel"/>
    <w:tmpl w:val="A2E6E9A4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BE2"/>
    <w:multiLevelType w:val="hybridMultilevel"/>
    <w:tmpl w:val="CED8C99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F881FAF"/>
    <w:multiLevelType w:val="hybridMultilevel"/>
    <w:tmpl w:val="B1A6DB70"/>
    <w:lvl w:ilvl="0" w:tplc="8C46D2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46D2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DF185FFA">
      <w:start w:val="2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442EA1"/>
    <w:multiLevelType w:val="hybridMultilevel"/>
    <w:tmpl w:val="21007D74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C74857"/>
    <w:multiLevelType w:val="hybridMultilevel"/>
    <w:tmpl w:val="031CB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C06E9"/>
    <w:multiLevelType w:val="hybridMultilevel"/>
    <w:tmpl w:val="8D58ECDA"/>
    <w:lvl w:ilvl="0" w:tplc="1D50D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929F0"/>
    <w:multiLevelType w:val="multilevel"/>
    <w:tmpl w:val="47AC1BC2"/>
    <w:lvl w:ilvl="0">
      <w:start w:val="1"/>
      <w:numFmt w:val="bullet"/>
      <w:pStyle w:val="Retraitpuce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455676"/>
    <w:multiLevelType w:val="multilevel"/>
    <w:tmpl w:val="8362E98E"/>
    <w:lvl w:ilvl="0">
      <w:start w:val="1"/>
      <w:numFmt w:val="bullet"/>
      <w:pStyle w:val="Retraitnum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B84016"/>
    <w:multiLevelType w:val="hybridMultilevel"/>
    <w:tmpl w:val="8F703E10"/>
    <w:lvl w:ilvl="0" w:tplc="4F828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C79BA"/>
    <w:multiLevelType w:val="singleLevel"/>
    <w:tmpl w:val="B234083C"/>
    <w:lvl w:ilvl="0">
      <w:start w:val="1"/>
      <w:numFmt w:val="bullet"/>
      <w:pStyle w:val="listepuces2tnr"/>
      <w:lvlText w:val="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13"/>
  </w:num>
  <w:num w:numId="11">
    <w:abstractNumId w:val="21"/>
  </w:num>
  <w:num w:numId="12">
    <w:abstractNumId w:val="22"/>
  </w:num>
  <w:num w:numId="13">
    <w:abstractNumId w:val="0"/>
  </w:num>
  <w:num w:numId="14">
    <w:abstractNumId w:val="14"/>
  </w:num>
  <w:num w:numId="15">
    <w:abstractNumId w:val="4"/>
  </w:num>
  <w:num w:numId="16">
    <w:abstractNumId w:val="17"/>
  </w:num>
  <w:num w:numId="17">
    <w:abstractNumId w:val="5"/>
  </w:num>
  <w:num w:numId="18">
    <w:abstractNumId w:val="20"/>
  </w:num>
  <w:num w:numId="19">
    <w:abstractNumId w:val="16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8"/>
  </w:num>
  <w:num w:numId="27">
    <w:abstractNumId w:val="15"/>
  </w:num>
  <w:num w:numId="28">
    <w:abstractNumId w:val="18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activeWritingStyle w:appName="MSWord" w:lang="fr-CA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fr-CA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E8"/>
    <w:rsid w:val="00001373"/>
    <w:rsid w:val="00011A5A"/>
    <w:rsid w:val="000212AA"/>
    <w:rsid w:val="00021A92"/>
    <w:rsid w:val="00024A6B"/>
    <w:rsid w:val="000306B1"/>
    <w:rsid w:val="000316AA"/>
    <w:rsid w:val="000351D6"/>
    <w:rsid w:val="00035F9D"/>
    <w:rsid w:val="000402E8"/>
    <w:rsid w:val="00043D2C"/>
    <w:rsid w:val="00047C15"/>
    <w:rsid w:val="000502C2"/>
    <w:rsid w:val="00052BAF"/>
    <w:rsid w:val="00053638"/>
    <w:rsid w:val="00054503"/>
    <w:rsid w:val="00065103"/>
    <w:rsid w:val="00073704"/>
    <w:rsid w:val="00074385"/>
    <w:rsid w:val="00075CC8"/>
    <w:rsid w:val="0007719F"/>
    <w:rsid w:val="000771A1"/>
    <w:rsid w:val="00083B06"/>
    <w:rsid w:val="00086096"/>
    <w:rsid w:val="000907F4"/>
    <w:rsid w:val="000925B6"/>
    <w:rsid w:val="000A1C1A"/>
    <w:rsid w:val="000A2138"/>
    <w:rsid w:val="000A36F9"/>
    <w:rsid w:val="000B1BA7"/>
    <w:rsid w:val="000B1E81"/>
    <w:rsid w:val="000B63DB"/>
    <w:rsid w:val="000C1579"/>
    <w:rsid w:val="000C4A1E"/>
    <w:rsid w:val="000C73D5"/>
    <w:rsid w:val="000D0612"/>
    <w:rsid w:val="000D131D"/>
    <w:rsid w:val="000D1C6B"/>
    <w:rsid w:val="000E0250"/>
    <w:rsid w:val="000E18FC"/>
    <w:rsid w:val="000E7048"/>
    <w:rsid w:val="000E7655"/>
    <w:rsid w:val="000F061A"/>
    <w:rsid w:val="000F18A2"/>
    <w:rsid w:val="000F47EC"/>
    <w:rsid w:val="000F50DD"/>
    <w:rsid w:val="00102FEA"/>
    <w:rsid w:val="00110BF5"/>
    <w:rsid w:val="00111580"/>
    <w:rsid w:val="00115506"/>
    <w:rsid w:val="00115859"/>
    <w:rsid w:val="00117BF8"/>
    <w:rsid w:val="00120935"/>
    <w:rsid w:val="001209E6"/>
    <w:rsid w:val="00124644"/>
    <w:rsid w:val="00124EE6"/>
    <w:rsid w:val="00127641"/>
    <w:rsid w:val="00131241"/>
    <w:rsid w:val="0013345A"/>
    <w:rsid w:val="00143981"/>
    <w:rsid w:val="0014673A"/>
    <w:rsid w:val="00147388"/>
    <w:rsid w:val="001570F0"/>
    <w:rsid w:val="00161794"/>
    <w:rsid w:val="00163188"/>
    <w:rsid w:val="001640C9"/>
    <w:rsid w:val="001648AA"/>
    <w:rsid w:val="00171AC4"/>
    <w:rsid w:val="00172183"/>
    <w:rsid w:val="00174B68"/>
    <w:rsid w:val="00175117"/>
    <w:rsid w:val="0018215B"/>
    <w:rsid w:val="00184C28"/>
    <w:rsid w:val="00185135"/>
    <w:rsid w:val="001865CC"/>
    <w:rsid w:val="0018755C"/>
    <w:rsid w:val="00195EE0"/>
    <w:rsid w:val="00197569"/>
    <w:rsid w:val="001A06C4"/>
    <w:rsid w:val="001A50F9"/>
    <w:rsid w:val="001A621B"/>
    <w:rsid w:val="001A7A91"/>
    <w:rsid w:val="001B06B9"/>
    <w:rsid w:val="001B4731"/>
    <w:rsid w:val="001B48B9"/>
    <w:rsid w:val="001C1415"/>
    <w:rsid w:val="001C34F2"/>
    <w:rsid w:val="001C3EDE"/>
    <w:rsid w:val="001D03E7"/>
    <w:rsid w:val="001D247F"/>
    <w:rsid w:val="001D254F"/>
    <w:rsid w:val="001E394A"/>
    <w:rsid w:val="001E6E44"/>
    <w:rsid w:val="001F60BB"/>
    <w:rsid w:val="001F72C6"/>
    <w:rsid w:val="00207BB0"/>
    <w:rsid w:val="00216266"/>
    <w:rsid w:val="002168B1"/>
    <w:rsid w:val="00220B63"/>
    <w:rsid w:val="00220F61"/>
    <w:rsid w:val="00223459"/>
    <w:rsid w:val="002272DE"/>
    <w:rsid w:val="00230608"/>
    <w:rsid w:val="002336F6"/>
    <w:rsid w:val="002345FB"/>
    <w:rsid w:val="00237979"/>
    <w:rsid w:val="00241110"/>
    <w:rsid w:val="0024218A"/>
    <w:rsid w:val="0024324E"/>
    <w:rsid w:val="00253109"/>
    <w:rsid w:val="00260463"/>
    <w:rsid w:val="00265452"/>
    <w:rsid w:val="002729ED"/>
    <w:rsid w:val="0027457C"/>
    <w:rsid w:val="00275D73"/>
    <w:rsid w:val="00293441"/>
    <w:rsid w:val="002A2084"/>
    <w:rsid w:val="002A33A2"/>
    <w:rsid w:val="002A5B32"/>
    <w:rsid w:val="002B1CCA"/>
    <w:rsid w:val="002B61B1"/>
    <w:rsid w:val="002C6B57"/>
    <w:rsid w:val="002D0B25"/>
    <w:rsid w:val="002D23A1"/>
    <w:rsid w:val="002D5C3C"/>
    <w:rsid w:val="002D645A"/>
    <w:rsid w:val="002D6DF3"/>
    <w:rsid w:val="002E2FEF"/>
    <w:rsid w:val="002E65FC"/>
    <w:rsid w:val="002E73B7"/>
    <w:rsid w:val="002F3560"/>
    <w:rsid w:val="002F4340"/>
    <w:rsid w:val="002F597E"/>
    <w:rsid w:val="002F6411"/>
    <w:rsid w:val="00302413"/>
    <w:rsid w:val="0030558B"/>
    <w:rsid w:val="0030734E"/>
    <w:rsid w:val="00320ADF"/>
    <w:rsid w:val="00327124"/>
    <w:rsid w:val="00330C27"/>
    <w:rsid w:val="00335352"/>
    <w:rsid w:val="003402D6"/>
    <w:rsid w:val="00340D03"/>
    <w:rsid w:val="00345A30"/>
    <w:rsid w:val="00357F0E"/>
    <w:rsid w:val="00365377"/>
    <w:rsid w:val="00370548"/>
    <w:rsid w:val="00370C8F"/>
    <w:rsid w:val="00372003"/>
    <w:rsid w:val="00375CD4"/>
    <w:rsid w:val="00376F4A"/>
    <w:rsid w:val="00380B2C"/>
    <w:rsid w:val="0038370B"/>
    <w:rsid w:val="00383B6D"/>
    <w:rsid w:val="00384396"/>
    <w:rsid w:val="00385C7A"/>
    <w:rsid w:val="0038643F"/>
    <w:rsid w:val="003877FE"/>
    <w:rsid w:val="0039061C"/>
    <w:rsid w:val="00394A77"/>
    <w:rsid w:val="00397CA8"/>
    <w:rsid w:val="003A16A0"/>
    <w:rsid w:val="003A5AAB"/>
    <w:rsid w:val="003A623F"/>
    <w:rsid w:val="003B0A23"/>
    <w:rsid w:val="003B720B"/>
    <w:rsid w:val="003B76AD"/>
    <w:rsid w:val="003C1052"/>
    <w:rsid w:val="003C3C49"/>
    <w:rsid w:val="003C7F2E"/>
    <w:rsid w:val="003D201A"/>
    <w:rsid w:val="003D6899"/>
    <w:rsid w:val="003D7490"/>
    <w:rsid w:val="003E10B6"/>
    <w:rsid w:val="003E260D"/>
    <w:rsid w:val="003E3205"/>
    <w:rsid w:val="003F3CFE"/>
    <w:rsid w:val="003F4243"/>
    <w:rsid w:val="00400BC3"/>
    <w:rsid w:val="00402B64"/>
    <w:rsid w:val="00403B60"/>
    <w:rsid w:val="00404025"/>
    <w:rsid w:val="004047CA"/>
    <w:rsid w:val="00407C62"/>
    <w:rsid w:val="00410C42"/>
    <w:rsid w:val="004130A6"/>
    <w:rsid w:val="004161C8"/>
    <w:rsid w:val="00432975"/>
    <w:rsid w:val="00433330"/>
    <w:rsid w:val="00435A73"/>
    <w:rsid w:val="00437C77"/>
    <w:rsid w:val="004410EF"/>
    <w:rsid w:val="004437C5"/>
    <w:rsid w:val="004439E6"/>
    <w:rsid w:val="004446A4"/>
    <w:rsid w:val="00450C3D"/>
    <w:rsid w:val="00456AEF"/>
    <w:rsid w:val="00466E7B"/>
    <w:rsid w:val="00470FED"/>
    <w:rsid w:val="00471BB7"/>
    <w:rsid w:val="0047406A"/>
    <w:rsid w:val="00475B5E"/>
    <w:rsid w:val="004760D0"/>
    <w:rsid w:val="00476CF2"/>
    <w:rsid w:val="00477F44"/>
    <w:rsid w:val="00480054"/>
    <w:rsid w:val="00484BDA"/>
    <w:rsid w:val="00485AB0"/>
    <w:rsid w:val="0049310C"/>
    <w:rsid w:val="004950FB"/>
    <w:rsid w:val="004A02F1"/>
    <w:rsid w:val="004A1186"/>
    <w:rsid w:val="004A1B9B"/>
    <w:rsid w:val="004A362E"/>
    <w:rsid w:val="004A596A"/>
    <w:rsid w:val="004A6EF1"/>
    <w:rsid w:val="004A70E5"/>
    <w:rsid w:val="004B39B6"/>
    <w:rsid w:val="004B494A"/>
    <w:rsid w:val="004B4A8C"/>
    <w:rsid w:val="004C4577"/>
    <w:rsid w:val="004C6528"/>
    <w:rsid w:val="004C7059"/>
    <w:rsid w:val="004D00D2"/>
    <w:rsid w:val="004D686B"/>
    <w:rsid w:val="004E4927"/>
    <w:rsid w:val="004E5F0F"/>
    <w:rsid w:val="004F08C0"/>
    <w:rsid w:val="004F1D0E"/>
    <w:rsid w:val="004F1EEB"/>
    <w:rsid w:val="005059BE"/>
    <w:rsid w:val="00511AFE"/>
    <w:rsid w:val="00511CBE"/>
    <w:rsid w:val="005149D6"/>
    <w:rsid w:val="00517CEB"/>
    <w:rsid w:val="00522E8B"/>
    <w:rsid w:val="00534B13"/>
    <w:rsid w:val="005366AE"/>
    <w:rsid w:val="0053737E"/>
    <w:rsid w:val="00540EE3"/>
    <w:rsid w:val="00541424"/>
    <w:rsid w:val="005466B3"/>
    <w:rsid w:val="00547122"/>
    <w:rsid w:val="005506CB"/>
    <w:rsid w:val="005520CB"/>
    <w:rsid w:val="0055355A"/>
    <w:rsid w:val="005538B9"/>
    <w:rsid w:val="00555407"/>
    <w:rsid w:val="005558B1"/>
    <w:rsid w:val="005560C3"/>
    <w:rsid w:val="00557160"/>
    <w:rsid w:val="00563F42"/>
    <w:rsid w:val="00567509"/>
    <w:rsid w:val="005704CA"/>
    <w:rsid w:val="0058187D"/>
    <w:rsid w:val="00582AA4"/>
    <w:rsid w:val="00584C3E"/>
    <w:rsid w:val="00585829"/>
    <w:rsid w:val="005858D5"/>
    <w:rsid w:val="005866CA"/>
    <w:rsid w:val="005A1BF7"/>
    <w:rsid w:val="005A40A5"/>
    <w:rsid w:val="005A68AD"/>
    <w:rsid w:val="005A6AC1"/>
    <w:rsid w:val="005B056C"/>
    <w:rsid w:val="005B11DE"/>
    <w:rsid w:val="005B7369"/>
    <w:rsid w:val="005C10C2"/>
    <w:rsid w:val="005C3CEF"/>
    <w:rsid w:val="005D4FFE"/>
    <w:rsid w:val="005D75E9"/>
    <w:rsid w:val="005D7BDE"/>
    <w:rsid w:val="005E148C"/>
    <w:rsid w:val="005E2023"/>
    <w:rsid w:val="005E49AB"/>
    <w:rsid w:val="005E6A44"/>
    <w:rsid w:val="005E7476"/>
    <w:rsid w:val="005F33B0"/>
    <w:rsid w:val="005F681F"/>
    <w:rsid w:val="005F76D6"/>
    <w:rsid w:val="005F7C6F"/>
    <w:rsid w:val="006069D9"/>
    <w:rsid w:val="006078EA"/>
    <w:rsid w:val="006140D8"/>
    <w:rsid w:val="00614BAF"/>
    <w:rsid w:val="006241F6"/>
    <w:rsid w:val="00625146"/>
    <w:rsid w:val="00625CCF"/>
    <w:rsid w:val="00627932"/>
    <w:rsid w:val="00630371"/>
    <w:rsid w:val="00640E27"/>
    <w:rsid w:val="006421A9"/>
    <w:rsid w:val="006441FA"/>
    <w:rsid w:val="00646A27"/>
    <w:rsid w:val="00652B91"/>
    <w:rsid w:val="00656F8E"/>
    <w:rsid w:val="0065754B"/>
    <w:rsid w:val="00657E37"/>
    <w:rsid w:val="00661E83"/>
    <w:rsid w:val="006620C3"/>
    <w:rsid w:val="006653DD"/>
    <w:rsid w:val="0066579B"/>
    <w:rsid w:val="00667AA0"/>
    <w:rsid w:val="006723D3"/>
    <w:rsid w:val="00673919"/>
    <w:rsid w:val="00674410"/>
    <w:rsid w:val="00677C64"/>
    <w:rsid w:val="00680567"/>
    <w:rsid w:val="00693D22"/>
    <w:rsid w:val="006A2FDD"/>
    <w:rsid w:val="006A375F"/>
    <w:rsid w:val="006A5000"/>
    <w:rsid w:val="006A78BD"/>
    <w:rsid w:val="006B175B"/>
    <w:rsid w:val="006B7924"/>
    <w:rsid w:val="006C42BF"/>
    <w:rsid w:val="006C45B0"/>
    <w:rsid w:val="006E246B"/>
    <w:rsid w:val="006E2D7B"/>
    <w:rsid w:val="006E36DE"/>
    <w:rsid w:val="006E3D5A"/>
    <w:rsid w:val="006E5822"/>
    <w:rsid w:val="006E75E2"/>
    <w:rsid w:val="006F6475"/>
    <w:rsid w:val="006F7018"/>
    <w:rsid w:val="0070758B"/>
    <w:rsid w:val="00710D36"/>
    <w:rsid w:val="007119B7"/>
    <w:rsid w:val="00712C65"/>
    <w:rsid w:val="00712CE0"/>
    <w:rsid w:val="00713355"/>
    <w:rsid w:val="007155FF"/>
    <w:rsid w:val="00725C00"/>
    <w:rsid w:val="00727607"/>
    <w:rsid w:val="00732065"/>
    <w:rsid w:val="007425CD"/>
    <w:rsid w:val="007428EC"/>
    <w:rsid w:val="007431BC"/>
    <w:rsid w:val="00745D6A"/>
    <w:rsid w:val="007476A9"/>
    <w:rsid w:val="00750422"/>
    <w:rsid w:val="0075231D"/>
    <w:rsid w:val="00754E39"/>
    <w:rsid w:val="0075795A"/>
    <w:rsid w:val="00770061"/>
    <w:rsid w:val="00772FEA"/>
    <w:rsid w:val="00777404"/>
    <w:rsid w:val="0078295A"/>
    <w:rsid w:val="00784026"/>
    <w:rsid w:val="007900A6"/>
    <w:rsid w:val="007943CB"/>
    <w:rsid w:val="007948CF"/>
    <w:rsid w:val="00797844"/>
    <w:rsid w:val="007A1AA0"/>
    <w:rsid w:val="007A1DB4"/>
    <w:rsid w:val="007A3080"/>
    <w:rsid w:val="007A4F3F"/>
    <w:rsid w:val="007A5C05"/>
    <w:rsid w:val="007A65C4"/>
    <w:rsid w:val="007B479B"/>
    <w:rsid w:val="007B6E3A"/>
    <w:rsid w:val="007B7220"/>
    <w:rsid w:val="007C298C"/>
    <w:rsid w:val="007C2A38"/>
    <w:rsid w:val="007C3032"/>
    <w:rsid w:val="007C3727"/>
    <w:rsid w:val="007C62DC"/>
    <w:rsid w:val="007D0CC1"/>
    <w:rsid w:val="007D3FCF"/>
    <w:rsid w:val="007D7E0F"/>
    <w:rsid w:val="007E0861"/>
    <w:rsid w:val="007E5CDA"/>
    <w:rsid w:val="007F06A2"/>
    <w:rsid w:val="007F4443"/>
    <w:rsid w:val="007F46DB"/>
    <w:rsid w:val="007F5531"/>
    <w:rsid w:val="00800CDD"/>
    <w:rsid w:val="008034C0"/>
    <w:rsid w:val="00805419"/>
    <w:rsid w:val="00810ED7"/>
    <w:rsid w:val="00814E02"/>
    <w:rsid w:val="00820A62"/>
    <w:rsid w:val="00821D0A"/>
    <w:rsid w:val="00821F07"/>
    <w:rsid w:val="0082627C"/>
    <w:rsid w:val="00826C17"/>
    <w:rsid w:val="00827E84"/>
    <w:rsid w:val="008305F2"/>
    <w:rsid w:val="00834330"/>
    <w:rsid w:val="0083747D"/>
    <w:rsid w:val="00840B8E"/>
    <w:rsid w:val="00843837"/>
    <w:rsid w:val="0085109F"/>
    <w:rsid w:val="00851AC3"/>
    <w:rsid w:val="008541A2"/>
    <w:rsid w:val="00863CA5"/>
    <w:rsid w:val="00863EC7"/>
    <w:rsid w:val="00873B88"/>
    <w:rsid w:val="00874044"/>
    <w:rsid w:val="008745EE"/>
    <w:rsid w:val="0087537D"/>
    <w:rsid w:val="008755E0"/>
    <w:rsid w:val="00875775"/>
    <w:rsid w:val="008827FC"/>
    <w:rsid w:val="0088281F"/>
    <w:rsid w:val="0088541D"/>
    <w:rsid w:val="00892682"/>
    <w:rsid w:val="00894566"/>
    <w:rsid w:val="0089742F"/>
    <w:rsid w:val="00897686"/>
    <w:rsid w:val="008A0371"/>
    <w:rsid w:val="008A1EFA"/>
    <w:rsid w:val="008B1CC0"/>
    <w:rsid w:val="008B5116"/>
    <w:rsid w:val="008C0956"/>
    <w:rsid w:val="008C3092"/>
    <w:rsid w:val="008C4EAE"/>
    <w:rsid w:val="008C57B1"/>
    <w:rsid w:val="008C68CA"/>
    <w:rsid w:val="008D14D8"/>
    <w:rsid w:val="008D211D"/>
    <w:rsid w:val="008D2618"/>
    <w:rsid w:val="008D54B0"/>
    <w:rsid w:val="008E2390"/>
    <w:rsid w:val="008E2C24"/>
    <w:rsid w:val="008E32E4"/>
    <w:rsid w:val="008E4C53"/>
    <w:rsid w:val="008F4C29"/>
    <w:rsid w:val="008F506B"/>
    <w:rsid w:val="008F7981"/>
    <w:rsid w:val="00904F6B"/>
    <w:rsid w:val="009103AF"/>
    <w:rsid w:val="009118D7"/>
    <w:rsid w:val="00912358"/>
    <w:rsid w:val="00912EA3"/>
    <w:rsid w:val="009158EC"/>
    <w:rsid w:val="0091642D"/>
    <w:rsid w:val="00916740"/>
    <w:rsid w:val="009169F8"/>
    <w:rsid w:val="00930DCC"/>
    <w:rsid w:val="00930DE3"/>
    <w:rsid w:val="0094047A"/>
    <w:rsid w:val="0094363F"/>
    <w:rsid w:val="0094548F"/>
    <w:rsid w:val="009475FC"/>
    <w:rsid w:val="00947C33"/>
    <w:rsid w:val="009553FE"/>
    <w:rsid w:val="0096191D"/>
    <w:rsid w:val="00965D6D"/>
    <w:rsid w:val="0096681D"/>
    <w:rsid w:val="009677C7"/>
    <w:rsid w:val="00970B71"/>
    <w:rsid w:val="0097372B"/>
    <w:rsid w:val="00974E10"/>
    <w:rsid w:val="00984D7C"/>
    <w:rsid w:val="00986AB7"/>
    <w:rsid w:val="00987649"/>
    <w:rsid w:val="00990670"/>
    <w:rsid w:val="009928E6"/>
    <w:rsid w:val="009A749A"/>
    <w:rsid w:val="009B36F0"/>
    <w:rsid w:val="009B5F80"/>
    <w:rsid w:val="009B607A"/>
    <w:rsid w:val="009B6589"/>
    <w:rsid w:val="009B720B"/>
    <w:rsid w:val="009C050D"/>
    <w:rsid w:val="009C0577"/>
    <w:rsid w:val="009C401F"/>
    <w:rsid w:val="009C7A67"/>
    <w:rsid w:val="009C7C9D"/>
    <w:rsid w:val="009D4741"/>
    <w:rsid w:val="009E240C"/>
    <w:rsid w:val="009E2EBC"/>
    <w:rsid w:val="009F6E4C"/>
    <w:rsid w:val="00A04A7C"/>
    <w:rsid w:val="00A06150"/>
    <w:rsid w:val="00A07E90"/>
    <w:rsid w:val="00A1560F"/>
    <w:rsid w:val="00A165DE"/>
    <w:rsid w:val="00A174F0"/>
    <w:rsid w:val="00A17D52"/>
    <w:rsid w:val="00A21C37"/>
    <w:rsid w:val="00A21F1C"/>
    <w:rsid w:val="00A24941"/>
    <w:rsid w:val="00A272FE"/>
    <w:rsid w:val="00A27F22"/>
    <w:rsid w:val="00A30AB8"/>
    <w:rsid w:val="00A31B39"/>
    <w:rsid w:val="00A3405D"/>
    <w:rsid w:val="00A36A0A"/>
    <w:rsid w:val="00A37B7C"/>
    <w:rsid w:val="00A4142A"/>
    <w:rsid w:val="00A42A6A"/>
    <w:rsid w:val="00A47079"/>
    <w:rsid w:val="00A518A5"/>
    <w:rsid w:val="00A524B1"/>
    <w:rsid w:val="00A5416E"/>
    <w:rsid w:val="00A5462D"/>
    <w:rsid w:val="00A63312"/>
    <w:rsid w:val="00A67BD3"/>
    <w:rsid w:val="00A7017B"/>
    <w:rsid w:val="00A73E9D"/>
    <w:rsid w:val="00A75220"/>
    <w:rsid w:val="00A75236"/>
    <w:rsid w:val="00A82CC2"/>
    <w:rsid w:val="00A84454"/>
    <w:rsid w:val="00A86EF1"/>
    <w:rsid w:val="00A908CF"/>
    <w:rsid w:val="00A94D0C"/>
    <w:rsid w:val="00A96D0C"/>
    <w:rsid w:val="00AA05BD"/>
    <w:rsid w:val="00AA4E23"/>
    <w:rsid w:val="00AA5526"/>
    <w:rsid w:val="00AA5F9D"/>
    <w:rsid w:val="00AB2929"/>
    <w:rsid w:val="00AC1361"/>
    <w:rsid w:val="00AC18A2"/>
    <w:rsid w:val="00AC337D"/>
    <w:rsid w:val="00AD1C42"/>
    <w:rsid w:val="00AD3A67"/>
    <w:rsid w:val="00AD5834"/>
    <w:rsid w:val="00AD7F5E"/>
    <w:rsid w:val="00AE4809"/>
    <w:rsid w:val="00AF0F56"/>
    <w:rsid w:val="00B0300A"/>
    <w:rsid w:val="00B04A84"/>
    <w:rsid w:val="00B06127"/>
    <w:rsid w:val="00B07B00"/>
    <w:rsid w:val="00B10900"/>
    <w:rsid w:val="00B11290"/>
    <w:rsid w:val="00B12C81"/>
    <w:rsid w:val="00B169B5"/>
    <w:rsid w:val="00B17420"/>
    <w:rsid w:val="00B22043"/>
    <w:rsid w:val="00B2328B"/>
    <w:rsid w:val="00B232EF"/>
    <w:rsid w:val="00B2477B"/>
    <w:rsid w:val="00B440DC"/>
    <w:rsid w:val="00B4519B"/>
    <w:rsid w:val="00B4659D"/>
    <w:rsid w:val="00B53E6E"/>
    <w:rsid w:val="00B56DBA"/>
    <w:rsid w:val="00B57265"/>
    <w:rsid w:val="00B6613F"/>
    <w:rsid w:val="00B76519"/>
    <w:rsid w:val="00B80F3E"/>
    <w:rsid w:val="00B83317"/>
    <w:rsid w:val="00B83ED5"/>
    <w:rsid w:val="00B87CDE"/>
    <w:rsid w:val="00B904DD"/>
    <w:rsid w:val="00B92ECE"/>
    <w:rsid w:val="00B937AE"/>
    <w:rsid w:val="00B954C3"/>
    <w:rsid w:val="00B978F1"/>
    <w:rsid w:val="00BB023C"/>
    <w:rsid w:val="00BB1260"/>
    <w:rsid w:val="00BB164A"/>
    <w:rsid w:val="00BB1B92"/>
    <w:rsid w:val="00BB1F2D"/>
    <w:rsid w:val="00BC3D87"/>
    <w:rsid w:val="00BC58AC"/>
    <w:rsid w:val="00BC7D13"/>
    <w:rsid w:val="00BD332E"/>
    <w:rsid w:val="00BD3F7C"/>
    <w:rsid w:val="00BD572E"/>
    <w:rsid w:val="00BD7E38"/>
    <w:rsid w:val="00BE0092"/>
    <w:rsid w:val="00BE11EA"/>
    <w:rsid w:val="00BE2E46"/>
    <w:rsid w:val="00BE6FCA"/>
    <w:rsid w:val="00BF53CB"/>
    <w:rsid w:val="00C05304"/>
    <w:rsid w:val="00C0779B"/>
    <w:rsid w:val="00C104ED"/>
    <w:rsid w:val="00C14BFF"/>
    <w:rsid w:val="00C17A53"/>
    <w:rsid w:val="00C206B2"/>
    <w:rsid w:val="00C223C6"/>
    <w:rsid w:val="00C3327A"/>
    <w:rsid w:val="00C36156"/>
    <w:rsid w:val="00C41423"/>
    <w:rsid w:val="00C46A2F"/>
    <w:rsid w:val="00C51348"/>
    <w:rsid w:val="00C5310C"/>
    <w:rsid w:val="00C5475C"/>
    <w:rsid w:val="00C6546A"/>
    <w:rsid w:val="00C67E70"/>
    <w:rsid w:val="00C72328"/>
    <w:rsid w:val="00C82B64"/>
    <w:rsid w:val="00C870EC"/>
    <w:rsid w:val="00C90A2B"/>
    <w:rsid w:val="00C956E3"/>
    <w:rsid w:val="00CA0387"/>
    <w:rsid w:val="00CA1CAE"/>
    <w:rsid w:val="00CA5C44"/>
    <w:rsid w:val="00CA7918"/>
    <w:rsid w:val="00CB2217"/>
    <w:rsid w:val="00CB290F"/>
    <w:rsid w:val="00CB2E1F"/>
    <w:rsid w:val="00CB321E"/>
    <w:rsid w:val="00CB5B55"/>
    <w:rsid w:val="00CB5D7F"/>
    <w:rsid w:val="00CC1292"/>
    <w:rsid w:val="00CC3B86"/>
    <w:rsid w:val="00CC3BA0"/>
    <w:rsid w:val="00CC607F"/>
    <w:rsid w:val="00CC71CA"/>
    <w:rsid w:val="00CC7FB6"/>
    <w:rsid w:val="00CD5F5A"/>
    <w:rsid w:val="00CE2C50"/>
    <w:rsid w:val="00CE669D"/>
    <w:rsid w:val="00CE6E8D"/>
    <w:rsid w:val="00CF3D49"/>
    <w:rsid w:val="00CF4016"/>
    <w:rsid w:val="00CF6D78"/>
    <w:rsid w:val="00CF73EF"/>
    <w:rsid w:val="00D0271C"/>
    <w:rsid w:val="00D049E7"/>
    <w:rsid w:val="00D07FA5"/>
    <w:rsid w:val="00D11CBE"/>
    <w:rsid w:val="00D11EB8"/>
    <w:rsid w:val="00D127EE"/>
    <w:rsid w:val="00D12833"/>
    <w:rsid w:val="00D17B38"/>
    <w:rsid w:val="00D274E4"/>
    <w:rsid w:val="00D27658"/>
    <w:rsid w:val="00D301A7"/>
    <w:rsid w:val="00D32EEC"/>
    <w:rsid w:val="00D335B7"/>
    <w:rsid w:val="00D33642"/>
    <w:rsid w:val="00D37BE2"/>
    <w:rsid w:val="00D44B98"/>
    <w:rsid w:val="00D56B8E"/>
    <w:rsid w:val="00D5779D"/>
    <w:rsid w:val="00D57EE8"/>
    <w:rsid w:val="00D653DF"/>
    <w:rsid w:val="00D818B4"/>
    <w:rsid w:val="00D8587D"/>
    <w:rsid w:val="00D85988"/>
    <w:rsid w:val="00D867AA"/>
    <w:rsid w:val="00D9030F"/>
    <w:rsid w:val="00D914A4"/>
    <w:rsid w:val="00D91F1A"/>
    <w:rsid w:val="00DA351C"/>
    <w:rsid w:val="00DA3A7F"/>
    <w:rsid w:val="00DA45D5"/>
    <w:rsid w:val="00DA4635"/>
    <w:rsid w:val="00DA4E30"/>
    <w:rsid w:val="00DA4E4A"/>
    <w:rsid w:val="00DA7AAD"/>
    <w:rsid w:val="00DB24FF"/>
    <w:rsid w:val="00DB2CCB"/>
    <w:rsid w:val="00DB45FD"/>
    <w:rsid w:val="00DC5C99"/>
    <w:rsid w:val="00DC6302"/>
    <w:rsid w:val="00DC6DED"/>
    <w:rsid w:val="00DC7ADF"/>
    <w:rsid w:val="00DC7E6D"/>
    <w:rsid w:val="00DD3120"/>
    <w:rsid w:val="00DE046F"/>
    <w:rsid w:val="00DE0534"/>
    <w:rsid w:val="00DE1C66"/>
    <w:rsid w:val="00DE4474"/>
    <w:rsid w:val="00DE5AB7"/>
    <w:rsid w:val="00DE746B"/>
    <w:rsid w:val="00DF28BE"/>
    <w:rsid w:val="00DF4ED6"/>
    <w:rsid w:val="00DF5ABA"/>
    <w:rsid w:val="00DF6EA1"/>
    <w:rsid w:val="00DF7770"/>
    <w:rsid w:val="00E005AC"/>
    <w:rsid w:val="00E03561"/>
    <w:rsid w:val="00E04FF1"/>
    <w:rsid w:val="00E078A7"/>
    <w:rsid w:val="00E078A8"/>
    <w:rsid w:val="00E07BA3"/>
    <w:rsid w:val="00E102B7"/>
    <w:rsid w:val="00E133CD"/>
    <w:rsid w:val="00E15C31"/>
    <w:rsid w:val="00E164CB"/>
    <w:rsid w:val="00E165EF"/>
    <w:rsid w:val="00E1736A"/>
    <w:rsid w:val="00E207BF"/>
    <w:rsid w:val="00E23346"/>
    <w:rsid w:val="00E30530"/>
    <w:rsid w:val="00E45A55"/>
    <w:rsid w:val="00E566A8"/>
    <w:rsid w:val="00E603EC"/>
    <w:rsid w:val="00E635E2"/>
    <w:rsid w:val="00E6426C"/>
    <w:rsid w:val="00E653BA"/>
    <w:rsid w:val="00E66003"/>
    <w:rsid w:val="00E66BF5"/>
    <w:rsid w:val="00E6778B"/>
    <w:rsid w:val="00E743C3"/>
    <w:rsid w:val="00E74A4B"/>
    <w:rsid w:val="00E768EE"/>
    <w:rsid w:val="00E83D67"/>
    <w:rsid w:val="00E8404E"/>
    <w:rsid w:val="00E85451"/>
    <w:rsid w:val="00E910DF"/>
    <w:rsid w:val="00E9358F"/>
    <w:rsid w:val="00EA1AAB"/>
    <w:rsid w:val="00EA228C"/>
    <w:rsid w:val="00EA22BB"/>
    <w:rsid w:val="00EA7CB0"/>
    <w:rsid w:val="00EB4C6C"/>
    <w:rsid w:val="00EC1B1B"/>
    <w:rsid w:val="00EC1C22"/>
    <w:rsid w:val="00EC1F5D"/>
    <w:rsid w:val="00EC232E"/>
    <w:rsid w:val="00EC2F7E"/>
    <w:rsid w:val="00EC4684"/>
    <w:rsid w:val="00EC59AE"/>
    <w:rsid w:val="00EC5E83"/>
    <w:rsid w:val="00EC7393"/>
    <w:rsid w:val="00ED0F3D"/>
    <w:rsid w:val="00ED173E"/>
    <w:rsid w:val="00ED3B06"/>
    <w:rsid w:val="00EE0CD5"/>
    <w:rsid w:val="00EE7BD8"/>
    <w:rsid w:val="00EF1839"/>
    <w:rsid w:val="00EF29A3"/>
    <w:rsid w:val="00EF33E9"/>
    <w:rsid w:val="00EF67E7"/>
    <w:rsid w:val="00EF7503"/>
    <w:rsid w:val="00EF7583"/>
    <w:rsid w:val="00F05639"/>
    <w:rsid w:val="00F057ED"/>
    <w:rsid w:val="00F065C3"/>
    <w:rsid w:val="00F07E83"/>
    <w:rsid w:val="00F10B19"/>
    <w:rsid w:val="00F16309"/>
    <w:rsid w:val="00F17291"/>
    <w:rsid w:val="00F22F91"/>
    <w:rsid w:val="00F2514F"/>
    <w:rsid w:val="00F27742"/>
    <w:rsid w:val="00F27DE9"/>
    <w:rsid w:val="00F367BD"/>
    <w:rsid w:val="00F37667"/>
    <w:rsid w:val="00F44649"/>
    <w:rsid w:val="00F5713B"/>
    <w:rsid w:val="00F60E86"/>
    <w:rsid w:val="00F60F77"/>
    <w:rsid w:val="00F64108"/>
    <w:rsid w:val="00F666D0"/>
    <w:rsid w:val="00F7086C"/>
    <w:rsid w:val="00F74747"/>
    <w:rsid w:val="00F754EC"/>
    <w:rsid w:val="00F770D9"/>
    <w:rsid w:val="00F81788"/>
    <w:rsid w:val="00F9585B"/>
    <w:rsid w:val="00F96149"/>
    <w:rsid w:val="00F96428"/>
    <w:rsid w:val="00FA0EA3"/>
    <w:rsid w:val="00FA5E40"/>
    <w:rsid w:val="00FA7EEC"/>
    <w:rsid w:val="00FB0434"/>
    <w:rsid w:val="00FB04EA"/>
    <w:rsid w:val="00FB0619"/>
    <w:rsid w:val="00FB18C6"/>
    <w:rsid w:val="00FB573E"/>
    <w:rsid w:val="00FB64E3"/>
    <w:rsid w:val="00FC2512"/>
    <w:rsid w:val="00FC262C"/>
    <w:rsid w:val="00FC3401"/>
    <w:rsid w:val="00FC49EF"/>
    <w:rsid w:val="00FC558F"/>
    <w:rsid w:val="00FC5791"/>
    <w:rsid w:val="00FC71D8"/>
    <w:rsid w:val="00FD2189"/>
    <w:rsid w:val="00FD70FC"/>
    <w:rsid w:val="00FE503C"/>
    <w:rsid w:val="00FE54B3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alutation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6266"/>
    <w:pPr>
      <w:spacing w:before="60" w:after="60"/>
      <w:jc w:val="both"/>
    </w:pPr>
    <w:rPr>
      <w:rFonts w:ascii="Arial" w:hAnsi="Arial"/>
      <w:lang w:val="fr-CA"/>
    </w:rPr>
  </w:style>
  <w:style w:type="paragraph" w:styleId="Titre1">
    <w:name w:val="heading 1"/>
    <w:basedOn w:val="Normal"/>
    <w:next w:val="Normal"/>
    <w:qFormat/>
    <w:rsid w:val="004D686B"/>
    <w:pPr>
      <w:keepNext/>
      <w:numPr>
        <w:numId w:val="9"/>
      </w:numPr>
      <w:pBdr>
        <w:bottom w:val="single" w:sz="18" w:space="1" w:color="808080"/>
      </w:pBdr>
      <w:spacing w:before="600" w:after="480"/>
      <w:jc w:val="right"/>
      <w:outlineLvl w:val="0"/>
    </w:pPr>
    <w:rPr>
      <w:b/>
      <w:caps/>
      <w:kern w:val="28"/>
      <w:sz w:val="32"/>
    </w:rPr>
  </w:style>
  <w:style w:type="paragraph" w:styleId="Titre2">
    <w:name w:val="heading 2"/>
    <w:aliases w:val="Heading 2"/>
    <w:basedOn w:val="Normal"/>
    <w:next w:val="Normal"/>
    <w:qFormat/>
    <w:pPr>
      <w:keepNext/>
      <w:numPr>
        <w:ilvl w:val="1"/>
        <w:numId w:val="9"/>
      </w:numPr>
      <w:spacing w:before="240" w:after="120"/>
      <w:outlineLvl w:val="1"/>
    </w:pPr>
    <w:rPr>
      <w:b/>
      <w:smallCaps/>
      <w:color w:val="0000FF"/>
      <w:sz w:val="28"/>
    </w:rPr>
  </w:style>
  <w:style w:type="paragraph" w:styleId="Titre3">
    <w:name w:val="heading 3"/>
    <w:aliases w:val="Heading 3"/>
    <w:basedOn w:val="Normal"/>
    <w:next w:val="Normal"/>
    <w:qFormat/>
    <w:rsid w:val="00FF37D3"/>
    <w:pPr>
      <w:keepNext/>
      <w:numPr>
        <w:ilvl w:val="2"/>
        <w:numId w:val="9"/>
      </w:numPr>
      <w:spacing w:after="240"/>
      <w:ind w:left="709"/>
      <w:outlineLvl w:val="2"/>
    </w:pPr>
    <w:rPr>
      <w:b/>
      <w:color w:val="0000FF"/>
      <w:sz w:val="24"/>
    </w:rPr>
  </w:style>
  <w:style w:type="paragraph" w:styleId="Titre4">
    <w:name w:val="heading 4"/>
    <w:aliases w:val="Heading 4"/>
    <w:basedOn w:val="Normal"/>
    <w:next w:val="Normal"/>
    <w:link w:val="Titre4Car"/>
    <w:qFormat/>
    <w:rsid w:val="00065103"/>
    <w:pPr>
      <w:keepNext/>
      <w:numPr>
        <w:ilvl w:val="3"/>
        <w:numId w:val="9"/>
      </w:numPr>
      <w:spacing w:before="120" w:after="120"/>
      <w:ind w:left="1418"/>
      <w:outlineLvl w:val="3"/>
    </w:pPr>
    <w:rPr>
      <w:b/>
      <w:i/>
    </w:rPr>
  </w:style>
  <w:style w:type="paragraph" w:styleId="Titre5">
    <w:name w:val="heading 5"/>
    <w:aliases w:val="Heading 5"/>
    <w:basedOn w:val="Normal"/>
    <w:next w:val="Normal"/>
    <w:qFormat/>
    <w:pPr>
      <w:numPr>
        <w:ilvl w:val="4"/>
        <w:numId w:val="9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R1">
    <w:name w:val="Normal R1"/>
    <w:basedOn w:val="NormalRetrait"/>
    <w:pPr>
      <w:tabs>
        <w:tab w:val="left" w:pos="0"/>
      </w:tabs>
      <w:ind w:left="284"/>
    </w:pPr>
  </w:style>
  <w:style w:type="paragraph" w:customStyle="1" w:styleId="NormalRetrait">
    <w:name w:val="Normal Retrait"/>
    <w:basedOn w:val="Normal"/>
    <w:next w:val="Normal"/>
    <w:pPr>
      <w:ind w:left="567"/>
    </w:pPr>
  </w:style>
  <w:style w:type="paragraph" w:customStyle="1" w:styleId="NormalR2">
    <w:name w:val="Normal R2"/>
    <w:basedOn w:val="NormalR1"/>
    <w:pPr>
      <w:tabs>
        <w:tab w:val="clear" w:pos="0"/>
      </w:tabs>
      <w:ind w:left="567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semiHidden/>
    <w:pPr>
      <w:tabs>
        <w:tab w:val="right" w:pos="567"/>
        <w:tab w:val="right" w:pos="1134"/>
        <w:tab w:val="right" w:leader="underscore" w:pos="9071"/>
      </w:tabs>
      <w:ind w:left="480" w:hanging="480"/>
    </w:pPr>
    <w:rPr>
      <w:i/>
    </w:rPr>
  </w:style>
  <w:style w:type="paragraph" w:styleId="TM1">
    <w:name w:val="toc 1"/>
    <w:basedOn w:val="Normal"/>
    <w:next w:val="Normal"/>
    <w:uiPriority w:val="39"/>
    <w:rsid w:val="008F4C29"/>
    <w:pPr>
      <w:tabs>
        <w:tab w:val="left" w:pos="482"/>
        <w:tab w:val="right" w:leader="dot" w:pos="9639"/>
      </w:tabs>
      <w:spacing w:before="120" w:after="120"/>
    </w:pPr>
    <w:rPr>
      <w:b/>
      <w:caps/>
      <w:noProof/>
    </w:rPr>
  </w:style>
  <w:style w:type="paragraph" w:styleId="TM2">
    <w:name w:val="toc 2"/>
    <w:basedOn w:val="Normal"/>
    <w:next w:val="Normal"/>
    <w:uiPriority w:val="39"/>
    <w:rsid w:val="008F4C29"/>
    <w:pPr>
      <w:tabs>
        <w:tab w:val="left" w:pos="720"/>
        <w:tab w:val="right" w:leader="dot" w:pos="9639"/>
      </w:tabs>
    </w:pPr>
    <w:rPr>
      <w:smallCaps/>
      <w:noProof/>
    </w:rPr>
  </w:style>
  <w:style w:type="paragraph" w:styleId="TM3">
    <w:name w:val="toc 3"/>
    <w:basedOn w:val="Normal"/>
    <w:next w:val="Normal"/>
    <w:uiPriority w:val="39"/>
    <w:pPr>
      <w:tabs>
        <w:tab w:val="left" w:pos="1200"/>
        <w:tab w:val="right" w:leader="dot" w:pos="9639"/>
      </w:tabs>
      <w:ind w:left="238"/>
    </w:pPr>
    <w:rPr>
      <w:noProof/>
    </w:rPr>
  </w:style>
  <w:style w:type="paragraph" w:styleId="TM4">
    <w:name w:val="toc 4"/>
    <w:basedOn w:val="Normal"/>
    <w:next w:val="Normal"/>
    <w:uiPriority w:val="39"/>
    <w:pPr>
      <w:tabs>
        <w:tab w:val="left" w:pos="1440"/>
        <w:tab w:val="right" w:leader="dot" w:pos="9639"/>
      </w:tabs>
      <w:ind w:left="482"/>
    </w:pPr>
    <w:rPr>
      <w:noProof/>
      <w:sz w:val="22"/>
    </w:rPr>
  </w:style>
  <w:style w:type="paragraph" w:styleId="TM5">
    <w:name w:val="toc 5"/>
    <w:basedOn w:val="Normal"/>
    <w:next w:val="Normal"/>
    <w:semiHidden/>
    <w:pPr>
      <w:tabs>
        <w:tab w:val="right" w:leader="dot" w:pos="9071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1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1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1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1"/>
      </w:tabs>
      <w:ind w:left="1680"/>
    </w:pPr>
    <w:rPr>
      <w:sz w:val="18"/>
    </w:rPr>
  </w:style>
  <w:style w:type="character" w:styleId="Numrodepage">
    <w:name w:val="page number"/>
    <w:basedOn w:val="Policepardfaut"/>
  </w:style>
  <w:style w:type="paragraph" w:customStyle="1" w:styleId="Chapitre">
    <w:name w:val="Chapitre"/>
    <w:basedOn w:val="Normal"/>
    <w:pPr>
      <w:ind w:left="283" w:hanging="283"/>
      <w:jc w:val="left"/>
    </w:pPr>
    <w:rPr>
      <w:b/>
      <w:sz w:val="48"/>
    </w:rPr>
  </w:style>
  <w:style w:type="paragraph" w:customStyle="1" w:styleId="Intro1">
    <w:name w:val="Intro1"/>
    <w:basedOn w:val="Normal"/>
    <w:rPr>
      <w:b/>
      <w:sz w:val="48"/>
    </w:rPr>
  </w:style>
  <w:style w:type="paragraph" w:styleId="Index1">
    <w:name w:val="index 1"/>
    <w:basedOn w:val="Normal"/>
    <w:next w:val="Normal"/>
    <w:semiHidden/>
    <w:pPr>
      <w:tabs>
        <w:tab w:val="right" w:pos="4175"/>
      </w:tabs>
      <w:ind w:left="240" w:hanging="240"/>
      <w:jc w:val="left"/>
    </w:pPr>
  </w:style>
  <w:style w:type="paragraph" w:styleId="Index2">
    <w:name w:val="index 2"/>
    <w:basedOn w:val="Normal"/>
    <w:next w:val="Normal"/>
    <w:semiHidden/>
    <w:pPr>
      <w:tabs>
        <w:tab w:val="right" w:pos="4175"/>
      </w:tabs>
      <w:ind w:left="480" w:hanging="240"/>
      <w:jc w:val="left"/>
    </w:pPr>
    <w:rPr>
      <w:sz w:val="18"/>
    </w:rPr>
  </w:style>
  <w:style w:type="paragraph" w:styleId="Index3">
    <w:name w:val="index 3"/>
    <w:basedOn w:val="Normal"/>
    <w:next w:val="Normal"/>
    <w:semiHidden/>
    <w:pPr>
      <w:tabs>
        <w:tab w:val="right" w:pos="4175"/>
      </w:tabs>
      <w:ind w:left="720" w:hanging="240"/>
      <w:jc w:val="left"/>
    </w:pPr>
    <w:rPr>
      <w:sz w:val="18"/>
    </w:rPr>
  </w:style>
  <w:style w:type="paragraph" w:styleId="Index4">
    <w:name w:val="index 4"/>
    <w:basedOn w:val="Normal"/>
    <w:next w:val="Normal"/>
    <w:semiHidden/>
    <w:pPr>
      <w:tabs>
        <w:tab w:val="right" w:pos="4175"/>
      </w:tabs>
      <w:ind w:left="960" w:hanging="240"/>
      <w:jc w:val="left"/>
    </w:pPr>
    <w:rPr>
      <w:sz w:val="18"/>
    </w:rPr>
  </w:style>
  <w:style w:type="paragraph" w:styleId="Index5">
    <w:name w:val="index 5"/>
    <w:basedOn w:val="Normal"/>
    <w:next w:val="Normal"/>
    <w:semiHidden/>
    <w:pPr>
      <w:tabs>
        <w:tab w:val="right" w:pos="4175"/>
      </w:tabs>
      <w:ind w:left="1200" w:hanging="240"/>
      <w:jc w:val="left"/>
    </w:pPr>
    <w:rPr>
      <w:sz w:val="18"/>
    </w:rPr>
  </w:style>
  <w:style w:type="paragraph" w:styleId="Index6">
    <w:name w:val="index 6"/>
    <w:basedOn w:val="Normal"/>
    <w:next w:val="Normal"/>
    <w:semiHidden/>
    <w:pPr>
      <w:tabs>
        <w:tab w:val="right" w:pos="4175"/>
      </w:tabs>
      <w:ind w:left="1440" w:hanging="240"/>
      <w:jc w:val="left"/>
    </w:pPr>
    <w:rPr>
      <w:sz w:val="18"/>
    </w:rPr>
  </w:style>
  <w:style w:type="paragraph" w:styleId="Index7">
    <w:name w:val="index 7"/>
    <w:basedOn w:val="Normal"/>
    <w:next w:val="Normal"/>
    <w:semiHidden/>
    <w:pPr>
      <w:tabs>
        <w:tab w:val="right" w:pos="4175"/>
      </w:tabs>
      <w:ind w:left="1680" w:hanging="240"/>
      <w:jc w:val="left"/>
    </w:pPr>
    <w:rPr>
      <w:sz w:val="18"/>
    </w:rPr>
  </w:style>
  <w:style w:type="paragraph" w:styleId="Index8">
    <w:name w:val="index 8"/>
    <w:basedOn w:val="Normal"/>
    <w:next w:val="Normal"/>
    <w:semiHidden/>
    <w:pPr>
      <w:tabs>
        <w:tab w:val="right" w:pos="4175"/>
      </w:tabs>
      <w:ind w:left="1920" w:hanging="240"/>
      <w:jc w:val="left"/>
    </w:pPr>
    <w:rPr>
      <w:sz w:val="18"/>
    </w:rPr>
  </w:style>
  <w:style w:type="paragraph" w:styleId="Index9">
    <w:name w:val="index 9"/>
    <w:basedOn w:val="Normal"/>
    <w:next w:val="Normal"/>
    <w:semiHidden/>
    <w:pPr>
      <w:tabs>
        <w:tab w:val="right" w:pos="4175"/>
      </w:tabs>
      <w:ind w:left="2160" w:hanging="240"/>
      <w:jc w:val="left"/>
    </w:pPr>
    <w:rPr>
      <w:sz w:val="18"/>
    </w:rPr>
  </w:style>
  <w:style w:type="paragraph" w:styleId="Titreindex">
    <w:name w:val="index heading"/>
    <w:basedOn w:val="Normal"/>
    <w:next w:val="Index1"/>
    <w:semiHidden/>
    <w:rPr>
      <w:b/>
      <w:sz w:val="28"/>
    </w:rPr>
  </w:style>
  <w:style w:type="paragraph" w:customStyle="1" w:styleId="Intro2">
    <w:name w:val="Intro2"/>
    <w:basedOn w:val="Intro1"/>
    <w:rPr>
      <w:rFonts w:ascii="Times New Roman" w:hAnsi="Times New Roman"/>
      <w:sz w:val="28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NormalPMaj">
    <w:name w:val="Normal PMaj"/>
    <w:basedOn w:val="Normal"/>
    <w:next w:val="Normal"/>
    <w:rPr>
      <w:smallCaps/>
    </w:rPr>
  </w:style>
  <w:style w:type="paragraph" w:styleId="Titre">
    <w:name w:val="Title"/>
    <w:basedOn w:val="Normal"/>
    <w:qFormat/>
    <w:pPr>
      <w:pBdr>
        <w:bottom w:val="single" w:sz="18" w:space="1" w:color="808080"/>
      </w:pBdr>
      <w:spacing w:before="600" w:after="480"/>
      <w:jc w:val="center"/>
    </w:pPr>
    <w:rPr>
      <w:b/>
      <w:smallCaps/>
      <w:sz w:val="36"/>
    </w:rPr>
  </w:style>
  <w:style w:type="paragraph" w:styleId="Corpsdetexte">
    <w:name w:val="Body Text"/>
    <w:basedOn w:val="Normal"/>
    <w:link w:val="CorpsdetexteCar"/>
    <w:pPr>
      <w:pBdr>
        <w:top w:val="single" w:sz="18" w:space="18" w:color="auto" w:shadow="1"/>
        <w:left w:val="single" w:sz="18" w:space="1" w:color="auto" w:shadow="1"/>
        <w:bottom w:val="single" w:sz="18" w:space="18" w:color="auto" w:shadow="1"/>
        <w:right w:val="single" w:sz="18" w:space="1" w:color="auto" w:shadow="1"/>
      </w:pBdr>
      <w:spacing w:before="4080"/>
      <w:ind w:right="79"/>
      <w:jc w:val="center"/>
    </w:pPr>
    <w:rPr>
      <w:sz w:val="40"/>
    </w:rPr>
  </w:style>
  <w:style w:type="character" w:customStyle="1" w:styleId="CorpsdetexteCar">
    <w:name w:val="Corps de texte Car"/>
    <w:link w:val="Corpsdetexte"/>
    <w:rsid w:val="0027457C"/>
    <w:rPr>
      <w:rFonts w:ascii="Arial" w:hAnsi="Arial"/>
      <w:sz w:val="40"/>
      <w:lang w:val="fr-CA" w:eastAsia="fr-FR" w:bidi="ar-SA"/>
    </w:rPr>
  </w:style>
  <w:style w:type="paragraph" w:styleId="Retraitcorpsdetexte">
    <w:name w:val="Body Text Indent"/>
    <w:basedOn w:val="Normal"/>
    <w:link w:val="RetraitcorpsdetexteCar"/>
    <w:pPr>
      <w:spacing w:after="120"/>
      <w:ind w:left="283"/>
    </w:pPr>
  </w:style>
  <w:style w:type="paragraph" w:customStyle="1" w:styleId="Textecach">
    <w:name w:val="Texte caché"/>
    <w:basedOn w:val="Corpsdetexte"/>
    <w:next w:val="Corpsdetex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120"/>
      <w:ind w:left="567" w:right="0"/>
      <w:jc w:val="both"/>
    </w:pPr>
    <w:rPr>
      <w:rFonts w:ascii="Times New Roman" w:hAnsi="Times New Roman"/>
      <w:snapToGrid w:val="0"/>
      <w:vanish/>
      <w:color w:val="0000FF"/>
      <w:sz w:val="24"/>
      <w:lang w:val="fr-FR"/>
    </w:rPr>
  </w:style>
  <w:style w:type="paragraph" w:customStyle="1" w:styleId="Retraitpuce1">
    <w:name w:val="Retrait puce 1"/>
    <w:basedOn w:val="Normal"/>
    <w:pPr>
      <w:numPr>
        <w:numId w:val="2"/>
      </w:numPr>
    </w:pPr>
  </w:style>
  <w:style w:type="paragraph" w:customStyle="1" w:styleId="Annexe">
    <w:name w:val="Annexe"/>
    <w:basedOn w:val="Normal"/>
    <w:next w:val="Normal"/>
    <w:autoRedefine/>
    <w:pPr>
      <w:numPr>
        <w:numId w:val="1"/>
      </w:numPr>
      <w:suppressLineNumbers/>
      <w:spacing w:before="120" w:after="120"/>
    </w:pPr>
    <w:rPr>
      <w:smallCaps/>
    </w:rPr>
  </w:style>
  <w:style w:type="paragraph" w:customStyle="1" w:styleId="L1">
    <w:name w:val="L1"/>
    <w:basedOn w:val="Normal"/>
    <w:pPr>
      <w:numPr>
        <w:numId w:val="8"/>
      </w:numPr>
      <w:tabs>
        <w:tab w:val="clear" w:pos="360"/>
      </w:tabs>
      <w:spacing w:after="120"/>
      <w:ind w:left="851" w:hanging="284"/>
    </w:pPr>
    <w:rPr>
      <w:lang w:val="fr-FR"/>
    </w:rPr>
  </w:style>
  <w:style w:type="character" w:customStyle="1" w:styleId="Titre1Car">
    <w:name w:val="Titre 1 Car"/>
    <w:rPr>
      <w:rFonts w:ascii="Arial" w:hAnsi="Arial"/>
      <w:b/>
      <w:caps/>
      <w:kern w:val="28"/>
      <w:sz w:val="32"/>
      <w:lang w:val="fr-CA" w:eastAsia="fr-FR" w:bidi="ar-SA"/>
    </w:rPr>
  </w:style>
  <w:style w:type="paragraph" w:customStyle="1" w:styleId="L2">
    <w:name w:val="L2"/>
    <w:basedOn w:val="Normal"/>
    <w:pPr>
      <w:numPr>
        <w:numId w:val="6"/>
      </w:numPr>
      <w:tabs>
        <w:tab w:val="clear" w:pos="360"/>
      </w:tabs>
      <w:spacing w:after="120"/>
      <w:ind w:left="1418" w:hanging="284"/>
    </w:pPr>
  </w:style>
  <w:style w:type="paragraph" w:customStyle="1" w:styleId="listepucestnr">
    <w:name w:val="listeàpuces tnr"/>
    <w:basedOn w:val="Normal"/>
    <w:pPr>
      <w:numPr>
        <w:numId w:val="3"/>
      </w:numPr>
      <w:spacing w:before="240" w:after="120"/>
      <w:ind w:left="357" w:hanging="357"/>
    </w:pPr>
    <w:rPr>
      <w:lang w:val="fr-FR"/>
    </w:rPr>
  </w:style>
  <w:style w:type="paragraph" w:customStyle="1" w:styleId="listepuces2tnr">
    <w:name w:val="listeàpuces2 tnr"/>
    <w:basedOn w:val="Normal"/>
    <w:autoRedefine/>
    <w:pPr>
      <w:numPr>
        <w:numId w:val="5"/>
      </w:numPr>
    </w:pPr>
    <w:rPr>
      <w:lang w:val="fr-FR"/>
    </w:rPr>
  </w:style>
  <w:style w:type="paragraph" w:styleId="Corpsdetexte2">
    <w:name w:val="Body Text 2"/>
    <w:basedOn w:val="Normal"/>
    <w:rPr>
      <w:b/>
    </w:rPr>
  </w:style>
  <w:style w:type="paragraph" w:customStyle="1" w:styleId="L3">
    <w:name w:val="L3"/>
    <w:basedOn w:val="listepuces2tnr"/>
    <w:pPr>
      <w:numPr>
        <w:numId w:val="4"/>
      </w:numPr>
      <w:tabs>
        <w:tab w:val="clear" w:pos="360"/>
      </w:tabs>
      <w:spacing w:after="240"/>
      <w:ind w:left="1985" w:hanging="284"/>
    </w:pPr>
  </w:style>
  <w:style w:type="paragraph" w:customStyle="1" w:styleId="Tableau">
    <w:name w:val="Tableau"/>
    <w:basedOn w:val="Normal"/>
    <w:pPr>
      <w:spacing w:after="120" w:line="240" w:lineRule="atLeast"/>
    </w:pPr>
    <w:rPr>
      <w:lang w:val="fr-FR"/>
    </w:rPr>
  </w:style>
  <w:style w:type="paragraph" w:styleId="Listepuces">
    <w:name w:val="List Bullet"/>
    <w:basedOn w:val="Normal"/>
    <w:autoRedefine/>
    <w:pPr>
      <w:numPr>
        <w:numId w:val="7"/>
      </w:numPr>
      <w:spacing w:after="120"/>
    </w:pPr>
    <w:rPr>
      <w:rFonts w:cs="Arial"/>
      <w:lang w:val="fr-FR"/>
    </w:rPr>
  </w:style>
  <w:style w:type="paragraph" w:customStyle="1" w:styleId="enum1">
    <w:name w:val="enum 1"/>
    <w:basedOn w:val="Normal"/>
    <w:pPr>
      <w:numPr>
        <w:numId w:val="10"/>
      </w:numPr>
      <w:tabs>
        <w:tab w:val="left" w:pos="284"/>
        <w:tab w:val="num" w:pos="360"/>
        <w:tab w:val="right" w:pos="7655"/>
      </w:tabs>
      <w:spacing w:before="120" w:after="120"/>
      <w:ind w:left="360" w:hanging="360"/>
    </w:pPr>
    <w:rPr>
      <w:lang w:val="fr-FR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3">
    <w:name w:val="Body Text 3"/>
    <w:basedOn w:val="Normal"/>
    <w:rPr>
      <w:color w:val="FF00FF"/>
      <w:lang w:val="fr-FR"/>
    </w:rPr>
  </w:style>
  <w:style w:type="paragraph" w:customStyle="1" w:styleId="Tableauentte">
    <w:name w:val="Tableau entête"/>
    <w:basedOn w:val="Normal"/>
    <w:pPr>
      <w:ind w:left="34"/>
      <w:jc w:val="center"/>
    </w:pPr>
    <w:rPr>
      <w:b/>
      <w:sz w:val="22"/>
    </w:rPr>
  </w:style>
  <w:style w:type="paragraph" w:customStyle="1" w:styleId="Tableaucorps">
    <w:name w:val="Tableau corps"/>
    <w:basedOn w:val="Normal"/>
    <w:pPr>
      <w:ind w:left="-40"/>
      <w:jc w:val="center"/>
    </w:pPr>
    <w:rPr>
      <w:sz w:val="22"/>
    </w:rPr>
  </w:style>
  <w:style w:type="paragraph" w:styleId="Retraitcorpsdetexte2">
    <w:name w:val="Body Text Indent 2"/>
    <w:basedOn w:val="Normal"/>
    <w:pPr>
      <w:spacing w:after="120"/>
      <w:ind w:left="2484" w:hanging="357"/>
    </w:pPr>
    <w:rPr>
      <w:lang w:val="fr-FR"/>
    </w:rPr>
  </w:style>
  <w:style w:type="paragraph" w:styleId="Retraitcorpsdetexte3">
    <w:name w:val="Body Text Indent 3"/>
    <w:basedOn w:val="Normal"/>
    <w:pPr>
      <w:spacing w:after="120"/>
      <w:ind w:left="2832" w:hanging="422"/>
    </w:pPr>
    <w:rPr>
      <w:lang w:val="fr-FR"/>
    </w:rPr>
  </w:style>
  <w:style w:type="paragraph" w:customStyle="1" w:styleId="Noteencadre">
    <w:name w:val="Note encadrée"/>
    <w:basedOn w:val="Normal"/>
    <w:pPr>
      <w:framePr w:hSpace="142" w:vSpace="142"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5" w:color="FF0000" w:fill="auto"/>
      <w:spacing w:before="120" w:after="120"/>
      <w:ind w:left="1276"/>
    </w:pPr>
    <w:rPr>
      <w:rFonts w:ascii="Comic Sans MS" w:hAnsi="Comic Sans MS"/>
      <w:b/>
      <w:noProof/>
      <w:sz w:val="22"/>
    </w:rPr>
  </w:style>
  <w:style w:type="paragraph" w:customStyle="1" w:styleId="NormalR4">
    <w:name w:val="Normal R4"/>
    <w:basedOn w:val="NormalR2"/>
    <w:pPr>
      <w:spacing w:after="120"/>
      <w:ind w:left="1134"/>
    </w:pPr>
    <w:rPr>
      <w:sz w:val="22"/>
    </w:rPr>
  </w:style>
  <w:style w:type="paragraph" w:customStyle="1" w:styleId="NormalR3">
    <w:name w:val="Normal R3"/>
    <w:basedOn w:val="NormalR2"/>
    <w:next w:val="NormalR2"/>
    <w:pPr>
      <w:spacing w:after="120"/>
      <w:ind w:left="851"/>
    </w:pPr>
  </w:style>
  <w:style w:type="paragraph" w:customStyle="1" w:styleId="Retraitpuce2">
    <w:name w:val="Retrait puce 2"/>
    <w:basedOn w:val="Retraitpuce1"/>
    <w:pPr>
      <w:numPr>
        <w:numId w:val="11"/>
      </w:numPr>
      <w:spacing w:after="120"/>
    </w:pPr>
  </w:style>
  <w:style w:type="paragraph" w:customStyle="1" w:styleId="Retraitnum1">
    <w:name w:val="Retrait num 1"/>
    <w:basedOn w:val="Normal"/>
    <w:autoRedefine/>
    <w:pPr>
      <w:numPr>
        <w:numId w:val="12"/>
      </w:numPr>
      <w:spacing w:after="120"/>
    </w:pPr>
    <w:rPr>
      <w:b/>
    </w:rPr>
  </w:style>
  <w:style w:type="paragraph" w:customStyle="1" w:styleId="Infoscaches">
    <w:name w:val="Infos cachées"/>
    <w:basedOn w:val="Normal"/>
    <w:rPr>
      <w:b/>
      <w:i/>
      <w:vanish/>
      <w:color w:val="FF00FF"/>
      <w:lang w:val="fr-FR"/>
    </w:rPr>
  </w:style>
  <w:style w:type="paragraph" w:customStyle="1" w:styleId="Normal11">
    <w:name w:val="Normal 11"/>
    <w:basedOn w:val="Normal"/>
    <w:pPr>
      <w:spacing w:after="120"/>
    </w:pPr>
    <w:rPr>
      <w:sz w:val="22"/>
    </w:rPr>
  </w:style>
  <w:style w:type="paragraph" w:customStyle="1" w:styleId="StyleTitre1Centr">
    <w:name w:val="Style Titre 1 + Centré"/>
    <w:basedOn w:val="Titre1"/>
    <w:pPr>
      <w:jc w:val="center"/>
    </w:pPr>
    <w:rPr>
      <w:bCs/>
    </w:rPr>
  </w:style>
  <w:style w:type="character" w:customStyle="1" w:styleId="Titre3Car">
    <w:name w:val="Titre 3 Car"/>
    <w:rPr>
      <w:rFonts w:ascii="Arial" w:hAnsi="Arial"/>
      <w:b/>
      <w:sz w:val="24"/>
      <w:lang w:val="fr-CA" w:eastAsia="fr-FR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AcronymeHTML">
    <w:name w:val="HTML Acronym"/>
    <w:rPr>
      <w:color w:val="666666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cs="Arial"/>
      <w:szCs w:val="24"/>
      <w:lang w:val="fr-FR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cs="Arial"/>
      <w:b/>
      <w:bCs/>
      <w:szCs w:val="24"/>
      <w:lang w:val="fr-FR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cs="Arial"/>
      <w:i/>
      <w:iCs/>
      <w:szCs w:val="24"/>
      <w:lang w:val="fr-FR"/>
    </w:rPr>
  </w:style>
  <w:style w:type="paragraph" w:customStyle="1" w:styleId="xl25">
    <w:name w:val="xl25"/>
    <w:basedOn w:val="Normal"/>
    <w:pPr>
      <w:spacing w:before="100" w:beforeAutospacing="1" w:after="100" w:afterAutospacing="1"/>
      <w:ind w:firstLineChars="300" w:firstLine="300"/>
    </w:pPr>
    <w:rPr>
      <w:rFonts w:cs="Arial"/>
      <w:i/>
      <w:iCs/>
      <w:szCs w:val="24"/>
      <w:lang w:val="fr-FR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cs="Arial"/>
      <w:i/>
      <w:iCs/>
      <w:szCs w:val="24"/>
      <w:lang w:val="fr-FR"/>
    </w:rPr>
  </w:style>
  <w:style w:type="paragraph" w:customStyle="1" w:styleId="xl27">
    <w:name w:val="xl27"/>
    <w:basedOn w:val="Normal"/>
    <w:pPr>
      <w:spacing w:before="100" w:beforeAutospacing="1" w:after="100" w:afterAutospacing="1"/>
      <w:ind w:firstLineChars="100" w:firstLine="100"/>
    </w:pPr>
    <w:rPr>
      <w:rFonts w:cs="Arial"/>
      <w:i/>
      <w:iCs/>
      <w:szCs w:val="24"/>
      <w:lang w:val="fr-FR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29">
    <w:name w:val="xl29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0">
    <w:name w:val="xl30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1">
    <w:name w:val="xl31"/>
    <w:basedOn w:val="Normal"/>
    <w:pPr>
      <w:pBdr>
        <w:top w:val="single" w:sz="4" w:space="0" w:color="auto"/>
        <w:left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32">
    <w:name w:val="xl32"/>
    <w:basedOn w:val="Normal"/>
    <w:pPr>
      <w:pBdr>
        <w:top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cs="Arial"/>
      <w:b/>
      <w:bCs/>
      <w:sz w:val="22"/>
      <w:szCs w:val="22"/>
      <w:u w:val="single"/>
      <w:lang w:val="fr-FR"/>
    </w:rPr>
  </w:style>
  <w:style w:type="paragraph" w:customStyle="1" w:styleId="xl36">
    <w:name w:val="xl36"/>
    <w:basedOn w:val="Normal"/>
    <w:pP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38">
    <w:name w:val="xl38"/>
    <w:basedOn w:val="Normal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9">
    <w:name w:val="xl39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0">
    <w:name w:val="xl40"/>
    <w:basedOn w:val="Normal"/>
    <w:pPr>
      <w:pBdr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42">
    <w:name w:val="xl42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cs="Arial"/>
      <w:szCs w:val="24"/>
      <w:lang w:val="fr-FR"/>
    </w:rPr>
  </w:style>
  <w:style w:type="paragraph" w:customStyle="1" w:styleId="xl43">
    <w:name w:val="xl43"/>
    <w:basedOn w:val="Normal"/>
    <w:pPr>
      <w:pBdr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4">
    <w:name w:val="xl44"/>
    <w:basedOn w:val="Normal"/>
    <w:pP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5">
    <w:name w:val="xl45"/>
    <w:basedOn w:val="Normal"/>
    <w:pPr>
      <w:pBdr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cs="Arial"/>
      <w:szCs w:val="24"/>
      <w:lang w:val="fr-FR"/>
    </w:rPr>
  </w:style>
  <w:style w:type="paragraph" w:customStyle="1" w:styleId="xl46">
    <w:name w:val="xl46"/>
    <w:basedOn w:val="Normal"/>
    <w:pPr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47">
    <w:name w:val="xl47"/>
    <w:basedOn w:val="Normal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48">
    <w:name w:val="xl48"/>
    <w:basedOn w:val="Normal"/>
    <w:pPr>
      <w:pBdr>
        <w:top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szCs w:val="24"/>
      <w:lang w:val="fr-FR"/>
    </w:rPr>
  </w:style>
  <w:style w:type="paragraph" w:customStyle="1" w:styleId="xl49">
    <w:name w:val="xl49"/>
    <w:basedOn w:val="Normal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51">
    <w:name w:val="xl51"/>
    <w:basedOn w:val="Normal"/>
    <w:pPr>
      <w:pBdr>
        <w:top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52">
    <w:name w:val="xl52"/>
    <w:basedOn w:val="Normal"/>
    <w:pPr>
      <w:pBdr>
        <w:top w:val="double" w:sz="6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3">
    <w:name w:val="xl5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4">
    <w:name w:val="xl54"/>
    <w:basedOn w:val="Normal"/>
    <w:pPr>
      <w:pBdr>
        <w:bottom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5">
    <w:name w:val="xl5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6">
    <w:name w:val="xl56"/>
    <w:basedOn w:val="Normal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57">
    <w:name w:val="xl57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8">
    <w:name w:val="xl58"/>
    <w:basedOn w:val="Normal"/>
    <w:pPr>
      <w:pBdr>
        <w:top w:val="single" w:sz="4" w:space="0" w:color="auto"/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59">
    <w:name w:val="xl59"/>
    <w:basedOn w:val="Normal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0">
    <w:name w:val="xl60"/>
    <w:basedOn w:val="Normal"/>
    <w:pPr>
      <w:spacing w:before="100" w:beforeAutospacing="1" w:after="100" w:afterAutospacing="1"/>
    </w:pPr>
    <w:rPr>
      <w:szCs w:val="24"/>
      <w:lang w:val="fr-FR"/>
    </w:rPr>
  </w:style>
  <w:style w:type="paragraph" w:customStyle="1" w:styleId="xl61">
    <w:name w:val="xl61"/>
    <w:basedOn w:val="Normal"/>
    <w:pPr>
      <w:pBdr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3">
    <w:name w:val="xl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5">
    <w:name w:val="xl65"/>
    <w:basedOn w:val="Normal"/>
    <w:pPr>
      <w:pBdr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szCs w:val="24"/>
      <w:lang w:val="fr-FR"/>
    </w:rPr>
  </w:style>
  <w:style w:type="paragraph" w:customStyle="1" w:styleId="xl66">
    <w:name w:val="xl66"/>
    <w:basedOn w:val="Normal"/>
    <w:pP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7">
    <w:name w:val="xl67"/>
    <w:basedOn w:val="Normal"/>
    <w:pPr>
      <w:pBdr>
        <w:right w:val="double" w:sz="6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StyleArialJustifi">
    <w:name w:val="Style Arial Justifié"/>
    <w:basedOn w:val="Normal"/>
  </w:style>
  <w:style w:type="paragraph" w:customStyle="1" w:styleId="Normal1">
    <w:name w:val="Normal1"/>
    <w:basedOn w:val="Normal"/>
    <w:pPr>
      <w:spacing w:before="0" w:after="0"/>
      <w:ind w:left="284"/>
    </w:pPr>
  </w:style>
  <w:style w:type="character" w:styleId="Accentuation">
    <w:name w:val="Emphasis"/>
    <w:qFormat/>
    <w:rsid w:val="00D27658"/>
    <w:rPr>
      <w:i/>
      <w:iCs/>
    </w:rPr>
  </w:style>
  <w:style w:type="paragraph" w:customStyle="1" w:styleId="StyleCorpsdetexte24ptGrasBleuPetitesmajuscules">
    <w:name w:val="Style Corps de texte + 24 pt Gras Bleu Petites majuscules"/>
    <w:basedOn w:val="Corpsdetexte"/>
    <w:link w:val="StyleCorpsdetexte24ptGrasBleuPetitesmajusculesCar"/>
    <w:rsid w:val="0027457C"/>
    <w:rPr>
      <w:b/>
      <w:bCs/>
      <w:smallCaps/>
      <w:color w:val="0000FF"/>
      <w:sz w:val="44"/>
    </w:rPr>
  </w:style>
  <w:style w:type="character" w:customStyle="1" w:styleId="StyleCorpsdetexte24ptGrasBleuPetitesmajusculesCar">
    <w:name w:val="Style Corps de texte + 24 pt Gras Bleu Petites majuscules Car"/>
    <w:link w:val="StyleCorpsdetexte24ptGrasBleuPetitesmajuscules"/>
    <w:rsid w:val="0027457C"/>
    <w:rPr>
      <w:rFonts w:ascii="Arial" w:hAnsi="Arial"/>
      <w:b/>
      <w:bCs/>
      <w:smallCaps/>
      <w:color w:val="0000FF"/>
      <w:sz w:val="44"/>
      <w:lang w:val="fr-CA" w:eastAsia="fr-FR" w:bidi="ar-SA"/>
    </w:rPr>
  </w:style>
  <w:style w:type="table" w:styleId="Grilledutableau">
    <w:name w:val="Table Grid"/>
    <w:basedOn w:val="TableauNormal"/>
    <w:rsid w:val="004D00D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ED173E"/>
    <w:rPr>
      <w:b/>
      <w:bCs/>
    </w:rPr>
  </w:style>
  <w:style w:type="paragraph" w:styleId="Textedebulles">
    <w:name w:val="Balloon Text"/>
    <w:basedOn w:val="Normal"/>
    <w:semiHidden/>
    <w:rsid w:val="00A272FE"/>
    <w:rPr>
      <w:rFonts w:ascii="Tahoma" w:hAnsi="Tahoma" w:cs="Tahoma"/>
      <w:sz w:val="16"/>
      <w:szCs w:val="16"/>
    </w:rPr>
  </w:style>
  <w:style w:type="paragraph" w:customStyle="1" w:styleId="Masqu">
    <w:name w:val="Masqué"/>
    <w:basedOn w:val="Normal"/>
    <w:link w:val="MasquCar"/>
    <w:rsid w:val="00821F07"/>
    <w:pPr>
      <w:spacing w:before="100" w:beforeAutospacing="1" w:after="100" w:afterAutospacing="1"/>
    </w:pPr>
    <w:rPr>
      <w:vanish/>
      <w:color w:val="FF00FF"/>
    </w:rPr>
  </w:style>
  <w:style w:type="paragraph" w:styleId="Explorateurdedocuments">
    <w:name w:val="Document Map"/>
    <w:basedOn w:val="Normal"/>
    <w:semiHidden/>
    <w:rsid w:val="00065103"/>
    <w:pPr>
      <w:shd w:val="clear" w:color="auto" w:fill="000080"/>
    </w:pPr>
    <w:rPr>
      <w:rFonts w:ascii="Tahoma" w:hAnsi="Tahoma" w:cs="Tahoma"/>
    </w:rPr>
  </w:style>
  <w:style w:type="table" w:styleId="Tableauliste3">
    <w:name w:val="Table List 3"/>
    <w:basedOn w:val="TableauNormal"/>
    <w:rsid w:val="00821F07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asquCar">
    <w:name w:val="Masqué Car"/>
    <w:link w:val="Masqu"/>
    <w:rsid w:val="00754E39"/>
    <w:rPr>
      <w:rFonts w:ascii="Arial" w:hAnsi="Arial"/>
      <w:vanish/>
      <w:color w:val="FF00FF"/>
      <w:lang w:val="fr-CA" w:eastAsia="fr-FR" w:bidi="ar-SA"/>
    </w:rPr>
  </w:style>
  <w:style w:type="table" w:styleId="Tableauliste4">
    <w:name w:val="Table List 4"/>
    <w:basedOn w:val="TableauNormal"/>
    <w:rsid w:val="00A82CC2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Titre4Car">
    <w:name w:val="Titre 4 Car"/>
    <w:aliases w:val="Heading 4 Car"/>
    <w:link w:val="Titre4"/>
    <w:rsid w:val="00797844"/>
    <w:rPr>
      <w:rFonts w:ascii="Arial" w:hAnsi="Arial"/>
      <w:b/>
      <w:i/>
      <w:lang w:val="fr-CA"/>
    </w:rPr>
  </w:style>
  <w:style w:type="paragraph" w:styleId="Paragraphedeliste">
    <w:name w:val="List Paragraph"/>
    <w:basedOn w:val="Normal"/>
    <w:uiPriority w:val="34"/>
    <w:qFormat/>
    <w:rsid w:val="005558B1"/>
    <w:pPr>
      <w:ind w:left="720"/>
      <w:contextualSpacing/>
    </w:pPr>
  </w:style>
  <w:style w:type="paragraph" w:customStyle="1" w:styleId="StyleTitre311ptAutomatique">
    <w:name w:val="Style Titre 3 + 11 pt Automatique"/>
    <w:basedOn w:val="Titre3"/>
    <w:rsid w:val="00B954C3"/>
    <w:pPr>
      <w:tabs>
        <w:tab w:val="num" w:pos="720"/>
      </w:tabs>
      <w:spacing w:before="0" w:after="0"/>
      <w:ind w:left="720" w:hanging="720"/>
      <w:jc w:val="left"/>
    </w:pPr>
    <w:rPr>
      <w:rFonts w:cs="Arial"/>
      <w:bCs/>
      <w:i/>
      <w:iCs/>
      <w:sz w:val="22"/>
      <w:szCs w:val="24"/>
      <w:lang w:val="fr-FR"/>
    </w:rPr>
  </w:style>
  <w:style w:type="character" w:customStyle="1" w:styleId="StyleBleu1">
    <w:name w:val="Style Bleu1"/>
    <w:rsid w:val="00B954C3"/>
    <w:rPr>
      <w:color w:val="FF00FF"/>
    </w:rPr>
  </w:style>
  <w:style w:type="paragraph" w:styleId="Listepuces2">
    <w:name w:val="List Bullet 2"/>
    <w:basedOn w:val="Normal"/>
    <w:rsid w:val="005520CB"/>
    <w:pPr>
      <w:numPr>
        <w:numId w:val="13"/>
      </w:numPr>
      <w:contextualSpacing/>
    </w:pPr>
  </w:style>
  <w:style w:type="character" w:styleId="Emphaseple">
    <w:name w:val="Subtle Emphasis"/>
    <w:basedOn w:val="Policepardfaut"/>
    <w:uiPriority w:val="19"/>
    <w:qFormat/>
    <w:rsid w:val="008D54B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0779B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F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F3F"/>
    <w:rPr>
      <w:rFonts w:ascii="Arial" w:hAnsi="Arial"/>
      <w:b/>
      <w:bCs/>
      <w:i/>
      <w:iCs/>
      <w:color w:val="4F81BD" w:themeColor="accent1"/>
      <w:lang w:val="fr-CA"/>
    </w:rPr>
  </w:style>
  <w:style w:type="character" w:styleId="Textedelespacerserv">
    <w:name w:val="Placeholder Text"/>
    <w:basedOn w:val="Policepardfaut"/>
    <w:uiPriority w:val="99"/>
    <w:semiHidden/>
    <w:rsid w:val="00A75236"/>
    <w:rPr>
      <w:color w:val="808080"/>
    </w:rPr>
  </w:style>
  <w:style w:type="paragraph" w:styleId="Salutations">
    <w:name w:val="Salutation"/>
    <w:aliases w:val="RG"/>
    <w:basedOn w:val="Normal"/>
    <w:next w:val="Normal"/>
    <w:link w:val="SalutationsCar"/>
    <w:qFormat/>
    <w:rsid w:val="00FB573E"/>
    <w:pPr>
      <w:numPr>
        <w:numId w:val="14"/>
      </w:numPr>
      <w:spacing w:after="0"/>
    </w:pPr>
  </w:style>
  <w:style w:type="character" w:customStyle="1" w:styleId="RetraitcorpsdetexteCar">
    <w:name w:val="Retrait corps de texte Car"/>
    <w:basedOn w:val="Policepardfaut"/>
    <w:link w:val="Retraitcorpsdetexte"/>
    <w:rsid w:val="00161794"/>
    <w:rPr>
      <w:rFonts w:ascii="Arial" w:hAnsi="Arial"/>
      <w:lang w:val="fr-CA"/>
    </w:rPr>
  </w:style>
  <w:style w:type="character" w:customStyle="1" w:styleId="SalutationsCar">
    <w:name w:val="Salutations Car"/>
    <w:aliases w:val="RG Car"/>
    <w:basedOn w:val="Policepardfaut"/>
    <w:link w:val="Salutations"/>
    <w:rsid w:val="00FB573E"/>
    <w:rPr>
      <w:rFonts w:ascii="Arial" w:hAnsi="Arial"/>
      <w:lang w:val="fr-CA"/>
    </w:rPr>
  </w:style>
  <w:style w:type="table" w:styleId="Listemoyenne1-Accent1">
    <w:name w:val="Medium List 1 Accent 1"/>
    <w:basedOn w:val="TableauNormal"/>
    <w:uiPriority w:val="65"/>
    <w:rsid w:val="004A6EF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sigp2-statique1">
    <w:name w:val="sigp2-statique1"/>
    <w:basedOn w:val="Policepardfaut"/>
    <w:rsid w:val="0088541D"/>
    <w:rPr>
      <w:rFonts w:ascii="Arial" w:hAnsi="Arial" w:cs="Arial" w:hint="default"/>
      <w:b/>
      <w:bCs/>
      <w:i w:val="0"/>
      <w:iCs w:val="0"/>
      <w:smallCaps w:val="0"/>
      <w:color w:val="191970"/>
      <w:spacing w:val="0"/>
      <w:sz w:val="18"/>
      <w:szCs w:val="18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alutation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6266"/>
    <w:pPr>
      <w:spacing w:before="60" w:after="60"/>
      <w:jc w:val="both"/>
    </w:pPr>
    <w:rPr>
      <w:rFonts w:ascii="Arial" w:hAnsi="Arial"/>
      <w:lang w:val="fr-CA"/>
    </w:rPr>
  </w:style>
  <w:style w:type="paragraph" w:styleId="Titre1">
    <w:name w:val="heading 1"/>
    <w:basedOn w:val="Normal"/>
    <w:next w:val="Normal"/>
    <w:qFormat/>
    <w:rsid w:val="004D686B"/>
    <w:pPr>
      <w:keepNext/>
      <w:numPr>
        <w:numId w:val="9"/>
      </w:numPr>
      <w:pBdr>
        <w:bottom w:val="single" w:sz="18" w:space="1" w:color="808080"/>
      </w:pBdr>
      <w:spacing w:before="600" w:after="480"/>
      <w:jc w:val="right"/>
      <w:outlineLvl w:val="0"/>
    </w:pPr>
    <w:rPr>
      <w:b/>
      <w:caps/>
      <w:kern w:val="28"/>
      <w:sz w:val="32"/>
    </w:rPr>
  </w:style>
  <w:style w:type="paragraph" w:styleId="Titre2">
    <w:name w:val="heading 2"/>
    <w:aliases w:val="Heading 2"/>
    <w:basedOn w:val="Normal"/>
    <w:next w:val="Normal"/>
    <w:qFormat/>
    <w:pPr>
      <w:keepNext/>
      <w:numPr>
        <w:ilvl w:val="1"/>
        <w:numId w:val="9"/>
      </w:numPr>
      <w:spacing w:before="240" w:after="120"/>
      <w:outlineLvl w:val="1"/>
    </w:pPr>
    <w:rPr>
      <w:b/>
      <w:smallCaps/>
      <w:color w:val="0000FF"/>
      <w:sz w:val="28"/>
    </w:rPr>
  </w:style>
  <w:style w:type="paragraph" w:styleId="Titre3">
    <w:name w:val="heading 3"/>
    <w:aliases w:val="Heading 3"/>
    <w:basedOn w:val="Normal"/>
    <w:next w:val="Normal"/>
    <w:qFormat/>
    <w:rsid w:val="00FF37D3"/>
    <w:pPr>
      <w:keepNext/>
      <w:numPr>
        <w:ilvl w:val="2"/>
        <w:numId w:val="9"/>
      </w:numPr>
      <w:spacing w:after="240"/>
      <w:ind w:left="709"/>
      <w:outlineLvl w:val="2"/>
    </w:pPr>
    <w:rPr>
      <w:b/>
      <w:color w:val="0000FF"/>
      <w:sz w:val="24"/>
    </w:rPr>
  </w:style>
  <w:style w:type="paragraph" w:styleId="Titre4">
    <w:name w:val="heading 4"/>
    <w:aliases w:val="Heading 4"/>
    <w:basedOn w:val="Normal"/>
    <w:next w:val="Normal"/>
    <w:link w:val="Titre4Car"/>
    <w:qFormat/>
    <w:rsid w:val="00065103"/>
    <w:pPr>
      <w:keepNext/>
      <w:numPr>
        <w:ilvl w:val="3"/>
        <w:numId w:val="9"/>
      </w:numPr>
      <w:spacing w:before="120" w:after="120"/>
      <w:ind w:left="1418"/>
      <w:outlineLvl w:val="3"/>
    </w:pPr>
    <w:rPr>
      <w:b/>
      <w:i/>
    </w:rPr>
  </w:style>
  <w:style w:type="paragraph" w:styleId="Titre5">
    <w:name w:val="heading 5"/>
    <w:aliases w:val="Heading 5"/>
    <w:basedOn w:val="Normal"/>
    <w:next w:val="Normal"/>
    <w:qFormat/>
    <w:pPr>
      <w:numPr>
        <w:ilvl w:val="4"/>
        <w:numId w:val="9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R1">
    <w:name w:val="Normal R1"/>
    <w:basedOn w:val="NormalRetrait"/>
    <w:pPr>
      <w:tabs>
        <w:tab w:val="left" w:pos="0"/>
      </w:tabs>
      <w:ind w:left="284"/>
    </w:pPr>
  </w:style>
  <w:style w:type="paragraph" w:customStyle="1" w:styleId="NormalRetrait">
    <w:name w:val="Normal Retrait"/>
    <w:basedOn w:val="Normal"/>
    <w:next w:val="Normal"/>
    <w:pPr>
      <w:ind w:left="567"/>
    </w:pPr>
  </w:style>
  <w:style w:type="paragraph" w:customStyle="1" w:styleId="NormalR2">
    <w:name w:val="Normal R2"/>
    <w:basedOn w:val="NormalR1"/>
    <w:pPr>
      <w:tabs>
        <w:tab w:val="clear" w:pos="0"/>
      </w:tabs>
      <w:ind w:left="567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semiHidden/>
    <w:pPr>
      <w:tabs>
        <w:tab w:val="right" w:pos="567"/>
        <w:tab w:val="right" w:pos="1134"/>
        <w:tab w:val="right" w:leader="underscore" w:pos="9071"/>
      </w:tabs>
      <w:ind w:left="480" w:hanging="480"/>
    </w:pPr>
    <w:rPr>
      <w:i/>
    </w:rPr>
  </w:style>
  <w:style w:type="paragraph" w:styleId="TM1">
    <w:name w:val="toc 1"/>
    <w:basedOn w:val="Normal"/>
    <w:next w:val="Normal"/>
    <w:uiPriority w:val="39"/>
    <w:rsid w:val="008F4C29"/>
    <w:pPr>
      <w:tabs>
        <w:tab w:val="left" w:pos="482"/>
        <w:tab w:val="right" w:leader="dot" w:pos="9639"/>
      </w:tabs>
      <w:spacing w:before="120" w:after="120"/>
    </w:pPr>
    <w:rPr>
      <w:b/>
      <w:caps/>
      <w:noProof/>
    </w:rPr>
  </w:style>
  <w:style w:type="paragraph" w:styleId="TM2">
    <w:name w:val="toc 2"/>
    <w:basedOn w:val="Normal"/>
    <w:next w:val="Normal"/>
    <w:uiPriority w:val="39"/>
    <w:rsid w:val="008F4C29"/>
    <w:pPr>
      <w:tabs>
        <w:tab w:val="left" w:pos="720"/>
        <w:tab w:val="right" w:leader="dot" w:pos="9639"/>
      </w:tabs>
    </w:pPr>
    <w:rPr>
      <w:smallCaps/>
      <w:noProof/>
    </w:rPr>
  </w:style>
  <w:style w:type="paragraph" w:styleId="TM3">
    <w:name w:val="toc 3"/>
    <w:basedOn w:val="Normal"/>
    <w:next w:val="Normal"/>
    <w:uiPriority w:val="39"/>
    <w:pPr>
      <w:tabs>
        <w:tab w:val="left" w:pos="1200"/>
        <w:tab w:val="right" w:leader="dot" w:pos="9639"/>
      </w:tabs>
      <w:ind w:left="238"/>
    </w:pPr>
    <w:rPr>
      <w:noProof/>
    </w:rPr>
  </w:style>
  <w:style w:type="paragraph" w:styleId="TM4">
    <w:name w:val="toc 4"/>
    <w:basedOn w:val="Normal"/>
    <w:next w:val="Normal"/>
    <w:uiPriority w:val="39"/>
    <w:pPr>
      <w:tabs>
        <w:tab w:val="left" w:pos="1440"/>
        <w:tab w:val="right" w:leader="dot" w:pos="9639"/>
      </w:tabs>
      <w:ind w:left="482"/>
    </w:pPr>
    <w:rPr>
      <w:noProof/>
      <w:sz w:val="22"/>
    </w:rPr>
  </w:style>
  <w:style w:type="paragraph" w:styleId="TM5">
    <w:name w:val="toc 5"/>
    <w:basedOn w:val="Normal"/>
    <w:next w:val="Normal"/>
    <w:semiHidden/>
    <w:pPr>
      <w:tabs>
        <w:tab w:val="right" w:leader="dot" w:pos="9071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1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1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1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1"/>
      </w:tabs>
      <w:ind w:left="1680"/>
    </w:pPr>
    <w:rPr>
      <w:sz w:val="18"/>
    </w:rPr>
  </w:style>
  <w:style w:type="character" w:styleId="Numrodepage">
    <w:name w:val="page number"/>
    <w:basedOn w:val="Policepardfaut"/>
  </w:style>
  <w:style w:type="paragraph" w:customStyle="1" w:styleId="Chapitre">
    <w:name w:val="Chapitre"/>
    <w:basedOn w:val="Normal"/>
    <w:pPr>
      <w:ind w:left="283" w:hanging="283"/>
      <w:jc w:val="left"/>
    </w:pPr>
    <w:rPr>
      <w:b/>
      <w:sz w:val="48"/>
    </w:rPr>
  </w:style>
  <w:style w:type="paragraph" w:customStyle="1" w:styleId="Intro1">
    <w:name w:val="Intro1"/>
    <w:basedOn w:val="Normal"/>
    <w:rPr>
      <w:b/>
      <w:sz w:val="48"/>
    </w:rPr>
  </w:style>
  <w:style w:type="paragraph" w:styleId="Index1">
    <w:name w:val="index 1"/>
    <w:basedOn w:val="Normal"/>
    <w:next w:val="Normal"/>
    <w:semiHidden/>
    <w:pPr>
      <w:tabs>
        <w:tab w:val="right" w:pos="4175"/>
      </w:tabs>
      <w:ind w:left="240" w:hanging="240"/>
      <w:jc w:val="left"/>
    </w:pPr>
  </w:style>
  <w:style w:type="paragraph" w:styleId="Index2">
    <w:name w:val="index 2"/>
    <w:basedOn w:val="Normal"/>
    <w:next w:val="Normal"/>
    <w:semiHidden/>
    <w:pPr>
      <w:tabs>
        <w:tab w:val="right" w:pos="4175"/>
      </w:tabs>
      <w:ind w:left="480" w:hanging="240"/>
      <w:jc w:val="left"/>
    </w:pPr>
    <w:rPr>
      <w:sz w:val="18"/>
    </w:rPr>
  </w:style>
  <w:style w:type="paragraph" w:styleId="Index3">
    <w:name w:val="index 3"/>
    <w:basedOn w:val="Normal"/>
    <w:next w:val="Normal"/>
    <w:semiHidden/>
    <w:pPr>
      <w:tabs>
        <w:tab w:val="right" w:pos="4175"/>
      </w:tabs>
      <w:ind w:left="720" w:hanging="240"/>
      <w:jc w:val="left"/>
    </w:pPr>
    <w:rPr>
      <w:sz w:val="18"/>
    </w:rPr>
  </w:style>
  <w:style w:type="paragraph" w:styleId="Index4">
    <w:name w:val="index 4"/>
    <w:basedOn w:val="Normal"/>
    <w:next w:val="Normal"/>
    <w:semiHidden/>
    <w:pPr>
      <w:tabs>
        <w:tab w:val="right" w:pos="4175"/>
      </w:tabs>
      <w:ind w:left="960" w:hanging="240"/>
      <w:jc w:val="left"/>
    </w:pPr>
    <w:rPr>
      <w:sz w:val="18"/>
    </w:rPr>
  </w:style>
  <w:style w:type="paragraph" w:styleId="Index5">
    <w:name w:val="index 5"/>
    <w:basedOn w:val="Normal"/>
    <w:next w:val="Normal"/>
    <w:semiHidden/>
    <w:pPr>
      <w:tabs>
        <w:tab w:val="right" w:pos="4175"/>
      </w:tabs>
      <w:ind w:left="1200" w:hanging="240"/>
      <w:jc w:val="left"/>
    </w:pPr>
    <w:rPr>
      <w:sz w:val="18"/>
    </w:rPr>
  </w:style>
  <w:style w:type="paragraph" w:styleId="Index6">
    <w:name w:val="index 6"/>
    <w:basedOn w:val="Normal"/>
    <w:next w:val="Normal"/>
    <w:semiHidden/>
    <w:pPr>
      <w:tabs>
        <w:tab w:val="right" w:pos="4175"/>
      </w:tabs>
      <w:ind w:left="1440" w:hanging="240"/>
      <w:jc w:val="left"/>
    </w:pPr>
    <w:rPr>
      <w:sz w:val="18"/>
    </w:rPr>
  </w:style>
  <w:style w:type="paragraph" w:styleId="Index7">
    <w:name w:val="index 7"/>
    <w:basedOn w:val="Normal"/>
    <w:next w:val="Normal"/>
    <w:semiHidden/>
    <w:pPr>
      <w:tabs>
        <w:tab w:val="right" w:pos="4175"/>
      </w:tabs>
      <w:ind w:left="1680" w:hanging="240"/>
      <w:jc w:val="left"/>
    </w:pPr>
    <w:rPr>
      <w:sz w:val="18"/>
    </w:rPr>
  </w:style>
  <w:style w:type="paragraph" w:styleId="Index8">
    <w:name w:val="index 8"/>
    <w:basedOn w:val="Normal"/>
    <w:next w:val="Normal"/>
    <w:semiHidden/>
    <w:pPr>
      <w:tabs>
        <w:tab w:val="right" w:pos="4175"/>
      </w:tabs>
      <w:ind w:left="1920" w:hanging="240"/>
      <w:jc w:val="left"/>
    </w:pPr>
    <w:rPr>
      <w:sz w:val="18"/>
    </w:rPr>
  </w:style>
  <w:style w:type="paragraph" w:styleId="Index9">
    <w:name w:val="index 9"/>
    <w:basedOn w:val="Normal"/>
    <w:next w:val="Normal"/>
    <w:semiHidden/>
    <w:pPr>
      <w:tabs>
        <w:tab w:val="right" w:pos="4175"/>
      </w:tabs>
      <w:ind w:left="2160" w:hanging="240"/>
      <w:jc w:val="left"/>
    </w:pPr>
    <w:rPr>
      <w:sz w:val="18"/>
    </w:rPr>
  </w:style>
  <w:style w:type="paragraph" w:styleId="Titreindex">
    <w:name w:val="index heading"/>
    <w:basedOn w:val="Normal"/>
    <w:next w:val="Index1"/>
    <w:semiHidden/>
    <w:rPr>
      <w:b/>
      <w:sz w:val="28"/>
    </w:rPr>
  </w:style>
  <w:style w:type="paragraph" w:customStyle="1" w:styleId="Intro2">
    <w:name w:val="Intro2"/>
    <w:basedOn w:val="Intro1"/>
    <w:rPr>
      <w:rFonts w:ascii="Times New Roman" w:hAnsi="Times New Roman"/>
      <w:sz w:val="28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NormalPMaj">
    <w:name w:val="Normal PMaj"/>
    <w:basedOn w:val="Normal"/>
    <w:next w:val="Normal"/>
    <w:rPr>
      <w:smallCaps/>
    </w:rPr>
  </w:style>
  <w:style w:type="paragraph" w:styleId="Titre">
    <w:name w:val="Title"/>
    <w:basedOn w:val="Normal"/>
    <w:qFormat/>
    <w:pPr>
      <w:pBdr>
        <w:bottom w:val="single" w:sz="18" w:space="1" w:color="808080"/>
      </w:pBdr>
      <w:spacing w:before="600" w:after="480"/>
      <w:jc w:val="center"/>
    </w:pPr>
    <w:rPr>
      <w:b/>
      <w:smallCaps/>
      <w:sz w:val="36"/>
    </w:rPr>
  </w:style>
  <w:style w:type="paragraph" w:styleId="Corpsdetexte">
    <w:name w:val="Body Text"/>
    <w:basedOn w:val="Normal"/>
    <w:link w:val="CorpsdetexteCar"/>
    <w:pPr>
      <w:pBdr>
        <w:top w:val="single" w:sz="18" w:space="18" w:color="auto" w:shadow="1"/>
        <w:left w:val="single" w:sz="18" w:space="1" w:color="auto" w:shadow="1"/>
        <w:bottom w:val="single" w:sz="18" w:space="18" w:color="auto" w:shadow="1"/>
        <w:right w:val="single" w:sz="18" w:space="1" w:color="auto" w:shadow="1"/>
      </w:pBdr>
      <w:spacing w:before="4080"/>
      <w:ind w:right="79"/>
      <w:jc w:val="center"/>
    </w:pPr>
    <w:rPr>
      <w:sz w:val="40"/>
    </w:rPr>
  </w:style>
  <w:style w:type="character" w:customStyle="1" w:styleId="CorpsdetexteCar">
    <w:name w:val="Corps de texte Car"/>
    <w:link w:val="Corpsdetexte"/>
    <w:rsid w:val="0027457C"/>
    <w:rPr>
      <w:rFonts w:ascii="Arial" w:hAnsi="Arial"/>
      <w:sz w:val="40"/>
      <w:lang w:val="fr-CA" w:eastAsia="fr-FR" w:bidi="ar-SA"/>
    </w:rPr>
  </w:style>
  <w:style w:type="paragraph" w:styleId="Retraitcorpsdetexte">
    <w:name w:val="Body Text Indent"/>
    <w:basedOn w:val="Normal"/>
    <w:link w:val="RetraitcorpsdetexteCar"/>
    <w:pPr>
      <w:spacing w:after="120"/>
      <w:ind w:left="283"/>
    </w:pPr>
  </w:style>
  <w:style w:type="paragraph" w:customStyle="1" w:styleId="Textecach">
    <w:name w:val="Texte caché"/>
    <w:basedOn w:val="Corpsdetexte"/>
    <w:next w:val="Corpsdetex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120"/>
      <w:ind w:left="567" w:right="0"/>
      <w:jc w:val="both"/>
    </w:pPr>
    <w:rPr>
      <w:rFonts w:ascii="Times New Roman" w:hAnsi="Times New Roman"/>
      <w:snapToGrid w:val="0"/>
      <w:vanish/>
      <w:color w:val="0000FF"/>
      <w:sz w:val="24"/>
      <w:lang w:val="fr-FR"/>
    </w:rPr>
  </w:style>
  <w:style w:type="paragraph" w:customStyle="1" w:styleId="Retraitpuce1">
    <w:name w:val="Retrait puce 1"/>
    <w:basedOn w:val="Normal"/>
    <w:pPr>
      <w:numPr>
        <w:numId w:val="2"/>
      </w:numPr>
    </w:pPr>
  </w:style>
  <w:style w:type="paragraph" w:customStyle="1" w:styleId="Annexe">
    <w:name w:val="Annexe"/>
    <w:basedOn w:val="Normal"/>
    <w:next w:val="Normal"/>
    <w:autoRedefine/>
    <w:pPr>
      <w:numPr>
        <w:numId w:val="1"/>
      </w:numPr>
      <w:suppressLineNumbers/>
      <w:spacing w:before="120" w:after="120"/>
    </w:pPr>
    <w:rPr>
      <w:smallCaps/>
    </w:rPr>
  </w:style>
  <w:style w:type="paragraph" w:customStyle="1" w:styleId="L1">
    <w:name w:val="L1"/>
    <w:basedOn w:val="Normal"/>
    <w:pPr>
      <w:numPr>
        <w:numId w:val="8"/>
      </w:numPr>
      <w:tabs>
        <w:tab w:val="clear" w:pos="360"/>
      </w:tabs>
      <w:spacing w:after="120"/>
      <w:ind w:left="851" w:hanging="284"/>
    </w:pPr>
    <w:rPr>
      <w:lang w:val="fr-FR"/>
    </w:rPr>
  </w:style>
  <w:style w:type="character" w:customStyle="1" w:styleId="Titre1Car">
    <w:name w:val="Titre 1 Car"/>
    <w:rPr>
      <w:rFonts w:ascii="Arial" w:hAnsi="Arial"/>
      <w:b/>
      <w:caps/>
      <w:kern w:val="28"/>
      <w:sz w:val="32"/>
      <w:lang w:val="fr-CA" w:eastAsia="fr-FR" w:bidi="ar-SA"/>
    </w:rPr>
  </w:style>
  <w:style w:type="paragraph" w:customStyle="1" w:styleId="L2">
    <w:name w:val="L2"/>
    <w:basedOn w:val="Normal"/>
    <w:pPr>
      <w:numPr>
        <w:numId w:val="6"/>
      </w:numPr>
      <w:tabs>
        <w:tab w:val="clear" w:pos="360"/>
      </w:tabs>
      <w:spacing w:after="120"/>
      <w:ind w:left="1418" w:hanging="284"/>
    </w:pPr>
  </w:style>
  <w:style w:type="paragraph" w:customStyle="1" w:styleId="listepucestnr">
    <w:name w:val="listeàpuces tnr"/>
    <w:basedOn w:val="Normal"/>
    <w:pPr>
      <w:numPr>
        <w:numId w:val="3"/>
      </w:numPr>
      <w:spacing w:before="240" w:after="120"/>
      <w:ind w:left="357" w:hanging="357"/>
    </w:pPr>
    <w:rPr>
      <w:lang w:val="fr-FR"/>
    </w:rPr>
  </w:style>
  <w:style w:type="paragraph" w:customStyle="1" w:styleId="listepuces2tnr">
    <w:name w:val="listeàpuces2 tnr"/>
    <w:basedOn w:val="Normal"/>
    <w:autoRedefine/>
    <w:pPr>
      <w:numPr>
        <w:numId w:val="5"/>
      </w:numPr>
    </w:pPr>
    <w:rPr>
      <w:lang w:val="fr-FR"/>
    </w:rPr>
  </w:style>
  <w:style w:type="paragraph" w:styleId="Corpsdetexte2">
    <w:name w:val="Body Text 2"/>
    <w:basedOn w:val="Normal"/>
    <w:rPr>
      <w:b/>
    </w:rPr>
  </w:style>
  <w:style w:type="paragraph" w:customStyle="1" w:styleId="L3">
    <w:name w:val="L3"/>
    <w:basedOn w:val="listepuces2tnr"/>
    <w:pPr>
      <w:numPr>
        <w:numId w:val="4"/>
      </w:numPr>
      <w:tabs>
        <w:tab w:val="clear" w:pos="360"/>
      </w:tabs>
      <w:spacing w:after="240"/>
      <w:ind w:left="1985" w:hanging="284"/>
    </w:pPr>
  </w:style>
  <w:style w:type="paragraph" w:customStyle="1" w:styleId="Tableau">
    <w:name w:val="Tableau"/>
    <w:basedOn w:val="Normal"/>
    <w:pPr>
      <w:spacing w:after="120" w:line="240" w:lineRule="atLeast"/>
    </w:pPr>
    <w:rPr>
      <w:lang w:val="fr-FR"/>
    </w:rPr>
  </w:style>
  <w:style w:type="paragraph" w:styleId="Listepuces">
    <w:name w:val="List Bullet"/>
    <w:basedOn w:val="Normal"/>
    <w:autoRedefine/>
    <w:pPr>
      <w:numPr>
        <w:numId w:val="7"/>
      </w:numPr>
      <w:spacing w:after="120"/>
    </w:pPr>
    <w:rPr>
      <w:rFonts w:cs="Arial"/>
      <w:lang w:val="fr-FR"/>
    </w:rPr>
  </w:style>
  <w:style w:type="paragraph" w:customStyle="1" w:styleId="enum1">
    <w:name w:val="enum 1"/>
    <w:basedOn w:val="Normal"/>
    <w:pPr>
      <w:numPr>
        <w:numId w:val="10"/>
      </w:numPr>
      <w:tabs>
        <w:tab w:val="left" w:pos="284"/>
        <w:tab w:val="num" w:pos="360"/>
        <w:tab w:val="right" w:pos="7655"/>
      </w:tabs>
      <w:spacing w:before="120" w:after="120"/>
      <w:ind w:left="360" w:hanging="360"/>
    </w:pPr>
    <w:rPr>
      <w:lang w:val="fr-FR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3">
    <w:name w:val="Body Text 3"/>
    <w:basedOn w:val="Normal"/>
    <w:rPr>
      <w:color w:val="FF00FF"/>
      <w:lang w:val="fr-FR"/>
    </w:rPr>
  </w:style>
  <w:style w:type="paragraph" w:customStyle="1" w:styleId="Tableauentte">
    <w:name w:val="Tableau entête"/>
    <w:basedOn w:val="Normal"/>
    <w:pPr>
      <w:ind w:left="34"/>
      <w:jc w:val="center"/>
    </w:pPr>
    <w:rPr>
      <w:b/>
      <w:sz w:val="22"/>
    </w:rPr>
  </w:style>
  <w:style w:type="paragraph" w:customStyle="1" w:styleId="Tableaucorps">
    <w:name w:val="Tableau corps"/>
    <w:basedOn w:val="Normal"/>
    <w:pPr>
      <w:ind w:left="-40"/>
      <w:jc w:val="center"/>
    </w:pPr>
    <w:rPr>
      <w:sz w:val="22"/>
    </w:rPr>
  </w:style>
  <w:style w:type="paragraph" w:styleId="Retraitcorpsdetexte2">
    <w:name w:val="Body Text Indent 2"/>
    <w:basedOn w:val="Normal"/>
    <w:pPr>
      <w:spacing w:after="120"/>
      <w:ind w:left="2484" w:hanging="357"/>
    </w:pPr>
    <w:rPr>
      <w:lang w:val="fr-FR"/>
    </w:rPr>
  </w:style>
  <w:style w:type="paragraph" w:styleId="Retraitcorpsdetexte3">
    <w:name w:val="Body Text Indent 3"/>
    <w:basedOn w:val="Normal"/>
    <w:pPr>
      <w:spacing w:after="120"/>
      <w:ind w:left="2832" w:hanging="422"/>
    </w:pPr>
    <w:rPr>
      <w:lang w:val="fr-FR"/>
    </w:rPr>
  </w:style>
  <w:style w:type="paragraph" w:customStyle="1" w:styleId="Noteencadre">
    <w:name w:val="Note encadrée"/>
    <w:basedOn w:val="Normal"/>
    <w:pPr>
      <w:framePr w:hSpace="142" w:vSpace="142"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5" w:color="FF0000" w:fill="auto"/>
      <w:spacing w:before="120" w:after="120"/>
      <w:ind w:left="1276"/>
    </w:pPr>
    <w:rPr>
      <w:rFonts w:ascii="Comic Sans MS" w:hAnsi="Comic Sans MS"/>
      <w:b/>
      <w:noProof/>
      <w:sz w:val="22"/>
    </w:rPr>
  </w:style>
  <w:style w:type="paragraph" w:customStyle="1" w:styleId="NormalR4">
    <w:name w:val="Normal R4"/>
    <w:basedOn w:val="NormalR2"/>
    <w:pPr>
      <w:spacing w:after="120"/>
      <w:ind w:left="1134"/>
    </w:pPr>
    <w:rPr>
      <w:sz w:val="22"/>
    </w:rPr>
  </w:style>
  <w:style w:type="paragraph" w:customStyle="1" w:styleId="NormalR3">
    <w:name w:val="Normal R3"/>
    <w:basedOn w:val="NormalR2"/>
    <w:next w:val="NormalR2"/>
    <w:pPr>
      <w:spacing w:after="120"/>
      <w:ind w:left="851"/>
    </w:pPr>
  </w:style>
  <w:style w:type="paragraph" w:customStyle="1" w:styleId="Retraitpuce2">
    <w:name w:val="Retrait puce 2"/>
    <w:basedOn w:val="Retraitpuce1"/>
    <w:pPr>
      <w:numPr>
        <w:numId w:val="11"/>
      </w:numPr>
      <w:spacing w:after="120"/>
    </w:pPr>
  </w:style>
  <w:style w:type="paragraph" w:customStyle="1" w:styleId="Retraitnum1">
    <w:name w:val="Retrait num 1"/>
    <w:basedOn w:val="Normal"/>
    <w:autoRedefine/>
    <w:pPr>
      <w:numPr>
        <w:numId w:val="12"/>
      </w:numPr>
      <w:spacing w:after="120"/>
    </w:pPr>
    <w:rPr>
      <w:b/>
    </w:rPr>
  </w:style>
  <w:style w:type="paragraph" w:customStyle="1" w:styleId="Infoscaches">
    <w:name w:val="Infos cachées"/>
    <w:basedOn w:val="Normal"/>
    <w:rPr>
      <w:b/>
      <w:i/>
      <w:vanish/>
      <w:color w:val="FF00FF"/>
      <w:lang w:val="fr-FR"/>
    </w:rPr>
  </w:style>
  <w:style w:type="paragraph" w:customStyle="1" w:styleId="Normal11">
    <w:name w:val="Normal 11"/>
    <w:basedOn w:val="Normal"/>
    <w:pPr>
      <w:spacing w:after="120"/>
    </w:pPr>
    <w:rPr>
      <w:sz w:val="22"/>
    </w:rPr>
  </w:style>
  <w:style w:type="paragraph" w:customStyle="1" w:styleId="StyleTitre1Centr">
    <w:name w:val="Style Titre 1 + Centré"/>
    <w:basedOn w:val="Titre1"/>
    <w:pPr>
      <w:jc w:val="center"/>
    </w:pPr>
    <w:rPr>
      <w:bCs/>
    </w:rPr>
  </w:style>
  <w:style w:type="character" w:customStyle="1" w:styleId="Titre3Car">
    <w:name w:val="Titre 3 Car"/>
    <w:rPr>
      <w:rFonts w:ascii="Arial" w:hAnsi="Arial"/>
      <w:b/>
      <w:sz w:val="24"/>
      <w:lang w:val="fr-CA" w:eastAsia="fr-FR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AcronymeHTML">
    <w:name w:val="HTML Acronym"/>
    <w:rPr>
      <w:color w:val="666666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cs="Arial"/>
      <w:szCs w:val="24"/>
      <w:lang w:val="fr-FR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cs="Arial"/>
      <w:b/>
      <w:bCs/>
      <w:szCs w:val="24"/>
      <w:lang w:val="fr-FR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cs="Arial"/>
      <w:i/>
      <w:iCs/>
      <w:szCs w:val="24"/>
      <w:lang w:val="fr-FR"/>
    </w:rPr>
  </w:style>
  <w:style w:type="paragraph" w:customStyle="1" w:styleId="xl25">
    <w:name w:val="xl25"/>
    <w:basedOn w:val="Normal"/>
    <w:pPr>
      <w:spacing w:before="100" w:beforeAutospacing="1" w:after="100" w:afterAutospacing="1"/>
      <w:ind w:firstLineChars="300" w:firstLine="300"/>
    </w:pPr>
    <w:rPr>
      <w:rFonts w:cs="Arial"/>
      <w:i/>
      <w:iCs/>
      <w:szCs w:val="24"/>
      <w:lang w:val="fr-FR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cs="Arial"/>
      <w:i/>
      <w:iCs/>
      <w:szCs w:val="24"/>
      <w:lang w:val="fr-FR"/>
    </w:rPr>
  </w:style>
  <w:style w:type="paragraph" w:customStyle="1" w:styleId="xl27">
    <w:name w:val="xl27"/>
    <w:basedOn w:val="Normal"/>
    <w:pPr>
      <w:spacing w:before="100" w:beforeAutospacing="1" w:after="100" w:afterAutospacing="1"/>
      <w:ind w:firstLineChars="100" w:firstLine="100"/>
    </w:pPr>
    <w:rPr>
      <w:rFonts w:cs="Arial"/>
      <w:i/>
      <w:iCs/>
      <w:szCs w:val="24"/>
      <w:lang w:val="fr-FR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29">
    <w:name w:val="xl29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0">
    <w:name w:val="xl30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1">
    <w:name w:val="xl31"/>
    <w:basedOn w:val="Normal"/>
    <w:pPr>
      <w:pBdr>
        <w:top w:val="single" w:sz="4" w:space="0" w:color="auto"/>
        <w:left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32">
    <w:name w:val="xl32"/>
    <w:basedOn w:val="Normal"/>
    <w:pPr>
      <w:pBdr>
        <w:top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cs="Arial"/>
      <w:b/>
      <w:bCs/>
      <w:sz w:val="22"/>
      <w:szCs w:val="22"/>
      <w:u w:val="single"/>
      <w:lang w:val="fr-FR"/>
    </w:rPr>
  </w:style>
  <w:style w:type="paragraph" w:customStyle="1" w:styleId="xl36">
    <w:name w:val="xl36"/>
    <w:basedOn w:val="Normal"/>
    <w:pP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38">
    <w:name w:val="xl38"/>
    <w:basedOn w:val="Normal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39">
    <w:name w:val="xl39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0">
    <w:name w:val="xl40"/>
    <w:basedOn w:val="Normal"/>
    <w:pPr>
      <w:pBdr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szCs w:val="24"/>
      <w:lang w:val="fr-FR"/>
    </w:rPr>
  </w:style>
  <w:style w:type="paragraph" w:customStyle="1" w:styleId="xl42">
    <w:name w:val="xl42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cs="Arial"/>
      <w:szCs w:val="24"/>
      <w:lang w:val="fr-FR"/>
    </w:rPr>
  </w:style>
  <w:style w:type="paragraph" w:customStyle="1" w:styleId="xl43">
    <w:name w:val="xl43"/>
    <w:basedOn w:val="Normal"/>
    <w:pPr>
      <w:pBdr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4">
    <w:name w:val="xl44"/>
    <w:basedOn w:val="Normal"/>
    <w:pP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45">
    <w:name w:val="xl45"/>
    <w:basedOn w:val="Normal"/>
    <w:pPr>
      <w:pBdr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cs="Arial"/>
      <w:szCs w:val="24"/>
      <w:lang w:val="fr-FR"/>
    </w:rPr>
  </w:style>
  <w:style w:type="paragraph" w:customStyle="1" w:styleId="xl46">
    <w:name w:val="xl46"/>
    <w:basedOn w:val="Normal"/>
    <w:pPr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47">
    <w:name w:val="xl47"/>
    <w:basedOn w:val="Normal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48">
    <w:name w:val="xl48"/>
    <w:basedOn w:val="Normal"/>
    <w:pPr>
      <w:pBdr>
        <w:top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szCs w:val="24"/>
      <w:lang w:val="fr-FR"/>
    </w:rPr>
  </w:style>
  <w:style w:type="paragraph" w:customStyle="1" w:styleId="xl49">
    <w:name w:val="xl49"/>
    <w:basedOn w:val="Normal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51">
    <w:name w:val="xl51"/>
    <w:basedOn w:val="Normal"/>
    <w:pPr>
      <w:pBdr>
        <w:top w:val="double" w:sz="6" w:space="0" w:color="auto"/>
      </w:pBdr>
      <w:spacing w:before="100" w:beforeAutospacing="1" w:after="100" w:afterAutospacing="1"/>
    </w:pPr>
    <w:rPr>
      <w:rFonts w:cs="Arial"/>
      <w:b/>
      <w:bCs/>
      <w:szCs w:val="24"/>
      <w:lang w:val="fr-FR"/>
    </w:rPr>
  </w:style>
  <w:style w:type="paragraph" w:customStyle="1" w:styleId="xl52">
    <w:name w:val="xl52"/>
    <w:basedOn w:val="Normal"/>
    <w:pPr>
      <w:pBdr>
        <w:top w:val="double" w:sz="6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3">
    <w:name w:val="xl5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4">
    <w:name w:val="xl54"/>
    <w:basedOn w:val="Normal"/>
    <w:pPr>
      <w:pBdr>
        <w:bottom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5">
    <w:name w:val="xl5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6">
    <w:name w:val="xl56"/>
    <w:basedOn w:val="Normal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57">
    <w:name w:val="xl57"/>
    <w:basedOn w:val="Normal"/>
    <w:pPr>
      <w:pBdr>
        <w:top w:val="single" w:sz="4" w:space="0" w:color="auto"/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58">
    <w:name w:val="xl58"/>
    <w:basedOn w:val="Normal"/>
    <w:pPr>
      <w:pBdr>
        <w:top w:val="single" w:sz="4" w:space="0" w:color="auto"/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xl59">
    <w:name w:val="xl59"/>
    <w:basedOn w:val="Normal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0">
    <w:name w:val="xl60"/>
    <w:basedOn w:val="Normal"/>
    <w:pPr>
      <w:spacing w:before="100" w:beforeAutospacing="1" w:after="100" w:afterAutospacing="1"/>
    </w:pPr>
    <w:rPr>
      <w:szCs w:val="24"/>
      <w:lang w:val="fr-FR"/>
    </w:rPr>
  </w:style>
  <w:style w:type="paragraph" w:customStyle="1" w:styleId="xl61">
    <w:name w:val="xl61"/>
    <w:basedOn w:val="Normal"/>
    <w:pPr>
      <w:pBdr>
        <w:right w:val="double" w:sz="6" w:space="0" w:color="auto"/>
      </w:pBdr>
      <w:spacing w:before="100" w:beforeAutospacing="1" w:after="100" w:afterAutospacing="1"/>
    </w:pPr>
    <w:rPr>
      <w:szCs w:val="24"/>
      <w:lang w:val="fr-FR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3">
    <w:name w:val="xl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5">
    <w:name w:val="xl65"/>
    <w:basedOn w:val="Normal"/>
    <w:pPr>
      <w:pBdr>
        <w:left w:val="double" w:sz="6" w:space="0" w:color="auto"/>
      </w:pBdr>
      <w:spacing w:before="100" w:beforeAutospacing="1" w:after="100" w:afterAutospacing="1"/>
      <w:textAlignment w:val="top"/>
    </w:pPr>
    <w:rPr>
      <w:rFonts w:cs="Arial"/>
      <w:szCs w:val="24"/>
      <w:lang w:val="fr-FR"/>
    </w:rPr>
  </w:style>
  <w:style w:type="paragraph" w:customStyle="1" w:styleId="xl66">
    <w:name w:val="xl66"/>
    <w:basedOn w:val="Normal"/>
    <w:pP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7">
    <w:name w:val="xl67"/>
    <w:basedOn w:val="Normal"/>
    <w:pPr>
      <w:pBdr>
        <w:right w:val="double" w:sz="6" w:space="0" w:color="auto"/>
      </w:pBdr>
      <w:spacing w:before="100" w:beforeAutospacing="1" w:after="100" w:afterAutospacing="1"/>
      <w:textAlignment w:val="top"/>
    </w:pPr>
    <w:rPr>
      <w:szCs w:val="24"/>
      <w:lang w:val="fr-FR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Cs w:val="24"/>
      <w:lang w:val="fr-FR"/>
    </w:rPr>
  </w:style>
  <w:style w:type="paragraph" w:customStyle="1" w:styleId="StyleArialJustifi">
    <w:name w:val="Style Arial Justifié"/>
    <w:basedOn w:val="Normal"/>
  </w:style>
  <w:style w:type="paragraph" w:customStyle="1" w:styleId="Normal1">
    <w:name w:val="Normal1"/>
    <w:basedOn w:val="Normal"/>
    <w:pPr>
      <w:spacing w:before="0" w:after="0"/>
      <w:ind w:left="284"/>
    </w:pPr>
  </w:style>
  <w:style w:type="character" w:styleId="Accentuation">
    <w:name w:val="Emphasis"/>
    <w:qFormat/>
    <w:rsid w:val="00D27658"/>
    <w:rPr>
      <w:i/>
      <w:iCs/>
    </w:rPr>
  </w:style>
  <w:style w:type="paragraph" w:customStyle="1" w:styleId="StyleCorpsdetexte24ptGrasBleuPetitesmajuscules">
    <w:name w:val="Style Corps de texte + 24 pt Gras Bleu Petites majuscules"/>
    <w:basedOn w:val="Corpsdetexte"/>
    <w:link w:val="StyleCorpsdetexte24ptGrasBleuPetitesmajusculesCar"/>
    <w:rsid w:val="0027457C"/>
    <w:rPr>
      <w:b/>
      <w:bCs/>
      <w:smallCaps/>
      <w:color w:val="0000FF"/>
      <w:sz w:val="44"/>
    </w:rPr>
  </w:style>
  <w:style w:type="character" w:customStyle="1" w:styleId="StyleCorpsdetexte24ptGrasBleuPetitesmajusculesCar">
    <w:name w:val="Style Corps de texte + 24 pt Gras Bleu Petites majuscules Car"/>
    <w:link w:val="StyleCorpsdetexte24ptGrasBleuPetitesmajuscules"/>
    <w:rsid w:val="0027457C"/>
    <w:rPr>
      <w:rFonts w:ascii="Arial" w:hAnsi="Arial"/>
      <w:b/>
      <w:bCs/>
      <w:smallCaps/>
      <w:color w:val="0000FF"/>
      <w:sz w:val="44"/>
      <w:lang w:val="fr-CA" w:eastAsia="fr-FR" w:bidi="ar-SA"/>
    </w:rPr>
  </w:style>
  <w:style w:type="table" w:styleId="Grilledutableau">
    <w:name w:val="Table Grid"/>
    <w:basedOn w:val="TableauNormal"/>
    <w:rsid w:val="004D00D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ED173E"/>
    <w:rPr>
      <w:b/>
      <w:bCs/>
    </w:rPr>
  </w:style>
  <w:style w:type="paragraph" w:styleId="Textedebulles">
    <w:name w:val="Balloon Text"/>
    <w:basedOn w:val="Normal"/>
    <w:semiHidden/>
    <w:rsid w:val="00A272FE"/>
    <w:rPr>
      <w:rFonts w:ascii="Tahoma" w:hAnsi="Tahoma" w:cs="Tahoma"/>
      <w:sz w:val="16"/>
      <w:szCs w:val="16"/>
    </w:rPr>
  </w:style>
  <w:style w:type="paragraph" w:customStyle="1" w:styleId="Masqu">
    <w:name w:val="Masqué"/>
    <w:basedOn w:val="Normal"/>
    <w:link w:val="MasquCar"/>
    <w:rsid w:val="00821F07"/>
    <w:pPr>
      <w:spacing w:before="100" w:beforeAutospacing="1" w:after="100" w:afterAutospacing="1"/>
    </w:pPr>
    <w:rPr>
      <w:vanish/>
      <w:color w:val="FF00FF"/>
    </w:rPr>
  </w:style>
  <w:style w:type="paragraph" w:styleId="Explorateurdedocuments">
    <w:name w:val="Document Map"/>
    <w:basedOn w:val="Normal"/>
    <w:semiHidden/>
    <w:rsid w:val="00065103"/>
    <w:pPr>
      <w:shd w:val="clear" w:color="auto" w:fill="000080"/>
    </w:pPr>
    <w:rPr>
      <w:rFonts w:ascii="Tahoma" w:hAnsi="Tahoma" w:cs="Tahoma"/>
    </w:rPr>
  </w:style>
  <w:style w:type="table" w:styleId="Tableauliste3">
    <w:name w:val="Table List 3"/>
    <w:basedOn w:val="TableauNormal"/>
    <w:rsid w:val="00821F07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asquCar">
    <w:name w:val="Masqué Car"/>
    <w:link w:val="Masqu"/>
    <w:rsid w:val="00754E39"/>
    <w:rPr>
      <w:rFonts w:ascii="Arial" w:hAnsi="Arial"/>
      <w:vanish/>
      <w:color w:val="FF00FF"/>
      <w:lang w:val="fr-CA" w:eastAsia="fr-FR" w:bidi="ar-SA"/>
    </w:rPr>
  </w:style>
  <w:style w:type="table" w:styleId="Tableauliste4">
    <w:name w:val="Table List 4"/>
    <w:basedOn w:val="TableauNormal"/>
    <w:rsid w:val="00A82CC2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Titre4Car">
    <w:name w:val="Titre 4 Car"/>
    <w:aliases w:val="Heading 4 Car"/>
    <w:link w:val="Titre4"/>
    <w:rsid w:val="00797844"/>
    <w:rPr>
      <w:rFonts w:ascii="Arial" w:hAnsi="Arial"/>
      <w:b/>
      <w:i/>
      <w:lang w:val="fr-CA"/>
    </w:rPr>
  </w:style>
  <w:style w:type="paragraph" w:styleId="Paragraphedeliste">
    <w:name w:val="List Paragraph"/>
    <w:basedOn w:val="Normal"/>
    <w:uiPriority w:val="34"/>
    <w:qFormat/>
    <w:rsid w:val="005558B1"/>
    <w:pPr>
      <w:ind w:left="720"/>
      <w:contextualSpacing/>
    </w:pPr>
  </w:style>
  <w:style w:type="paragraph" w:customStyle="1" w:styleId="StyleTitre311ptAutomatique">
    <w:name w:val="Style Titre 3 + 11 pt Automatique"/>
    <w:basedOn w:val="Titre3"/>
    <w:rsid w:val="00B954C3"/>
    <w:pPr>
      <w:tabs>
        <w:tab w:val="num" w:pos="720"/>
      </w:tabs>
      <w:spacing w:before="0" w:after="0"/>
      <w:ind w:left="720" w:hanging="720"/>
      <w:jc w:val="left"/>
    </w:pPr>
    <w:rPr>
      <w:rFonts w:cs="Arial"/>
      <w:bCs/>
      <w:i/>
      <w:iCs/>
      <w:sz w:val="22"/>
      <w:szCs w:val="24"/>
      <w:lang w:val="fr-FR"/>
    </w:rPr>
  </w:style>
  <w:style w:type="character" w:customStyle="1" w:styleId="StyleBleu1">
    <w:name w:val="Style Bleu1"/>
    <w:rsid w:val="00B954C3"/>
    <w:rPr>
      <w:color w:val="FF00FF"/>
    </w:rPr>
  </w:style>
  <w:style w:type="paragraph" w:styleId="Listepuces2">
    <w:name w:val="List Bullet 2"/>
    <w:basedOn w:val="Normal"/>
    <w:rsid w:val="005520CB"/>
    <w:pPr>
      <w:numPr>
        <w:numId w:val="13"/>
      </w:numPr>
      <w:contextualSpacing/>
    </w:pPr>
  </w:style>
  <w:style w:type="character" w:styleId="Emphaseple">
    <w:name w:val="Subtle Emphasis"/>
    <w:basedOn w:val="Policepardfaut"/>
    <w:uiPriority w:val="19"/>
    <w:qFormat/>
    <w:rsid w:val="008D54B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0779B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F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F3F"/>
    <w:rPr>
      <w:rFonts w:ascii="Arial" w:hAnsi="Arial"/>
      <w:b/>
      <w:bCs/>
      <w:i/>
      <w:iCs/>
      <w:color w:val="4F81BD" w:themeColor="accent1"/>
      <w:lang w:val="fr-CA"/>
    </w:rPr>
  </w:style>
  <w:style w:type="character" w:styleId="Textedelespacerserv">
    <w:name w:val="Placeholder Text"/>
    <w:basedOn w:val="Policepardfaut"/>
    <w:uiPriority w:val="99"/>
    <w:semiHidden/>
    <w:rsid w:val="00A75236"/>
    <w:rPr>
      <w:color w:val="808080"/>
    </w:rPr>
  </w:style>
  <w:style w:type="paragraph" w:styleId="Salutations">
    <w:name w:val="Salutation"/>
    <w:aliases w:val="RG"/>
    <w:basedOn w:val="Normal"/>
    <w:next w:val="Normal"/>
    <w:link w:val="SalutationsCar"/>
    <w:qFormat/>
    <w:rsid w:val="00FB573E"/>
    <w:pPr>
      <w:numPr>
        <w:numId w:val="14"/>
      </w:numPr>
      <w:spacing w:after="0"/>
    </w:pPr>
  </w:style>
  <w:style w:type="character" w:customStyle="1" w:styleId="RetraitcorpsdetexteCar">
    <w:name w:val="Retrait corps de texte Car"/>
    <w:basedOn w:val="Policepardfaut"/>
    <w:link w:val="Retraitcorpsdetexte"/>
    <w:rsid w:val="00161794"/>
    <w:rPr>
      <w:rFonts w:ascii="Arial" w:hAnsi="Arial"/>
      <w:lang w:val="fr-CA"/>
    </w:rPr>
  </w:style>
  <w:style w:type="character" w:customStyle="1" w:styleId="SalutationsCar">
    <w:name w:val="Salutations Car"/>
    <w:aliases w:val="RG Car"/>
    <w:basedOn w:val="Policepardfaut"/>
    <w:link w:val="Salutations"/>
    <w:rsid w:val="00FB573E"/>
    <w:rPr>
      <w:rFonts w:ascii="Arial" w:hAnsi="Arial"/>
      <w:lang w:val="fr-CA"/>
    </w:rPr>
  </w:style>
  <w:style w:type="table" w:styleId="Listemoyenne1-Accent1">
    <w:name w:val="Medium List 1 Accent 1"/>
    <w:basedOn w:val="TableauNormal"/>
    <w:uiPriority w:val="65"/>
    <w:rsid w:val="004A6EF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sigp2-statique1">
    <w:name w:val="sigp2-statique1"/>
    <w:basedOn w:val="Policepardfaut"/>
    <w:rsid w:val="0088541D"/>
    <w:rPr>
      <w:rFonts w:ascii="Arial" w:hAnsi="Arial" w:cs="Arial" w:hint="default"/>
      <w:b/>
      <w:bCs/>
      <w:i w:val="0"/>
      <w:iCs w:val="0"/>
      <w:smallCaps w:val="0"/>
      <w:color w:val="191970"/>
      <w:spacing w:val="0"/>
      <w:sz w:val="18"/>
      <w:szCs w:val="18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od&#232;les\PAQ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Projet DSI" ma:contentTypeID="0x0101003965A314DCFEC64199EAA4849D045C9300FDB192CE9F1FC24185DA1F9EEA7F0FCE" ma:contentTypeVersion="3" ma:contentTypeDescription="" ma:contentTypeScope="" ma:versionID="e6b5df7f4abab8fefe4990c648b5ebf8">
  <xsd:schema xmlns:xsd="http://www.w3.org/2001/XMLSchema" xmlns:xs="http://www.w3.org/2001/XMLSchema" xmlns:p="http://schemas.microsoft.com/office/2006/metadata/properties" xmlns:ns2="c25921ac-70a9-4fd1-bf6c-37b16206f93f" targetNamespace="http://schemas.microsoft.com/office/2006/metadata/properties" ma:root="true" ma:fieldsID="439412a528eadc23ddb3fb3409bc7d43" ns2:_="">
    <xsd:import namespace="c25921ac-70a9-4fd1-bf6c-37b16206f93f"/>
    <xsd:element name="properties">
      <xsd:complexType>
        <xsd:sequence>
          <xsd:element name="documentManagement">
            <xsd:complexType>
              <xsd:all>
                <xsd:element ref="ns2:Phase_x0020_Projet_x0020_Document" minOccurs="0"/>
                <xsd:element ref="ns2:Activités_x0020_de_x0020_la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921ac-70a9-4fd1-bf6c-37b16206f93f" elementFormDefault="qualified">
    <xsd:import namespace="http://schemas.microsoft.com/office/2006/documentManagement/types"/>
    <xsd:import namespace="http://schemas.microsoft.com/office/infopath/2007/PartnerControls"/>
    <xsd:element name="Phase_x0020_Projet_x0020_Document" ma:index="8" nillable="true" ma:displayName="Phase Projet Document" ma:list="{73f7d68d-3a76-4396-abc7-1c35fd703ee6}" ma:internalName="Phase_x0020_Projet_x0020_Document" ma:showField="Title" ma:web="c25921ac-70a9-4fd1-bf6c-37b16206f9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tivités_x0020_de_x0020_la_x0020_phase" ma:index="9" nillable="true" ma:displayName="Activités de la phase" ma:list="{395e0c12-e8f7-4c5a-b0c9-ff04ece56295}" ma:internalName="Activit_x00e9_s_x0020_de_x0020_la_x0020_phase" ma:showField="Title" ma:web="c25921ac-70a9-4fd1-bf6c-37b16206f93f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tivités_x0020_de_x0020_la_x0020_phase xmlns="c25921ac-70a9-4fd1-bf6c-37b16206f93f">10</Activités_x0020_de_x0020_la_x0020_phase>
    <Phase_x0020_Projet_x0020_Document xmlns="c25921ac-70a9-4fd1-bf6c-37b16206f93f">
      <Value xmlns="c25921ac-70a9-4fd1-bf6c-37b16206f93f">3</Value>
    </Phase_x0020_Projet_x0020_Docu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E7C92-73CC-49A2-BD78-FB9947476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921ac-70a9-4fd1-bf6c-37b16206f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9ED8F-B8D7-4E64-B32C-9420E54AF31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918CB83-C908-4652-9821-21D193B14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6E36AB-0B0B-40FB-A8D3-F00759C9EC33}">
  <ds:schemaRefs>
    <ds:schemaRef ds:uri="http://schemas.microsoft.com/office/2006/metadata/properties"/>
    <ds:schemaRef ds:uri="http://schemas.microsoft.com/office/infopath/2007/PartnerControls"/>
    <ds:schemaRef ds:uri="c25921ac-70a9-4fd1-bf6c-37b16206f93f"/>
  </ds:schemaRefs>
</ds:datastoreItem>
</file>

<file path=customXml/itemProps5.xml><?xml version="1.0" encoding="utf-8"?>
<ds:datastoreItem xmlns:ds="http://schemas.openxmlformats.org/officeDocument/2006/customXml" ds:itemID="{A6D1FAB5-E7D2-4321-A048-238AD00F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PAQ.dot</Template>
  <TotalTime>13767</TotalTime>
  <Pages>17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Fonctionnelle Détaillée</vt:lpstr>
    </vt:vector>
  </TitlesOfParts>
  <Company>Ville de Nouméa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Fonctionnelle Détaillée</dc:title>
  <dc:subject>SIRH V2</dc:subject>
  <dc:creator>T. CHARVET</dc:creator>
  <cp:keywords/>
  <dc:description/>
  <cp:lastModifiedBy>CHARVET Tatiana</cp:lastModifiedBy>
  <cp:revision>432</cp:revision>
  <cp:lastPrinted>2012-07-11T21:48:00Z</cp:lastPrinted>
  <dcterms:created xsi:type="dcterms:W3CDTF">2012-03-30T00:00:00Z</dcterms:created>
  <dcterms:modified xsi:type="dcterms:W3CDTF">2012-08-29T04:19:00Z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0x010100AAF843D9CFD762428F93ABE9F452FF8301001E166A11288FC5499E82D2EAF3526CF6</vt:lpwstr>
  </property>
</Properties>
</file>